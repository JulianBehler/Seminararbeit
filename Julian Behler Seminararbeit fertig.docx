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F9404" w14:textId="77777777" w:rsidR="00890B47" w:rsidRDefault="00890B47" w:rsidP="001B2A37">
      <w:pPr>
        <w:pStyle w:val="DeckblattTypArbeit"/>
      </w:pPr>
    </w:p>
    <w:p w14:paraId="3CAE2E27" w14:textId="2A830BDD" w:rsidR="00E11FFD" w:rsidRDefault="005109DF" w:rsidP="001C7B3B">
      <w:pPr>
        <w:pStyle w:val="DeckblattTypArbeit"/>
      </w:pPr>
      <w:r>
        <w:t xml:space="preserve">Seminararbeit </w:t>
      </w:r>
    </w:p>
    <w:p w14:paraId="012D59B3" w14:textId="77777777" w:rsidR="00E11FFD" w:rsidRPr="00C6747A" w:rsidRDefault="00E11FFD" w:rsidP="00C6747A">
      <w:pPr>
        <w:pStyle w:val="DeckblattSemesterangaben"/>
      </w:pPr>
      <w:r w:rsidRPr="00C6747A">
        <w:t>zum Thema</w:t>
      </w:r>
    </w:p>
    <w:p w14:paraId="43D6DF1A" w14:textId="77777777" w:rsidR="00C6747A" w:rsidRDefault="00C6747A" w:rsidP="009A30F7">
      <w:pPr>
        <w:pStyle w:val="DeckblattTypArbeit"/>
      </w:pPr>
    </w:p>
    <w:p w14:paraId="2539AF55" w14:textId="77777777" w:rsidR="00C6747A" w:rsidRDefault="00C6747A" w:rsidP="009A30F7">
      <w:pPr>
        <w:pStyle w:val="DeckblattTypArbeit"/>
      </w:pPr>
    </w:p>
    <w:p w14:paraId="72EE61F6" w14:textId="0F5F6358" w:rsidR="00C6747A" w:rsidRPr="00F729D6" w:rsidRDefault="00F729D6" w:rsidP="009A30F7">
      <w:pPr>
        <w:pStyle w:val="DeckblattTypArbeit"/>
      </w:pPr>
      <w:r w:rsidRPr="00F729D6">
        <w:rPr>
          <w:b/>
          <w:bCs/>
          <w:sz w:val="48"/>
        </w:rPr>
        <w:t>Von ChatGPT über HuggingFace bis Midjourney: Eine werteorientierte Analyse des Generative AI-Ökosystems</w:t>
      </w:r>
    </w:p>
    <w:p w14:paraId="3E3106B7" w14:textId="46B06BBE" w:rsidR="00003AD8" w:rsidRPr="00F729D6" w:rsidRDefault="00003AD8" w:rsidP="009A30F7">
      <w:pPr>
        <w:pStyle w:val="DeckblattTypArbeit"/>
      </w:pPr>
    </w:p>
    <w:p w14:paraId="79DB6721" w14:textId="77777777" w:rsidR="00003AD8" w:rsidRPr="00F729D6" w:rsidRDefault="00003AD8" w:rsidP="009A30F7">
      <w:pPr>
        <w:pStyle w:val="DeckblattTypArbeit"/>
      </w:pPr>
    </w:p>
    <w:p w14:paraId="71105638" w14:textId="77777777" w:rsidR="00F144F5" w:rsidRPr="00F729D6" w:rsidRDefault="00F144F5" w:rsidP="009A30F7">
      <w:pPr>
        <w:pStyle w:val="DeckblattSemesterangaben"/>
      </w:pPr>
      <w:bookmarkStart w:id="0" w:name="_Ref420210244"/>
      <w:bookmarkEnd w:id="0"/>
    </w:p>
    <w:p w14:paraId="1AC89EA7" w14:textId="77777777" w:rsidR="00F144F5" w:rsidRPr="00F729D6" w:rsidRDefault="00F144F5" w:rsidP="009A30F7"/>
    <w:p w14:paraId="1D7B2D55" w14:textId="77777777" w:rsidR="008601DB" w:rsidRPr="00F729D6" w:rsidRDefault="008601DB" w:rsidP="001B14D2"/>
    <w:p w14:paraId="1986E65B" w14:textId="77777777" w:rsidR="00F144F5" w:rsidRPr="00F729D6" w:rsidRDefault="00F144F5" w:rsidP="009A30F7">
      <w:pPr>
        <w:pStyle w:val="DeckblattSemesterangaben"/>
        <w:sectPr w:rsidR="00F144F5" w:rsidRPr="00F729D6" w:rsidSect="00755666">
          <w:footerReference w:type="even" r:id="rId11"/>
          <w:footerReference w:type="default" r:id="rId12"/>
          <w:headerReference w:type="first" r:id="rId13"/>
          <w:footerReference w:type="first" r:id="rId14"/>
          <w:pgSz w:w="11906" w:h="16838"/>
          <w:pgMar w:top="2127" w:right="1418" w:bottom="1134" w:left="2268" w:header="708" w:footer="1406" w:gutter="0"/>
          <w:pgNumType w:fmt="upperRoman" w:start="1"/>
          <w:cols w:space="708"/>
          <w:titlePg/>
        </w:sectPr>
      </w:pPr>
    </w:p>
    <w:p w14:paraId="6CC008C5" w14:textId="48B7A584" w:rsidR="008667B6" w:rsidRPr="007B49A2" w:rsidRDefault="00DE5D76" w:rsidP="007B49A2">
      <w:pPr>
        <w:pStyle w:val="berschrift1nichtimVerzeichnis"/>
      </w:pPr>
      <w:r>
        <w:lastRenderedPageBreak/>
        <w:t>Kurzfassung</w:t>
      </w:r>
      <w:r w:rsidR="008667B6">
        <w:rPr>
          <w:rFonts w:cs="Arial"/>
        </w:rPr>
        <w:t xml:space="preserve"> </w:t>
      </w:r>
    </w:p>
    <w:p w14:paraId="4A9C82BF" w14:textId="77777777" w:rsidR="00415157" w:rsidRDefault="00910E29" w:rsidP="008667B6">
      <w:r>
        <w:t>In den letzten Jahren haben generative KI-Anwendungen immer mehr an</w:t>
      </w:r>
      <w:r w:rsidR="003D5861">
        <w:t xml:space="preserve"> Bedeutung gewonnen</w:t>
      </w:r>
      <w:r w:rsidR="00C942BF">
        <w:t xml:space="preserve"> und seitdem es ChatGPT </w:t>
      </w:r>
      <w:r w:rsidR="008140A8">
        <w:t>gibt,</w:t>
      </w:r>
      <w:r w:rsidR="00C942BF">
        <w:t xml:space="preserve"> ist der Begriff genKI </w:t>
      </w:r>
      <w:r w:rsidR="00CF1958">
        <w:t>auch für den Normalbürger kein</w:t>
      </w:r>
      <w:r w:rsidR="00595514">
        <w:t xml:space="preserve"> </w:t>
      </w:r>
      <w:r w:rsidR="00897319">
        <w:t>Fremdwort mehr</w:t>
      </w:r>
      <w:r w:rsidR="008140A8">
        <w:t xml:space="preserve">. </w:t>
      </w:r>
      <w:r w:rsidR="00EE2F0C" w:rsidRPr="00EE2F0C">
        <w:t>Dennoch wurde bislang kaum erforscht, welche Akteure sich im generativen KI-Ökosystem befinden und wie sie miteinander interagieren. Diese Arbeit untersucht das Ökosystem der generativen Künstlichen Intelligenz (genKI) aus einer werteorientierten Perspektive. Dabei werden die einzelnen genKI-Unternehmen analysiert und aus den Ergebnissen ein E3value-Modell erstellt, das die Interaktionen und Wertflüsse zwischen den verschiedenen Akteuren visualisiert.</w:t>
      </w:r>
    </w:p>
    <w:p w14:paraId="485F6EFE" w14:textId="77777777" w:rsidR="00415157" w:rsidRDefault="00EE2F0C" w:rsidP="008667B6">
      <w:r w:rsidRPr="00EE2F0C">
        <w:t xml:space="preserve"> </w:t>
      </w:r>
      <w:r w:rsidR="00AD0C6E" w:rsidRPr="00AD0C6E">
        <w:t xml:space="preserve">Das genKI-Ökosystem umfasst eine Vielzahl von Akteuren, darunter </w:t>
      </w:r>
      <w:r w:rsidR="00B97A4E">
        <w:t xml:space="preserve">unter anderen </w:t>
      </w:r>
      <w:r w:rsidR="00AD0C6E" w:rsidRPr="00AD0C6E">
        <w:t>genKI-Unternehmen, Data Provider, Cloud Service Provider, Power Supplier und Regierungen, die jeweils spezifische Rollen in der Wertschöpfungskette übernehmen. Besonder</w:t>
      </w:r>
      <w:r w:rsidR="00BF13FE">
        <w:t>s auffällig</w:t>
      </w:r>
      <w:r w:rsidR="00AD0C6E" w:rsidRPr="00AD0C6E">
        <w:t xml:space="preserve"> w</w:t>
      </w:r>
      <w:r w:rsidR="00BF13FE">
        <w:t>ar</w:t>
      </w:r>
      <w:r w:rsidR="00AD0C6E" w:rsidRPr="00AD0C6E">
        <w:t xml:space="preserve"> d</w:t>
      </w:r>
      <w:r w:rsidR="00BF13FE">
        <w:t>ie</w:t>
      </w:r>
      <w:r w:rsidR="00AD0C6E" w:rsidRPr="00AD0C6E">
        <w:t xml:space="preserve"> Zusammenarbeit zwischen genKI-Unternehmen und Cloud Service Providern, die entscheidend für den technologischen Fortschritt und die Skalierbarkeit von genKI-Anwendungen ist. Die Arbeit hebt die Abhängigkeiten und Synergien zwischen den Akteuren hervor und betont die Rolle der gesetzlichen Rahmenbedingungen, die den verantwortungsvollen Einsatz von genKI-Technologien gewährleisten. </w:t>
      </w:r>
    </w:p>
    <w:p w14:paraId="597C80D9" w14:textId="2BADDF62" w:rsidR="00AD0C6E" w:rsidRDefault="00AD0C6E" w:rsidP="008667B6">
      <w:pPr>
        <w:sectPr w:rsidR="00AD0C6E" w:rsidSect="00F40B0D">
          <w:headerReference w:type="default" r:id="rId15"/>
          <w:pgSz w:w="11906" w:h="16838"/>
          <w:pgMar w:top="1134" w:right="1418" w:bottom="1134" w:left="2268" w:header="708" w:footer="708" w:gutter="0"/>
          <w:pgNumType w:fmt="upperRoman" w:start="1"/>
          <w:cols w:space="708"/>
        </w:sectPr>
      </w:pPr>
      <w:r w:rsidRPr="00AD0C6E">
        <w:t xml:space="preserve">Limitationen der aktuellen Forschung werden aufgezeigt, insbesondere die mangelnde Transparenz der genKI-Unternehmen hinsichtlich ihrer Datenquellen und </w:t>
      </w:r>
      <w:r w:rsidR="00E2471E">
        <w:t>Datennutzung</w:t>
      </w:r>
      <w:r w:rsidRPr="00AD0C6E">
        <w:t>. Abschließend bietet die Arbeit eine Grundlage für das Verständnis der Wertschöpfung und dynamischen Interaktionen im genKI-Ökosystem und weist auf die Notwendigkeit zukünftiger Forschungen hin, um Transparenz und Effizienz in diesem</w:t>
      </w:r>
      <w:r w:rsidR="00732708">
        <w:t xml:space="preserve"> stark</w:t>
      </w:r>
      <w:r w:rsidRPr="00AD0C6E">
        <w:t xml:space="preserve"> wachsenden Bereich zu verbessern.</w:t>
      </w:r>
    </w:p>
    <w:p w14:paraId="1867E2CB" w14:textId="77777777" w:rsidR="008667B6" w:rsidRPr="008770E9" w:rsidRDefault="008667B6" w:rsidP="008D1C4B">
      <w:pPr>
        <w:pStyle w:val="berschrift1nichtimVerzeichnis"/>
        <w:rPr>
          <w:lang w:val="en-US"/>
        </w:rPr>
      </w:pPr>
      <w:r w:rsidRPr="008770E9">
        <w:rPr>
          <w:lang w:val="en-US"/>
        </w:rPr>
        <w:lastRenderedPageBreak/>
        <w:t>Abstract</w:t>
      </w:r>
    </w:p>
    <w:p w14:paraId="6849D4B7" w14:textId="041FCE62" w:rsidR="00BF341F" w:rsidRPr="00BF341F" w:rsidRDefault="00BF341F" w:rsidP="00BF341F">
      <w:pPr>
        <w:rPr>
          <w:lang w:val="en-US"/>
        </w:rPr>
      </w:pPr>
      <w:r w:rsidRPr="00BF341F">
        <w:rPr>
          <w:lang w:val="en-US"/>
        </w:rPr>
        <w:t xml:space="preserve">In recent years, generative AI applications </w:t>
      </w:r>
      <w:r w:rsidR="00642909">
        <w:rPr>
          <w:lang w:val="en-US"/>
        </w:rPr>
        <w:t>became</w:t>
      </w:r>
      <w:r w:rsidRPr="00BF341F">
        <w:rPr>
          <w:lang w:val="en-US"/>
        </w:rPr>
        <w:t xml:space="preserve"> significant</w:t>
      </w:r>
      <w:r w:rsidR="00642909">
        <w:rPr>
          <w:lang w:val="en-US"/>
        </w:rPr>
        <w:t xml:space="preserve"> more</w:t>
      </w:r>
      <w:r w:rsidRPr="00BF341F">
        <w:rPr>
          <w:lang w:val="en-US"/>
        </w:rPr>
        <w:t xml:space="preserve"> importan</w:t>
      </w:r>
      <w:r w:rsidR="00642909">
        <w:rPr>
          <w:lang w:val="en-US"/>
        </w:rPr>
        <w:t>t</w:t>
      </w:r>
      <w:r w:rsidRPr="00BF341F">
        <w:rPr>
          <w:lang w:val="en-US"/>
        </w:rPr>
        <w:t xml:space="preserve">, and since the </w:t>
      </w:r>
      <w:r w:rsidR="003823D5">
        <w:rPr>
          <w:lang w:val="en-US"/>
        </w:rPr>
        <w:t>birth</w:t>
      </w:r>
      <w:r w:rsidRPr="00BF341F">
        <w:rPr>
          <w:lang w:val="en-US"/>
        </w:rPr>
        <w:t xml:space="preserve"> of ChatGPT, the term genAI has become familiar even to the </w:t>
      </w:r>
      <w:r w:rsidR="00036499" w:rsidRPr="00BF341F">
        <w:rPr>
          <w:lang w:val="en-US"/>
        </w:rPr>
        <w:t>public</w:t>
      </w:r>
      <w:r w:rsidRPr="00BF341F">
        <w:rPr>
          <w:lang w:val="en-US"/>
        </w:rPr>
        <w:t>. However, there has been little research on which actors are involved in the generative AI ecosystem and how they interact with each other. This study examines the ecosystem of generative artificial intelligence (genAI) from a value-oriented perspective. It analyzes individual genAI companies and creates an E3value model based on the findings, visualizing the interactions and value flows between the various actors.</w:t>
      </w:r>
    </w:p>
    <w:p w14:paraId="73725E53" w14:textId="77777777" w:rsidR="00BF341F" w:rsidRPr="00BF341F" w:rsidRDefault="00BF341F" w:rsidP="00BF341F">
      <w:pPr>
        <w:rPr>
          <w:lang w:val="en-US"/>
        </w:rPr>
      </w:pPr>
      <w:r w:rsidRPr="00BF341F">
        <w:rPr>
          <w:lang w:val="en-US"/>
        </w:rPr>
        <w:t>The genAI ecosystem comprises a multitude of actors, including genAI companies, data providers, cloud service providers, power suppliers, and governments, each assuming specific roles in the value chain. The collaboration between genAI companies and cloud service providers stands out as particularly significant for the technological advancement and scalability of genAI applications. The study highlights the dependencies and synergies between the actors and emphasizes the role of regulatory frameworks in ensuring the responsible use of genAI technologies.</w:t>
      </w:r>
    </w:p>
    <w:p w14:paraId="05997AEF" w14:textId="77777777" w:rsidR="00BF341F" w:rsidRPr="00BF341F" w:rsidRDefault="00BF341F" w:rsidP="00BF341F">
      <w:pPr>
        <w:rPr>
          <w:lang w:val="en-US"/>
        </w:rPr>
      </w:pPr>
      <w:r w:rsidRPr="00BF341F">
        <w:rPr>
          <w:lang w:val="en-US"/>
        </w:rPr>
        <w:t>Limitations of current research are noted, particularly the lack of transparency from genAI companies regarding their data sources and data usage. In conclusion, this study provides a foundation for understanding the value creation and dynamic interactions within the genAI ecosystem and underscores the need for future research to improve transparency and efficiency in this rapidly growing field.</w:t>
      </w:r>
    </w:p>
    <w:p w14:paraId="5E3C1DE8" w14:textId="77777777" w:rsidR="008667B6" w:rsidRPr="00BF341F" w:rsidRDefault="008667B6" w:rsidP="008667B6">
      <w:pPr>
        <w:spacing w:before="0" w:after="0" w:line="240" w:lineRule="auto"/>
        <w:jc w:val="left"/>
        <w:rPr>
          <w:lang w:val="en-US"/>
        </w:rPr>
      </w:pPr>
    </w:p>
    <w:p w14:paraId="4354301D" w14:textId="77777777" w:rsidR="00B837EF" w:rsidRPr="00BF341F" w:rsidRDefault="00B837EF" w:rsidP="0099415D">
      <w:pPr>
        <w:rPr>
          <w:lang w:val="en-US"/>
        </w:rPr>
        <w:sectPr w:rsidR="00B837EF" w:rsidRPr="00BF341F" w:rsidSect="00755666">
          <w:headerReference w:type="default" r:id="rId16"/>
          <w:footerReference w:type="default" r:id="rId17"/>
          <w:headerReference w:type="first" r:id="rId18"/>
          <w:footerReference w:type="first" r:id="rId19"/>
          <w:pgSz w:w="11906" w:h="16838"/>
          <w:pgMar w:top="1134" w:right="1418" w:bottom="1134" w:left="2268" w:header="708" w:footer="708" w:gutter="0"/>
          <w:pgNumType w:fmt="upperRoman"/>
          <w:cols w:space="708"/>
        </w:sectPr>
      </w:pPr>
    </w:p>
    <w:p w14:paraId="0FC6926B" w14:textId="77777777" w:rsidR="0099415D" w:rsidRDefault="00B837EF" w:rsidP="008D1C4B">
      <w:pPr>
        <w:pStyle w:val="berschrift1nichtimVerzeichnis"/>
      </w:pPr>
      <w:r w:rsidRPr="00E160FA">
        <w:lastRenderedPageBreak/>
        <w:t>Inhaltsverzeichnis</w:t>
      </w:r>
    </w:p>
    <w:p w14:paraId="5C93C15B" w14:textId="0D00DCA3" w:rsidR="00C66BE8" w:rsidRDefault="001F6620">
      <w:pPr>
        <w:pStyle w:val="Verzeichnis1"/>
        <w:rPr>
          <w:rFonts w:asciiTheme="minorHAnsi" w:eastAsiaTheme="minorEastAsia" w:hAnsiTheme="minorHAnsi" w:cstheme="minorBidi"/>
          <w:b w:val="0"/>
          <w:kern w:val="2"/>
          <w:sz w:val="24"/>
          <w:szCs w:val="24"/>
          <w14:ligatures w14:val="standardContextual"/>
        </w:rPr>
      </w:pPr>
      <w:r>
        <w:rPr>
          <w:b w:val="0"/>
        </w:rPr>
        <w:fldChar w:fldCharType="begin"/>
      </w:r>
      <w:r w:rsidR="00B837EF">
        <w:rPr>
          <w:b w:val="0"/>
        </w:rPr>
        <w:instrText xml:space="preserve"> TOC \o "1-</w:instrText>
      </w:r>
      <w:r w:rsidR="00DE5D76">
        <w:rPr>
          <w:b w:val="0"/>
        </w:rPr>
        <w:instrText>4</w:instrText>
      </w:r>
      <w:r w:rsidR="00B837EF">
        <w:rPr>
          <w:b w:val="0"/>
        </w:rPr>
        <w:instrText xml:space="preserve">" \h \z \u </w:instrText>
      </w:r>
      <w:r>
        <w:rPr>
          <w:b w:val="0"/>
        </w:rPr>
        <w:fldChar w:fldCharType="separate"/>
      </w:r>
      <w:hyperlink w:anchor="_Toc172481545" w:history="1">
        <w:r w:rsidR="00C66BE8" w:rsidRPr="00226757">
          <w:rPr>
            <w:rStyle w:val="Hyperlink"/>
          </w:rPr>
          <w:t>Abbildungsverzeichnis</w:t>
        </w:r>
        <w:r w:rsidR="00C66BE8">
          <w:rPr>
            <w:webHidden/>
          </w:rPr>
          <w:tab/>
        </w:r>
        <w:r w:rsidR="00C66BE8">
          <w:rPr>
            <w:webHidden/>
          </w:rPr>
          <w:fldChar w:fldCharType="begin"/>
        </w:r>
        <w:r w:rsidR="00C66BE8">
          <w:rPr>
            <w:webHidden/>
          </w:rPr>
          <w:instrText xml:space="preserve"> PAGEREF _Toc172481545 \h </w:instrText>
        </w:r>
        <w:r w:rsidR="00C66BE8">
          <w:rPr>
            <w:webHidden/>
          </w:rPr>
        </w:r>
        <w:r w:rsidR="00C66BE8">
          <w:rPr>
            <w:webHidden/>
          </w:rPr>
          <w:fldChar w:fldCharType="separate"/>
        </w:r>
        <w:r w:rsidR="009D6123">
          <w:rPr>
            <w:webHidden/>
          </w:rPr>
          <w:t>IV</w:t>
        </w:r>
        <w:r w:rsidR="00C66BE8">
          <w:rPr>
            <w:webHidden/>
          </w:rPr>
          <w:fldChar w:fldCharType="end"/>
        </w:r>
      </w:hyperlink>
    </w:p>
    <w:p w14:paraId="2B6DB818" w14:textId="6B3A18A2"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46" w:history="1">
        <w:r w:rsidRPr="00226757">
          <w:rPr>
            <w:rStyle w:val="Hyperlink"/>
          </w:rPr>
          <w:t>Abkürzungsverzeichnis</w:t>
        </w:r>
        <w:r>
          <w:rPr>
            <w:webHidden/>
          </w:rPr>
          <w:tab/>
        </w:r>
        <w:r>
          <w:rPr>
            <w:webHidden/>
          </w:rPr>
          <w:fldChar w:fldCharType="begin"/>
        </w:r>
        <w:r>
          <w:rPr>
            <w:webHidden/>
          </w:rPr>
          <w:instrText xml:space="preserve"> PAGEREF _Toc172481546 \h </w:instrText>
        </w:r>
        <w:r>
          <w:rPr>
            <w:webHidden/>
          </w:rPr>
        </w:r>
        <w:r>
          <w:rPr>
            <w:webHidden/>
          </w:rPr>
          <w:fldChar w:fldCharType="separate"/>
        </w:r>
        <w:r w:rsidR="009D6123">
          <w:rPr>
            <w:webHidden/>
          </w:rPr>
          <w:t>V</w:t>
        </w:r>
        <w:r>
          <w:rPr>
            <w:webHidden/>
          </w:rPr>
          <w:fldChar w:fldCharType="end"/>
        </w:r>
      </w:hyperlink>
    </w:p>
    <w:p w14:paraId="2B3C4A1C" w14:textId="7C58EF2D"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47" w:history="1">
        <w:r w:rsidRPr="00226757">
          <w:rPr>
            <w:rStyle w:val="Hyperlink"/>
          </w:rPr>
          <w:t>1</w:t>
        </w:r>
        <w:r>
          <w:rPr>
            <w:rFonts w:asciiTheme="minorHAnsi" w:eastAsiaTheme="minorEastAsia" w:hAnsiTheme="minorHAnsi" w:cstheme="minorBidi"/>
            <w:b w:val="0"/>
            <w:kern w:val="2"/>
            <w:sz w:val="24"/>
            <w:szCs w:val="24"/>
            <w14:ligatures w14:val="standardContextual"/>
          </w:rPr>
          <w:tab/>
        </w:r>
        <w:r w:rsidRPr="00226757">
          <w:rPr>
            <w:rStyle w:val="Hyperlink"/>
          </w:rPr>
          <w:t>Einleitung</w:t>
        </w:r>
        <w:r>
          <w:rPr>
            <w:webHidden/>
          </w:rPr>
          <w:tab/>
        </w:r>
        <w:r>
          <w:rPr>
            <w:webHidden/>
          </w:rPr>
          <w:fldChar w:fldCharType="begin"/>
        </w:r>
        <w:r>
          <w:rPr>
            <w:webHidden/>
          </w:rPr>
          <w:instrText xml:space="preserve"> PAGEREF _Toc172481547 \h </w:instrText>
        </w:r>
        <w:r>
          <w:rPr>
            <w:webHidden/>
          </w:rPr>
        </w:r>
        <w:r>
          <w:rPr>
            <w:webHidden/>
          </w:rPr>
          <w:fldChar w:fldCharType="separate"/>
        </w:r>
        <w:r w:rsidR="009D6123">
          <w:rPr>
            <w:webHidden/>
          </w:rPr>
          <w:t>1</w:t>
        </w:r>
        <w:r>
          <w:rPr>
            <w:webHidden/>
          </w:rPr>
          <w:fldChar w:fldCharType="end"/>
        </w:r>
      </w:hyperlink>
    </w:p>
    <w:p w14:paraId="42F3E266" w14:textId="7BC2B4CA"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48" w:history="1">
        <w:r w:rsidRPr="00226757">
          <w:rPr>
            <w:rStyle w:val="Hyperlink"/>
          </w:rPr>
          <w:t>2</w:t>
        </w:r>
        <w:r>
          <w:rPr>
            <w:rFonts w:asciiTheme="minorHAnsi" w:eastAsiaTheme="minorEastAsia" w:hAnsiTheme="minorHAnsi" w:cstheme="minorBidi"/>
            <w:b w:val="0"/>
            <w:kern w:val="2"/>
            <w:sz w:val="24"/>
            <w:szCs w:val="24"/>
            <w14:ligatures w14:val="standardContextual"/>
          </w:rPr>
          <w:tab/>
        </w:r>
        <w:r w:rsidRPr="00226757">
          <w:rPr>
            <w:rStyle w:val="Hyperlink"/>
          </w:rPr>
          <w:t>Grundlagen</w:t>
        </w:r>
        <w:r>
          <w:rPr>
            <w:webHidden/>
          </w:rPr>
          <w:tab/>
        </w:r>
        <w:r>
          <w:rPr>
            <w:webHidden/>
          </w:rPr>
          <w:fldChar w:fldCharType="begin"/>
        </w:r>
        <w:r>
          <w:rPr>
            <w:webHidden/>
          </w:rPr>
          <w:instrText xml:space="preserve"> PAGEREF _Toc172481548 \h </w:instrText>
        </w:r>
        <w:r>
          <w:rPr>
            <w:webHidden/>
          </w:rPr>
        </w:r>
        <w:r>
          <w:rPr>
            <w:webHidden/>
          </w:rPr>
          <w:fldChar w:fldCharType="separate"/>
        </w:r>
        <w:r w:rsidR="009D6123">
          <w:rPr>
            <w:webHidden/>
          </w:rPr>
          <w:t>3</w:t>
        </w:r>
        <w:r>
          <w:rPr>
            <w:webHidden/>
          </w:rPr>
          <w:fldChar w:fldCharType="end"/>
        </w:r>
      </w:hyperlink>
    </w:p>
    <w:p w14:paraId="21412ECF" w14:textId="1CE830B9" w:rsidR="00C66BE8" w:rsidRDefault="00C66BE8">
      <w:pPr>
        <w:pStyle w:val="Verzeichnis2"/>
        <w:rPr>
          <w:rFonts w:asciiTheme="minorHAnsi" w:eastAsiaTheme="minorEastAsia" w:hAnsiTheme="minorHAnsi" w:cstheme="minorBidi"/>
          <w:kern w:val="2"/>
          <w:sz w:val="24"/>
          <w:szCs w:val="24"/>
          <w14:ligatures w14:val="standardContextual"/>
        </w:rPr>
      </w:pPr>
      <w:hyperlink w:anchor="_Toc172481549" w:history="1">
        <w:r w:rsidRPr="00226757">
          <w:rPr>
            <w:rStyle w:val="Hyperlink"/>
          </w:rPr>
          <w:t>2.1</w:t>
        </w:r>
        <w:r>
          <w:rPr>
            <w:rFonts w:asciiTheme="minorHAnsi" w:eastAsiaTheme="minorEastAsia" w:hAnsiTheme="minorHAnsi" w:cstheme="minorBidi"/>
            <w:kern w:val="2"/>
            <w:sz w:val="24"/>
            <w:szCs w:val="24"/>
            <w14:ligatures w14:val="standardContextual"/>
          </w:rPr>
          <w:tab/>
        </w:r>
        <w:r w:rsidRPr="00226757">
          <w:rPr>
            <w:rStyle w:val="Hyperlink"/>
          </w:rPr>
          <w:t>Generative Künstliche Intelligenz</w:t>
        </w:r>
        <w:r>
          <w:rPr>
            <w:webHidden/>
          </w:rPr>
          <w:tab/>
        </w:r>
        <w:r>
          <w:rPr>
            <w:webHidden/>
          </w:rPr>
          <w:fldChar w:fldCharType="begin"/>
        </w:r>
        <w:r>
          <w:rPr>
            <w:webHidden/>
          </w:rPr>
          <w:instrText xml:space="preserve"> PAGEREF _Toc172481549 \h </w:instrText>
        </w:r>
        <w:r>
          <w:rPr>
            <w:webHidden/>
          </w:rPr>
        </w:r>
        <w:r>
          <w:rPr>
            <w:webHidden/>
          </w:rPr>
          <w:fldChar w:fldCharType="separate"/>
        </w:r>
        <w:r w:rsidR="009D6123">
          <w:rPr>
            <w:webHidden/>
          </w:rPr>
          <w:t>3</w:t>
        </w:r>
        <w:r>
          <w:rPr>
            <w:webHidden/>
          </w:rPr>
          <w:fldChar w:fldCharType="end"/>
        </w:r>
      </w:hyperlink>
    </w:p>
    <w:p w14:paraId="5CAD872D" w14:textId="6AE0461A" w:rsidR="00C66BE8" w:rsidRDefault="00C66BE8">
      <w:pPr>
        <w:pStyle w:val="Verzeichnis2"/>
        <w:rPr>
          <w:rFonts w:asciiTheme="minorHAnsi" w:eastAsiaTheme="minorEastAsia" w:hAnsiTheme="minorHAnsi" w:cstheme="minorBidi"/>
          <w:kern w:val="2"/>
          <w:sz w:val="24"/>
          <w:szCs w:val="24"/>
          <w14:ligatures w14:val="standardContextual"/>
        </w:rPr>
      </w:pPr>
      <w:hyperlink w:anchor="_Toc172481550" w:history="1">
        <w:r w:rsidRPr="00226757">
          <w:rPr>
            <w:rStyle w:val="Hyperlink"/>
          </w:rPr>
          <w:t>2.2</w:t>
        </w:r>
        <w:r>
          <w:rPr>
            <w:rFonts w:asciiTheme="minorHAnsi" w:eastAsiaTheme="minorEastAsia" w:hAnsiTheme="minorHAnsi" w:cstheme="minorBidi"/>
            <w:kern w:val="2"/>
            <w:sz w:val="24"/>
            <w:szCs w:val="24"/>
            <w14:ligatures w14:val="standardContextual"/>
          </w:rPr>
          <w:tab/>
        </w:r>
        <w:r w:rsidRPr="00226757">
          <w:rPr>
            <w:rStyle w:val="Hyperlink"/>
          </w:rPr>
          <w:t>Ökosystem</w:t>
        </w:r>
        <w:r>
          <w:rPr>
            <w:webHidden/>
          </w:rPr>
          <w:tab/>
        </w:r>
        <w:r>
          <w:rPr>
            <w:webHidden/>
          </w:rPr>
          <w:fldChar w:fldCharType="begin"/>
        </w:r>
        <w:r>
          <w:rPr>
            <w:webHidden/>
          </w:rPr>
          <w:instrText xml:space="preserve"> PAGEREF _Toc172481550 \h </w:instrText>
        </w:r>
        <w:r>
          <w:rPr>
            <w:webHidden/>
          </w:rPr>
        </w:r>
        <w:r>
          <w:rPr>
            <w:webHidden/>
          </w:rPr>
          <w:fldChar w:fldCharType="separate"/>
        </w:r>
        <w:r w:rsidR="009D6123">
          <w:rPr>
            <w:webHidden/>
          </w:rPr>
          <w:t>4</w:t>
        </w:r>
        <w:r>
          <w:rPr>
            <w:webHidden/>
          </w:rPr>
          <w:fldChar w:fldCharType="end"/>
        </w:r>
      </w:hyperlink>
    </w:p>
    <w:p w14:paraId="0827AA3C" w14:textId="25435025" w:rsidR="00C66BE8" w:rsidRDefault="00C66BE8">
      <w:pPr>
        <w:pStyle w:val="Verzeichnis2"/>
        <w:rPr>
          <w:rFonts w:asciiTheme="minorHAnsi" w:eastAsiaTheme="minorEastAsia" w:hAnsiTheme="minorHAnsi" w:cstheme="minorBidi"/>
          <w:kern w:val="2"/>
          <w:sz w:val="24"/>
          <w:szCs w:val="24"/>
          <w14:ligatures w14:val="standardContextual"/>
        </w:rPr>
      </w:pPr>
      <w:hyperlink w:anchor="_Toc172481551" w:history="1">
        <w:r w:rsidRPr="00226757">
          <w:rPr>
            <w:rStyle w:val="Hyperlink"/>
          </w:rPr>
          <w:t>2.3</w:t>
        </w:r>
        <w:r>
          <w:rPr>
            <w:rFonts w:asciiTheme="minorHAnsi" w:eastAsiaTheme="minorEastAsia" w:hAnsiTheme="minorHAnsi" w:cstheme="minorBidi"/>
            <w:kern w:val="2"/>
            <w:sz w:val="24"/>
            <w:szCs w:val="24"/>
            <w14:ligatures w14:val="standardContextual"/>
          </w:rPr>
          <w:tab/>
        </w:r>
        <w:r w:rsidRPr="00226757">
          <w:rPr>
            <w:rStyle w:val="Hyperlink"/>
          </w:rPr>
          <w:t>E3value</w:t>
        </w:r>
        <w:r>
          <w:rPr>
            <w:webHidden/>
          </w:rPr>
          <w:tab/>
        </w:r>
        <w:r>
          <w:rPr>
            <w:webHidden/>
          </w:rPr>
          <w:fldChar w:fldCharType="begin"/>
        </w:r>
        <w:r>
          <w:rPr>
            <w:webHidden/>
          </w:rPr>
          <w:instrText xml:space="preserve"> PAGEREF _Toc172481551 \h </w:instrText>
        </w:r>
        <w:r>
          <w:rPr>
            <w:webHidden/>
          </w:rPr>
        </w:r>
        <w:r>
          <w:rPr>
            <w:webHidden/>
          </w:rPr>
          <w:fldChar w:fldCharType="separate"/>
        </w:r>
        <w:r w:rsidR="009D6123">
          <w:rPr>
            <w:webHidden/>
          </w:rPr>
          <w:t>4</w:t>
        </w:r>
        <w:r>
          <w:rPr>
            <w:webHidden/>
          </w:rPr>
          <w:fldChar w:fldCharType="end"/>
        </w:r>
      </w:hyperlink>
    </w:p>
    <w:p w14:paraId="74BA6DF3" w14:textId="4F49815B"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52" w:history="1">
        <w:r w:rsidRPr="00226757">
          <w:rPr>
            <w:rStyle w:val="Hyperlink"/>
          </w:rPr>
          <w:t>3</w:t>
        </w:r>
        <w:r>
          <w:rPr>
            <w:rFonts w:asciiTheme="minorHAnsi" w:eastAsiaTheme="minorEastAsia" w:hAnsiTheme="minorHAnsi" w:cstheme="minorBidi"/>
            <w:b w:val="0"/>
            <w:kern w:val="2"/>
            <w:sz w:val="24"/>
            <w:szCs w:val="24"/>
            <w14:ligatures w14:val="standardContextual"/>
          </w:rPr>
          <w:tab/>
        </w:r>
        <w:r w:rsidRPr="00226757">
          <w:rPr>
            <w:rStyle w:val="Hyperlink"/>
          </w:rPr>
          <w:t>Vorgehen</w:t>
        </w:r>
        <w:r>
          <w:rPr>
            <w:webHidden/>
          </w:rPr>
          <w:tab/>
        </w:r>
        <w:r>
          <w:rPr>
            <w:webHidden/>
          </w:rPr>
          <w:fldChar w:fldCharType="begin"/>
        </w:r>
        <w:r>
          <w:rPr>
            <w:webHidden/>
          </w:rPr>
          <w:instrText xml:space="preserve"> PAGEREF _Toc172481552 \h </w:instrText>
        </w:r>
        <w:r>
          <w:rPr>
            <w:webHidden/>
          </w:rPr>
        </w:r>
        <w:r>
          <w:rPr>
            <w:webHidden/>
          </w:rPr>
          <w:fldChar w:fldCharType="separate"/>
        </w:r>
        <w:r w:rsidR="009D6123">
          <w:rPr>
            <w:webHidden/>
          </w:rPr>
          <w:t>7</w:t>
        </w:r>
        <w:r>
          <w:rPr>
            <w:webHidden/>
          </w:rPr>
          <w:fldChar w:fldCharType="end"/>
        </w:r>
      </w:hyperlink>
    </w:p>
    <w:p w14:paraId="2F18FF49" w14:textId="24B6CEE9"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53" w:history="1">
        <w:r w:rsidRPr="00226757">
          <w:rPr>
            <w:rStyle w:val="Hyperlink"/>
          </w:rPr>
          <w:t>4</w:t>
        </w:r>
        <w:r>
          <w:rPr>
            <w:rFonts w:asciiTheme="minorHAnsi" w:eastAsiaTheme="minorEastAsia" w:hAnsiTheme="minorHAnsi" w:cstheme="minorBidi"/>
            <w:b w:val="0"/>
            <w:kern w:val="2"/>
            <w:sz w:val="24"/>
            <w:szCs w:val="24"/>
            <w14:ligatures w14:val="standardContextual"/>
          </w:rPr>
          <w:tab/>
        </w:r>
        <w:r w:rsidRPr="00226757">
          <w:rPr>
            <w:rStyle w:val="Hyperlink"/>
          </w:rPr>
          <w:t>Ökosystem des generativen künstlichen Intelligenz Marktes</w:t>
        </w:r>
        <w:r>
          <w:rPr>
            <w:webHidden/>
          </w:rPr>
          <w:tab/>
        </w:r>
        <w:r>
          <w:rPr>
            <w:webHidden/>
          </w:rPr>
          <w:fldChar w:fldCharType="begin"/>
        </w:r>
        <w:r>
          <w:rPr>
            <w:webHidden/>
          </w:rPr>
          <w:instrText xml:space="preserve"> PAGEREF _Toc172481553 \h </w:instrText>
        </w:r>
        <w:r>
          <w:rPr>
            <w:webHidden/>
          </w:rPr>
        </w:r>
        <w:r>
          <w:rPr>
            <w:webHidden/>
          </w:rPr>
          <w:fldChar w:fldCharType="separate"/>
        </w:r>
        <w:r w:rsidR="009D6123">
          <w:rPr>
            <w:webHidden/>
          </w:rPr>
          <w:t>8</w:t>
        </w:r>
        <w:r>
          <w:rPr>
            <w:webHidden/>
          </w:rPr>
          <w:fldChar w:fldCharType="end"/>
        </w:r>
      </w:hyperlink>
    </w:p>
    <w:p w14:paraId="6D065EAC" w14:textId="0D4C42F0" w:rsidR="00C66BE8" w:rsidRDefault="00C66BE8">
      <w:pPr>
        <w:pStyle w:val="Verzeichnis2"/>
        <w:rPr>
          <w:rFonts w:asciiTheme="minorHAnsi" w:eastAsiaTheme="minorEastAsia" w:hAnsiTheme="minorHAnsi" w:cstheme="minorBidi"/>
          <w:kern w:val="2"/>
          <w:sz w:val="24"/>
          <w:szCs w:val="24"/>
          <w14:ligatures w14:val="standardContextual"/>
        </w:rPr>
      </w:pPr>
      <w:hyperlink w:anchor="_Toc172481554" w:history="1">
        <w:r w:rsidRPr="00226757">
          <w:rPr>
            <w:rStyle w:val="Hyperlink"/>
          </w:rPr>
          <w:t>4.1</w:t>
        </w:r>
        <w:r>
          <w:rPr>
            <w:rFonts w:asciiTheme="minorHAnsi" w:eastAsiaTheme="minorEastAsia" w:hAnsiTheme="minorHAnsi" w:cstheme="minorBidi"/>
            <w:kern w:val="2"/>
            <w:sz w:val="24"/>
            <w:szCs w:val="24"/>
            <w14:ligatures w14:val="standardContextual"/>
          </w:rPr>
          <w:tab/>
        </w:r>
        <w:r w:rsidRPr="00226757">
          <w:rPr>
            <w:rStyle w:val="Hyperlink"/>
          </w:rPr>
          <w:t>Erste Ergebnisse der Recherche</w:t>
        </w:r>
        <w:r>
          <w:rPr>
            <w:webHidden/>
          </w:rPr>
          <w:tab/>
        </w:r>
        <w:r>
          <w:rPr>
            <w:webHidden/>
          </w:rPr>
          <w:fldChar w:fldCharType="begin"/>
        </w:r>
        <w:r>
          <w:rPr>
            <w:webHidden/>
          </w:rPr>
          <w:instrText xml:space="preserve"> PAGEREF _Toc172481554 \h </w:instrText>
        </w:r>
        <w:r>
          <w:rPr>
            <w:webHidden/>
          </w:rPr>
        </w:r>
        <w:r>
          <w:rPr>
            <w:webHidden/>
          </w:rPr>
          <w:fldChar w:fldCharType="separate"/>
        </w:r>
        <w:r w:rsidR="009D6123">
          <w:rPr>
            <w:webHidden/>
          </w:rPr>
          <w:t>8</w:t>
        </w:r>
        <w:r>
          <w:rPr>
            <w:webHidden/>
          </w:rPr>
          <w:fldChar w:fldCharType="end"/>
        </w:r>
      </w:hyperlink>
    </w:p>
    <w:p w14:paraId="286ACD72" w14:textId="33646001" w:rsidR="00C66BE8" w:rsidRDefault="00C66BE8">
      <w:pPr>
        <w:pStyle w:val="Verzeichnis2"/>
        <w:rPr>
          <w:rFonts w:asciiTheme="minorHAnsi" w:eastAsiaTheme="minorEastAsia" w:hAnsiTheme="minorHAnsi" w:cstheme="minorBidi"/>
          <w:kern w:val="2"/>
          <w:sz w:val="24"/>
          <w:szCs w:val="24"/>
          <w14:ligatures w14:val="standardContextual"/>
        </w:rPr>
      </w:pPr>
      <w:hyperlink w:anchor="_Toc172481555" w:history="1">
        <w:r w:rsidRPr="00226757">
          <w:rPr>
            <w:rStyle w:val="Hyperlink"/>
          </w:rPr>
          <w:t>4.2</w:t>
        </w:r>
        <w:r>
          <w:rPr>
            <w:rFonts w:asciiTheme="minorHAnsi" w:eastAsiaTheme="minorEastAsia" w:hAnsiTheme="minorHAnsi" w:cstheme="minorBidi"/>
            <w:kern w:val="2"/>
            <w:sz w:val="24"/>
            <w:szCs w:val="24"/>
            <w14:ligatures w14:val="standardContextual"/>
          </w:rPr>
          <w:tab/>
        </w:r>
        <w:r w:rsidRPr="00226757">
          <w:rPr>
            <w:rStyle w:val="Hyperlink"/>
          </w:rPr>
          <w:t>Einzelne Rollen im generativen künstlichen Intelligenz Markt</w:t>
        </w:r>
        <w:r>
          <w:rPr>
            <w:webHidden/>
          </w:rPr>
          <w:tab/>
        </w:r>
        <w:r>
          <w:rPr>
            <w:webHidden/>
          </w:rPr>
          <w:fldChar w:fldCharType="begin"/>
        </w:r>
        <w:r>
          <w:rPr>
            <w:webHidden/>
          </w:rPr>
          <w:instrText xml:space="preserve"> PAGEREF _Toc172481555 \h </w:instrText>
        </w:r>
        <w:r>
          <w:rPr>
            <w:webHidden/>
          </w:rPr>
        </w:r>
        <w:r>
          <w:rPr>
            <w:webHidden/>
          </w:rPr>
          <w:fldChar w:fldCharType="separate"/>
        </w:r>
        <w:r w:rsidR="009D6123">
          <w:rPr>
            <w:webHidden/>
          </w:rPr>
          <w:t>9</w:t>
        </w:r>
        <w:r>
          <w:rPr>
            <w:webHidden/>
          </w:rPr>
          <w:fldChar w:fldCharType="end"/>
        </w:r>
      </w:hyperlink>
    </w:p>
    <w:p w14:paraId="245843B1" w14:textId="70D36431"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56" w:history="1">
        <w:r w:rsidRPr="00226757">
          <w:rPr>
            <w:rStyle w:val="Hyperlink"/>
          </w:rPr>
          <w:t>5</w:t>
        </w:r>
        <w:r>
          <w:rPr>
            <w:rFonts w:asciiTheme="minorHAnsi" w:eastAsiaTheme="minorEastAsia" w:hAnsiTheme="minorHAnsi" w:cstheme="minorBidi"/>
            <w:b w:val="0"/>
            <w:kern w:val="2"/>
            <w:sz w:val="24"/>
            <w:szCs w:val="24"/>
            <w14:ligatures w14:val="standardContextual"/>
          </w:rPr>
          <w:tab/>
        </w:r>
        <w:r w:rsidRPr="00226757">
          <w:rPr>
            <w:rStyle w:val="Hyperlink"/>
          </w:rPr>
          <w:t>Diskussion und Limitationen</w:t>
        </w:r>
        <w:r>
          <w:rPr>
            <w:webHidden/>
          </w:rPr>
          <w:tab/>
        </w:r>
        <w:r>
          <w:rPr>
            <w:webHidden/>
          </w:rPr>
          <w:fldChar w:fldCharType="begin"/>
        </w:r>
        <w:r>
          <w:rPr>
            <w:webHidden/>
          </w:rPr>
          <w:instrText xml:space="preserve"> PAGEREF _Toc172481556 \h </w:instrText>
        </w:r>
        <w:r>
          <w:rPr>
            <w:webHidden/>
          </w:rPr>
        </w:r>
        <w:r>
          <w:rPr>
            <w:webHidden/>
          </w:rPr>
          <w:fldChar w:fldCharType="separate"/>
        </w:r>
        <w:r w:rsidR="009D6123">
          <w:rPr>
            <w:webHidden/>
          </w:rPr>
          <w:t>16</w:t>
        </w:r>
        <w:r>
          <w:rPr>
            <w:webHidden/>
          </w:rPr>
          <w:fldChar w:fldCharType="end"/>
        </w:r>
      </w:hyperlink>
    </w:p>
    <w:p w14:paraId="69299665" w14:textId="356EC0CE"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57" w:history="1">
        <w:r w:rsidRPr="00226757">
          <w:rPr>
            <w:rStyle w:val="Hyperlink"/>
          </w:rPr>
          <w:t>6</w:t>
        </w:r>
        <w:r>
          <w:rPr>
            <w:rFonts w:asciiTheme="minorHAnsi" w:eastAsiaTheme="minorEastAsia" w:hAnsiTheme="minorHAnsi" w:cstheme="minorBidi"/>
            <w:b w:val="0"/>
            <w:kern w:val="2"/>
            <w:sz w:val="24"/>
            <w:szCs w:val="24"/>
            <w14:ligatures w14:val="standardContextual"/>
          </w:rPr>
          <w:tab/>
        </w:r>
        <w:r w:rsidRPr="00226757">
          <w:rPr>
            <w:rStyle w:val="Hyperlink"/>
          </w:rPr>
          <w:t>Fazit</w:t>
        </w:r>
        <w:r>
          <w:rPr>
            <w:webHidden/>
          </w:rPr>
          <w:tab/>
        </w:r>
        <w:r>
          <w:rPr>
            <w:webHidden/>
          </w:rPr>
          <w:fldChar w:fldCharType="begin"/>
        </w:r>
        <w:r>
          <w:rPr>
            <w:webHidden/>
          </w:rPr>
          <w:instrText xml:space="preserve"> PAGEREF _Toc172481557 \h </w:instrText>
        </w:r>
        <w:r>
          <w:rPr>
            <w:webHidden/>
          </w:rPr>
        </w:r>
        <w:r>
          <w:rPr>
            <w:webHidden/>
          </w:rPr>
          <w:fldChar w:fldCharType="separate"/>
        </w:r>
        <w:r w:rsidR="009D6123">
          <w:rPr>
            <w:webHidden/>
          </w:rPr>
          <w:t>19</w:t>
        </w:r>
        <w:r>
          <w:rPr>
            <w:webHidden/>
          </w:rPr>
          <w:fldChar w:fldCharType="end"/>
        </w:r>
      </w:hyperlink>
    </w:p>
    <w:p w14:paraId="7B7B8A43" w14:textId="6BAEFD51" w:rsidR="00C66BE8" w:rsidRDefault="00C66BE8">
      <w:pPr>
        <w:pStyle w:val="Verzeichnis1"/>
        <w:rPr>
          <w:rFonts w:asciiTheme="minorHAnsi" w:eastAsiaTheme="minorEastAsia" w:hAnsiTheme="minorHAnsi" w:cstheme="minorBidi"/>
          <w:b w:val="0"/>
          <w:kern w:val="2"/>
          <w:sz w:val="24"/>
          <w:szCs w:val="24"/>
          <w14:ligatures w14:val="standardContextual"/>
        </w:rPr>
      </w:pPr>
      <w:hyperlink w:anchor="_Toc172481558" w:history="1">
        <w:r w:rsidRPr="00226757">
          <w:rPr>
            <w:rStyle w:val="Hyperlink"/>
          </w:rPr>
          <w:t>Literaturverzeichnis</w:t>
        </w:r>
        <w:r>
          <w:rPr>
            <w:webHidden/>
          </w:rPr>
          <w:tab/>
        </w:r>
        <w:r>
          <w:rPr>
            <w:webHidden/>
          </w:rPr>
          <w:fldChar w:fldCharType="begin"/>
        </w:r>
        <w:r>
          <w:rPr>
            <w:webHidden/>
          </w:rPr>
          <w:instrText xml:space="preserve"> PAGEREF _Toc172481558 \h </w:instrText>
        </w:r>
        <w:r>
          <w:rPr>
            <w:webHidden/>
          </w:rPr>
        </w:r>
        <w:r>
          <w:rPr>
            <w:webHidden/>
          </w:rPr>
          <w:fldChar w:fldCharType="separate"/>
        </w:r>
        <w:r w:rsidR="009D6123">
          <w:rPr>
            <w:webHidden/>
          </w:rPr>
          <w:t>20</w:t>
        </w:r>
        <w:r>
          <w:rPr>
            <w:webHidden/>
          </w:rPr>
          <w:fldChar w:fldCharType="end"/>
        </w:r>
      </w:hyperlink>
    </w:p>
    <w:p w14:paraId="4BC74859" w14:textId="4D7429EB" w:rsidR="00AC1D50" w:rsidRDefault="001F6620" w:rsidP="00087382">
      <w:pPr>
        <w:pStyle w:val="Verzeichnis1"/>
        <w:rPr>
          <w:b w:val="0"/>
        </w:rPr>
        <w:sectPr w:rsidR="00AC1D50" w:rsidSect="00755666">
          <w:headerReference w:type="default" r:id="rId20"/>
          <w:pgSz w:w="11906" w:h="16838"/>
          <w:pgMar w:top="1134" w:right="1418" w:bottom="1134" w:left="2268" w:header="708" w:footer="708" w:gutter="0"/>
          <w:pgNumType w:fmt="upperRoman"/>
          <w:cols w:space="708"/>
        </w:sectPr>
      </w:pPr>
      <w:r>
        <w:rPr>
          <w:b w:val="0"/>
        </w:rPr>
        <w:fldChar w:fldCharType="end"/>
      </w:r>
    </w:p>
    <w:p w14:paraId="372F528D" w14:textId="77777777" w:rsidR="00B837EF" w:rsidRDefault="00B837EF" w:rsidP="008D1C4B">
      <w:pPr>
        <w:pStyle w:val="berschrift1ohneNummerierung"/>
      </w:pPr>
      <w:bookmarkStart w:id="1" w:name="_Toc172481545"/>
      <w:r>
        <w:lastRenderedPageBreak/>
        <w:t>Abbildungsverzeichnis</w:t>
      </w:r>
      <w:bookmarkEnd w:id="1"/>
    </w:p>
    <w:p w14:paraId="2E5F97A6" w14:textId="0BBC0EB9" w:rsidR="009D6123" w:rsidRDefault="009D6123">
      <w:pPr>
        <w:pStyle w:val="Abbildungsverzeichnis"/>
        <w:rPr>
          <w:rFonts w:asciiTheme="minorHAnsi" w:eastAsiaTheme="minorEastAsia" w:hAnsiTheme="minorHAnsi" w:cstheme="minorBidi"/>
          <w:noProof/>
          <w:kern w:val="2"/>
          <w:sz w:val="24"/>
          <w:szCs w:val="24"/>
          <w14:ligatures w14:val="standardContextual"/>
        </w:rPr>
      </w:pPr>
      <w:r>
        <w:rPr>
          <w:sz w:val="22"/>
        </w:rPr>
        <w:fldChar w:fldCharType="begin"/>
      </w:r>
      <w:r>
        <w:rPr>
          <w:sz w:val="22"/>
        </w:rPr>
        <w:instrText xml:space="preserve"> TOC \h \z \c "Abbildung" </w:instrText>
      </w:r>
      <w:r>
        <w:rPr>
          <w:sz w:val="22"/>
        </w:rPr>
        <w:fldChar w:fldCharType="separate"/>
      </w:r>
      <w:hyperlink w:anchor="_Toc172482652" w:history="1">
        <w:r w:rsidRPr="00B521C7">
          <w:rPr>
            <w:rStyle w:val="Hyperlink"/>
            <w:noProof/>
            <w:lang w:val="en-US"/>
          </w:rPr>
          <w:t>Abbildung 1: Modeling primitives for value exchange diagram (black) and use case map (grey)</w:t>
        </w:r>
        <w:r>
          <w:rPr>
            <w:noProof/>
            <w:webHidden/>
          </w:rPr>
          <w:tab/>
        </w:r>
        <w:r>
          <w:rPr>
            <w:noProof/>
            <w:webHidden/>
          </w:rPr>
          <w:fldChar w:fldCharType="begin"/>
        </w:r>
        <w:r>
          <w:rPr>
            <w:noProof/>
            <w:webHidden/>
          </w:rPr>
          <w:instrText xml:space="preserve"> PAGEREF _Toc172482652 \h </w:instrText>
        </w:r>
        <w:r>
          <w:rPr>
            <w:noProof/>
            <w:webHidden/>
          </w:rPr>
        </w:r>
        <w:r>
          <w:rPr>
            <w:noProof/>
            <w:webHidden/>
          </w:rPr>
          <w:fldChar w:fldCharType="separate"/>
        </w:r>
        <w:r>
          <w:rPr>
            <w:noProof/>
            <w:webHidden/>
          </w:rPr>
          <w:t>5</w:t>
        </w:r>
        <w:r>
          <w:rPr>
            <w:noProof/>
            <w:webHidden/>
          </w:rPr>
          <w:fldChar w:fldCharType="end"/>
        </w:r>
      </w:hyperlink>
    </w:p>
    <w:p w14:paraId="24497F44" w14:textId="77E6C4BA" w:rsidR="009D6123" w:rsidRDefault="009D6123">
      <w:pPr>
        <w:pStyle w:val="Abbildungsverzeichnis"/>
        <w:rPr>
          <w:rFonts w:asciiTheme="minorHAnsi" w:eastAsiaTheme="minorEastAsia" w:hAnsiTheme="minorHAnsi" w:cstheme="minorBidi"/>
          <w:noProof/>
          <w:kern w:val="2"/>
          <w:sz w:val="24"/>
          <w:szCs w:val="24"/>
          <w14:ligatures w14:val="standardContextual"/>
        </w:rPr>
      </w:pPr>
      <w:hyperlink w:anchor="_Toc172482653" w:history="1">
        <w:r w:rsidRPr="00B521C7">
          <w:rPr>
            <w:rStyle w:val="Hyperlink"/>
            <w:noProof/>
          </w:rPr>
          <w:t>Abbildung 2: Ausschnitt aus der Tabelle zur Kategorisierung der genKI-Leistungen</w:t>
        </w:r>
        <w:r>
          <w:rPr>
            <w:noProof/>
            <w:webHidden/>
          </w:rPr>
          <w:tab/>
        </w:r>
        <w:r>
          <w:rPr>
            <w:noProof/>
            <w:webHidden/>
          </w:rPr>
          <w:fldChar w:fldCharType="begin"/>
        </w:r>
        <w:r>
          <w:rPr>
            <w:noProof/>
            <w:webHidden/>
          </w:rPr>
          <w:instrText xml:space="preserve"> PAGEREF _Toc172482653 \h </w:instrText>
        </w:r>
        <w:r>
          <w:rPr>
            <w:noProof/>
            <w:webHidden/>
          </w:rPr>
        </w:r>
        <w:r>
          <w:rPr>
            <w:noProof/>
            <w:webHidden/>
          </w:rPr>
          <w:fldChar w:fldCharType="separate"/>
        </w:r>
        <w:r>
          <w:rPr>
            <w:noProof/>
            <w:webHidden/>
          </w:rPr>
          <w:t>8</w:t>
        </w:r>
        <w:r>
          <w:rPr>
            <w:noProof/>
            <w:webHidden/>
          </w:rPr>
          <w:fldChar w:fldCharType="end"/>
        </w:r>
      </w:hyperlink>
    </w:p>
    <w:p w14:paraId="32A423E1" w14:textId="4677C1E7" w:rsidR="009D6123" w:rsidRDefault="009D6123">
      <w:pPr>
        <w:pStyle w:val="Abbildungsverzeichnis"/>
        <w:rPr>
          <w:rFonts w:asciiTheme="minorHAnsi" w:eastAsiaTheme="minorEastAsia" w:hAnsiTheme="minorHAnsi" w:cstheme="minorBidi"/>
          <w:noProof/>
          <w:kern w:val="2"/>
          <w:sz w:val="24"/>
          <w:szCs w:val="24"/>
          <w14:ligatures w14:val="standardContextual"/>
        </w:rPr>
      </w:pPr>
      <w:hyperlink w:anchor="_Toc172482654" w:history="1">
        <w:r w:rsidRPr="00B521C7">
          <w:rPr>
            <w:rStyle w:val="Hyperlink"/>
            <w:noProof/>
          </w:rPr>
          <w:t>Abbildung 3: Das wertorientiere E3value Modell des generativen KI-Ökosystem nach den Notationskriterien von Pousttchi (Pousttchi 2008).</w:t>
        </w:r>
        <w:r>
          <w:rPr>
            <w:noProof/>
            <w:webHidden/>
          </w:rPr>
          <w:tab/>
        </w:r>
        <w:r>
          <w:rPr>
            <w:noProof/>
            <w:webHidden/>
          </w:rPr>
          <w:fldChar w:fldCharType="begin"/>
        </w:r>
        <w:r>
          <w:rPr>
            <w:noProof/>
            <w:webHidden/>
          </w:rPr>
          <w:instrText xml:space="preserve"> PAGEREF _Toc172482654 \h </w:instrText>
        </w:r>
        <w:r>
          <w:rPr>
            <w:noProof/>
            <w:webHidden/>
          </w:rPr>
        </w:r>
        <w:r>
          <w:rPr>
            <w:noProof/>
            <w:webHidden/>
          </w:rPr>
          <w:fldChar w:fldCharType="separate"/>
        </w:r>
        <w:r>
          <w:rPr>
            <w:noProof/>
            <w:webHidden/>
          </w:rPr>
          <w:t>15</w:t>
        </w:r>
        <w:r>
          <w:rPr>
            <w:noProof/>
            <w:webHidden/>
          </w:rPr>
          <w:fldChar w:fldCharType="end"/>
        </w:r>
      </w:hyperlink>
    </w:p>
    <w:p w14:paraId="1CE62BA1" w14:textId="5E012FD9" w:rsidR="00B837EF" w:rsidRDefault="009D6123" w:rsidP="00B837EF">
      <w:pPr>
        <w:sectPr w:rsidR="00B837EF" w:rsidSect="00755666">
          <w:headerReference w:type="default" r:id="rId21"/>
          <w:pgSz w:w="11906" w:h="16838"/>
          <w:pgMar w:top="1134" w:right="1418" w:bottom="1134" w:left="2268" w:header="708" w:footer="708" w:gutter="0"/>
          <w:pgNumType w:fmt="upperRoman"/>
          <w:cols w:space="708"/>
        </w:sectPr>
      </w:pPr>
      <w:r>
        <w:rPr>
          <w:sz w:val="22"/>
        </w:rPr>
        <w:fldChar w:fldCharType="end"/>
      </w:r>
    </w:p>
    <w:p w14:paraId="74192FD6" w14:textId="77777777" w:rsidR="00B837EF" w:rsidRPr="00B97A4E" w:rsidRDefault="00B837EF" w:rsidP="008D1C4B">
      <w:pPr>
        <w:pStyle w:val="berschrift1ohneNummerierung"/>
      </w:pPr>
      <w:bookmarkStart w:id="2" w:name="_Toc172481546"/>
      <w:r w:rsidRPr="00B97A4E">
        <w:lastRenderedPageBreak/>
        <w:t>Abkürzungsverzeichnis</w:t>
      </w:r>
      <w:bookmarkEnd w:id="2"/>
    </w:p>
    <w:p w14:paraId="33B49A39" w14:textId="26D365E6" w:rsidR="008F048B" w:rsidRPr="0060680D" w:rsidRDefault="008F048B" w:rsidP="00B837EF">
      <w:pPr>
        <w:pStyle w:val="Abkrzungsverzeichnis"/>
      </w:pPr>
      <w:r w:rsidRPr="0060680D">
        <w:t>DL</w:t>
      </w:r>
      <w:r w:rsidRPr="0060680D">
        <w:tab/>
        <w:t>Deep Learning</w:t>
      </w:r>
    </w:p>
    <w:p w14:paraId="4FD944F3" w14:textId="347E3AA5" w:rsidR="008F048B" w:rsidRPr="0060680D" w:rsidRDefault="008F048B" w:rsidP="00B837EF">
      <w:pPr>
        <w:pStyle w:val="Abkrzungsverzeichnis"/>
      </w:pPr>
      <w:r w:rsidRPr="0060680D">
        <w:t>ML</w:t>
      </w:r>
      <w:r w:rsidRPr="0060680D">
        <w:tab/>
        <w:t>Machine Learning</w:t>
      </w:r>
    </w:p>
    <w:p w14:paraId="65A2CC8A" w14:textId="66AC2FC5" w:rsidR="008F048B" w:rsidRPr="00C365D3" w:rsidRDefault="008F048B" w:rsidP="00B837EF">
      <w:pPr>
        <w:pStyle w:val="Abkrzungsverzeichnis"/>
      </w:pPr>
      <w:r w:rsidRPr="00C365D3">
        <w:t>KI</w:t>
      </w:r>
      <w:r w:rsidRPr="00C365D3">
        <w:tab/>
        <w:t>Künstliche Intelligenz</w:t>
      </w:r>
    </w:p>
    <w:p w14:paraId="2778AC36" w14:textId="74CB9AA2" w:rsidR="008F048B" w:rsidRDefault="008F048B" w:rsidP="00B837EF">
      <w:pPr>
        <w:pStyle w:val="Abkrzungsverzeichnis"/>
      </w:pPr>
      <w:r w:rsidRPr="00C365D3">
        <w:t>AI</w:t>
      </w:r>
      <w:r w:rsidRPr="00C365D3">
        <w:tab/>
        <w:t>Artificial Intelligence</w:t>
      </w:r>
    </w:p>
    <w:p w14:paraId="56B67BF3" w14:textId="3E0B7EE2" w:rsidR="00224BE7" w:rsidRPr="00C365D3" w:rsidRDefault="00224BE7" w:rsidP="00B837EF">
      <w:pPr>
        <w:pStyle w:val="Abkrzungsverzeichnis"/>
      </w:pPr>
      <w:r>
        <w:t>genKI</w:t>
      </w:r>
      <w:r>
        <w:tab/>
        <w:t>generative künstliche Intelligenz</w:t>
      </w:r>
    </w:p>
    <w:p w14:paraId="32F384AE" w14:textId="28BB9B60" w:rsidR="008F048B" w:rsidRPr="0099415D" w:rsidRDefault="008F048B" w:rsidP="0099415D">
      <w:pPr>
        <w:sectPr w:rsidR="008F048B" w:rsidRPr="0099415D" w:rsidSect="00755666">
          <w:headerReference w:type="default" r:id="rId22"/>
          <w:pgSz w:w="11906" w:h="16838"/>
          <w:pgMar w:top="1134" w:right="1418" w:bottom="1134" w:left="2268" w:header="708" w:footer="708" w:gutter="0"/>
          <w:pgNumType w:fmt="upperRoman"/>
          <w:cols w:space="708"/>
        </w:sectPr>
      </w:pPr>
    </w:p>
    <w:p w14:paraId="142C4D2C" w14:textId="2E099CE9" w:rsidR="00E15F17" w:rsidRPr="008D1C4B" w:rsidRDefault="00E15F17" w:rsidP="008D1C4B">
      <w:pPr>
        <w:pStyle w:val="berschrift1"/>
      </w:pPr>
      <w:bookmarkStart w:id="3" w:name="_Toc172481547"/>
      <w:r w:rsidRPr="008D1C4B">
        <w:lastRenderedPageBreak/>
        <w:t>Einleitung</w:t>
      </w:r>
      <w:bookmarkEnd w:id="3"/>
    </w:p>
    <w:p w14:paraId="77723528" w14:textId="5F649E13" w:rsidR="00BE4EF2" w:rsidRDefault="0089262C" w:rsidP="00E15F17">
      <w:r w:rsidRPr="0089262C">
        <w:t>In den letzten Jahren hat die rasante Entwicklung der generativen Künstlichen Intelligenz (genKI) eine Welle von Innovationen und Anwendungen hervorgebracht, die tiefgreifende Auswirkungen auf verschiedene Branchen haben</w:t>
      </w:r>
      <w:r w:rsidR="0047033B">
        <w:t xml:space="preserve"> </w:t>
      </w:r>
      <w:sdt>
        <w:sdtPr>
          <w:alias w:val="To edit, see citavi.com/edit"/>
          <w:tag w:val="CitaviPlaceholder#dac95fde-6a2f-44cd-99b8-b8d258e09594"/>
          <w:id w:val="907187242"/>
          <w:placeholder>
            <w:docPart w:val="DefaultPlaceholder_-1854013440"/>
          </w:placeholder>
        </w:sdtPr>
        <w:sdtContent>
          <w:r w:rsidR="0093781C">
            <w:fldChar w:fldCharType="begin"/>
          </w:r>
          <w:r w:rsidR="009378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DQwNDZkLTFlOTAtNDVjZS1iYTQ0LTNkOTY4YTc0NzllMyIsIlJhbmdlTGVuZ3RoIjoxNSwiUmVmZXJlbmNlSWQiOiI2YWI3Mzc3OS1jNGZjLTQwYjUtODAwYS0zZmZiZTQ1YWY3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TdGF0aXN0YSIsIlByb3RlY3RlZCI6ZmFsc2UsIlNleCI6MCwiQ3JlYXRlZEJ5IjoiX0p1bGl3IiwiQ3JlYXRlZE9uIjoiMjAyNC0wNy0xN1QwOTowNzoyMSIsIk1vZGlmaWVkQnkiOiJfSnVsaXciLCJJZCI6IjRmMDg4Njc2LTE3MTYtNDUxYS1iNDZkLTM2MzY4YjA2ZDc4ZiIsIk1vZGlmaWVkT24iOiIyMDI0LTA3LTE3VDA5OjA3OjI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0YXRpc3RhIDE3MDcyMDI0IC0gR2VuZXJhdGl2ZSBLS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cuMjAy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Uuc3RhdGlzdGEuY29tL291dGxvb2svdG1vL2t1ZW5zdGxpY2hlLWludGVsbGlnZW56L2dlbmVyYXRpdmUta2kvd2VsdHdlaXQjbWFya3Rncm9lc3NlIiwiVXJpU3RyaW5nIjoiaHR0cHM6Ly9kZS5zdGF0aXN0YS5jb20vb3V0bG9vay90bW8va3VlbnN0bGljaGUtaW50ZWxsaWdlbnovZ2VuZXJhdGl2ZS1raS93ZWx0d2VpdCNtYXJrdGdyb2Vzc2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EwLjIwMjM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JodHRwOi8vYXJ4aXYub3JnL3BkZi8yMzEwLjAwNzk1IiwiVXJpU3RyaW5nIjoiaHR0cDovL2FyeGl2Lm9yZy9wZGYvMjMxMC4wMDc5N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IwVDE4OjE1OjU1IiwiTW9kaWZpZWRCeSI6Il9KdWxpdyIsIklkIjoiNjBmMzE5ZjctMGU5ZC00YmUwLWE4YTUtZjlmNjZkYjBkNmYzIiwiTW9kaWZpZWRPbiI6IjIwMjQtMDctMjBUMTg6MTU6NTU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yMzEwLjAwNzk1IiwiVXJpU3RyaW5nIjoiaHR0cHM6Ly9hcnhpdi5vcmcvcGRmLzIzMTAuMDA3OTV2MS5wZG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}</w:instrText>
          </w:r>
          <w:r w:rsidR="0093781C">
            <w:fldChar w:fldCharType="separate"/>
          </w:r>
          <w:r w:rsidR="00A26985">
            <w:t>(Statista 2024a; Shokrollahi et al. 2023)</w:t>
          </w:r>
          <w:r w:rsidR="0093781C">
            <w:fldChar w:fldCharType="end"/>
          </w:r>
        </w:sdtContent>
      </w:sdt>
      <w:r w:rsidRPr="0089262C">
        <w:t>.</w:t>
      </w:r>
      <w:r>
        <w:t xml:space="preserve"> </w:t>
      </w:r>
      <w:r w:rsidR="00735BED">
        <w:t>D</w:t>
      </w:r>
      <w:r w:rsidR="00D3425D">
        <w:t>adurch wurden Anwendungen der künstlichen Intelligenz, di</w:t>
      </w:r>
      <w:r w:rsidR="00537B81">
        <w:t>e zuvor</w:t>
      </w:r>
      <w:r w:rsidR="007079C5">
        <w:t xml:space="preserve"> </w:t>
      </w:r>
      <w:r w:rsidR="00721926">
        <w:t>hauptsächlich</w:t>
      </w:r>
      <w:r w:rsidR="007079C5">
        <w:t xml:space="preserve"> von Experten und Spezialisten </w:t>
      </w:r>
      <w:r w:rsidR="008744DF">
        <w:t>g</w:t>
      </w:r>
      <w:r w:rsidR="007079C5">
        <w:t>enutzt wurden</w:t>
      </w:r>
      <w:r w:rsidR="00BE4EF2">
        <w:t xml:space="preserve">, auch für den normalen Bürger zugänglich und </w:t>
      </w:r>
      <w:r w:rsidR="008744DF">
        <w:t>wertvoll</w:t>
      </w:r>
      <w:r w:rsidR="00BE4EF2">
        <w:t>.</w:t>
      </w:r>
    </w:p>
    <w:p w14:paraId="7AE12E35" w14:textId="7822766D" w:rsidR="00843FC2" w:rsidRDefault="00874AF0" w:rsidP="00E15F17">
      <w:r>
        <w:t xml:space="preserve"> </w:t>
      </w:r>
      <w:r w:rsidR="0089262C">
        <w:t>Es wird prognosti</w:t>
      </w:r>
      <w:r w:rsidR="00A40C63">
        <w:t>zi</w:t>
      </w:r>
      <w:r w:rsidR="0089262C">
        <w:t>ert, dass</w:t>
      </w:r>
      <w:r w:rsidR="006244DB">
        <w:t xml:space="preserve"> sich</w:t>
      </w:r>
      <w:r w:rsidR="0089262C">
        <w:t xml:space="preserve"> bis zum Jahr 2030</w:t>
      </w:r>
      <w:r w:rsidR="00BA6DBB">
        <w:t xml:space="preserve">, </w:t>
      </w:r>
      <w:r w:rsidR="00836059">
        <w:t>das Markvolumen von generative</w:t>
      </w:r>
      <w:r w:rsidR="006920F2">
        <w:t>r</w:t>
      </w:r>
      <w:r w:rsidR="00836059">
        <w:t xml:space="preserve"> KI</w:t>
      </w:r>
      <w:r w:rsidR="006920F2">
        <w:t>-Anwendungen (Künstliche Intell</w:t>
      </w:r>
      <w:r w:rsidR="00475420">
        <w:t>igenz</w:t>
      </w:r>
      <w:r w:rsidR="006920F2">
        <w:t>)</w:t>
      </w:r>
      <w:r w:rsidR="00785FB0">
        <w:t xml:space="preserve"> </w:t>
      </w:r>
      <w:r w:rsidR="00E34693">
        <w:t>verzehnfachen wird</w:t>
      </w:r>
      <w:r w:rsidR="0047033B">
        <w:t xml:space="preserve"> </w:t>
      </w:r>
      <w:r w:rsidR="007C33AC">
        <w:t xml:space="preserve">und somit </w:t>
      </w:r>
      <w:r w:rsidR="00DA53EC">
        <w:t xml:space="preserve">zu </w:t>
      </w:r>
      <w:r w:rsidR="007C33AC">
        <w:t>ein</w:t>
      </w:r>
      <w:r w:rsidR="00DA53EC">
        <w:t>em</w:t>
      </w:r>
      <w:r w:rsidR="007C33AC">
        <w:t xml:space="preserve"> Marktvolumen von</w:t>
      </w:r>
      <w:r w:rsidR="00DA53EC">
        <w:t xml:space="preserve"> 333,70 Mrd. Euro führt</w:t>
      </w:r>
      <w:r w:rsidR="006244DB">
        <w:t xml:space="preserve">, sofern die derzeitige Entwicklung </w:t>
      </w:r>
      <w:r w:rsidR="00B26BDF">
        <w:t>in dem gleichen Maße anhält</w:t>
      </w:r>
      <w:r w:rsidR="004703B2">
        <w:t xml:space="preserve"> </w:t>
      </w:r>
      <w:sdt>
        <w:sdtPr>
          <w:alias w:val="To edit, see citavi.com/edit"/>
          <w:tag w:val="CitaviPlaceholder#8b731df4-3ec0-4c8b-bd1b-f43c921b4b1e"/>
          <w:id w:val="378521981"/>
          <w:placeholder>
            <w:docPart w:val="DefaultPlaceholder_-1854013440"/>
          </w:placeholder>
        </w:sdtPr>
        <w:sdtContent>
          <w:r w:rsidR="0047033B">
            <w:fldChar w:fldCharType="begin"/>
          </w:r>
          <w:r w:rsidR="004703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Y5ZWU2LWI3MzAtNDc5My04ZmQyLTVhMmFhYzUxNjlkNSIsIlJhbmdlTGVuZ3RoIjoxNiwiUmVmZXJlbmNlSWQiOiI2YWI3Mzc3OS1jNGZjLTQwYjUtODAwYS0zZmZiZTQ1YWY3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TdGF0aXN0YSIsIlByb3RlY3RlZCI6ZmFsc2UsIlNleCI6MCwiQ3JlYXRlZEJ5IjoiX0p1bGl3IiwiQ3JlYXRlZE9uIjoiMjAyNC0wNy0xN1QwOTowNzoyMSIsIk1vZGlmaWVkQnkiOiJfSnVsaXciLCJJZCI6IjRmMDg4Njc2LTE3MTYtNDUxYS1iNDZkLTM2MzY4YjA2ZDc4ZiIsIk1vZGlmaWVkT24iOiIyMDI0LTA3LTE3VDA5OjA3OjI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0YXRpc3RhIDE3MDcyMDI0IC0gR2VuZXJhdGl2ZSBLS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cuMjAy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Uuc3RhdGlzdGEuY29tL291dGxvb2svdG1vL2t1ZW5zdGxpY2hlLWludGVsbGlnZW56L2dlbmVyYXRpdmUta2kvd2VsdHdlaXQjbWFya3Rncm9lc3NlIiwiVXJpU3RyaW5nIjoiaHR0cHM6Ly9kZS5zdGF0aXN0YS5jb20vb3V0bG9vay90bW8va3VlbnN0bGljaGUtaW50ZWxsaWdlbnovZ2VuZXJhdGl2ZS1raS93ZWx0d2VpdCNtYXJrdGdyb2Vzc2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}</w:instrText>
          </w:r>
          <w:r w:rsidR="0047033B">
            <w:fldChar w:fldCharType="separate"/>
          </w:r>
          <w:r w:rsidR="00A26985">
            <w:t>(Statista 2024a)</w:t>
          </w:r>
          <w:r w:rsidR="0047033B">
            <w:fldChar w:fldCharType="end"/>
          </w:r>
        </w:sdtContent>
      </w:sdt>
      <w:r w:rsidR="00475420">
        <w:t>.</w:t>
      </w:r>
      <w:r w:rsidR="00236B08">
        <w:t xml:space="preserve"> Ein Grund dafür </w:t>
      </w:r>
      <w:r w:rsidR="00CF7879">
        <w:t>sind die variablen Einsatzgebiete der genKI-Modelle</w:t>
      </w:r>
      <w:r w:rsidR="00AE312E">
        <w:t>, denn g</w:t>
      </w:r>
      <w:r w:rsidR="0089262C" w:rsidRPr="0089262C">
        <w:t>enKI-Modelle, wie sie in Anwendungen wie ChatGPT</w:t>
      </w:r>
      <w:r w:rsidR="00B52511">
        <w:rPr>
          <w:rStyle w:val="Funotenzeichen"/>
        </w:rPr>
        <w:footnoteReference w:id="2"/>
      </w:r>
      <w:r w:rsidR="0089262C" w:rsidRPr="0089262C">
        <w:t xml:space="preserve"> und Midjourney</w:t>
      </w:r>
      <w:r w:rsidR="00E85136">
        <w:rPr>
          <w:rStyle w:val="Funotenzeichen"/>
        </w:rPr>
        <w:footnoteReference w:id="3"/>
      </w:r>
      <w:r w:rsidR="0089262C" w:rsidRPr="0089262C">
        <w:t xml:space="preserve"> zu finden sind, haben die Art und Weise revolutioniert, wie wir Texte generieren, Bilder erstellen und komplexe Datenanalysen durchführen</w:t>
      </w:r>
      <w:r w:rsidR="00B75BF2">
        <w:t xml:space="preserve"> </w:t>
      </w:r>
      <w:sdt>
        <w:sdtPr>
          <w:alias w:val="To edit, see citavi.com/edit"/>
          <w:tag w:val="CitaviPlaceholder#5fd49a2b-da17-47ba-86eb-618e329ae6f0"/>
          <w:id w:val="-1508748982"/>
          <w:placeholder>
            <w:docPart w:val="DefaultPlaceholder_-1854013440"/>
          </w:placeholder>
        </w:sdtPr>
        <w:sdtContent>
          <w:r w:rsidR="00BD70E0">
            <w:fldChar w:fldCharType="begin"/>
          </w:r>
          <w:r w:rsidR="00BD70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YTYwMjVjLTc0NTUtNDA5Yi1hYzUyLTE4ZTVjNWUxZDViOSIsIlJhbmdlTGVuZ3RoIjoyNCwiUmVmZXJlbmNlSWQiOiJlMzEyNWZjZi0xMTRiLTQ0NTctOWE0OC1mNmY5Y2M1MmY5N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C4yMDI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jMxMC4wMDc5NSIsIlVyaVN0cmluZyI6Imh0dHA6Ly9hcnhpdi5vcmcvcGRmLzIzMTAuMDA3OT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FQxODoxNTo1NSIsIk1vZGlmaWVkQnkiOiJfSnVsaXciLCJJZCI6IjYwZjMxOWY3LTBlOWQtNGJlMC1hOGE1LWY5ZjY2ZGIwZDZmMyIsIk1vZGlmaWVkT24iOiIyMDI0LTA3LTIwVDE4OjE1OjU1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jMxMC4wMDc5NSIsIlVyaVN0cmluZyI6Imh0dHBzOi8vYXJ4aXYub3JnL3BkZi8yMzEwLjAwNzk1djEucGRm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Q0ODE1LjM2NDQ5NTIiLCJFZGl0b3JzIjpbXSwiRXZhbHVhdGlvbkNvbXBsZXhpdHkiOjAsIkV2YWx1YXRpb25Tb3VyY2VUZXh0Rm9ybWF0IjowLCJHcm91cHMiOltdLCJIYXNMYWJlbDEiOmZhbHNlLCJIYXNMYWJlbDIiOmZhbHNlLCJLZXl3b3JkcyI6W10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JodHRwczovL2RsLmFjbS5vcmcvZG9pL3Byb2NlZWRpbmdzLzEwLjExNDUvMzY0NDgxNSIsIlVyaVN0cmluZyI6Imh0dHBzOi8vZGwuYWNtLm9yZy9kb2kvcHJvY2VlZGluZ3MvMTAuMTE0NS8zNjQ0ODE1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MTQ1LzM2NDQ4MTUiLCJVcmlTdHJpbmciOiJodHRwczovL2RvaS5vcmcvMTAuMTE0NS8zNjQ0ODE1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}</w:instrText>
          </w:r>
          <w:r w:rsidR="00BD70E0">
            <w:fldChar w:fldCharType="separate"/>
          </w:r>
          <w:r w:rsidR="00A26985">
            <w:t>(Shokrollahi et al. 2023; Zhang et al. 04142024)</w:t>
          </w:r>
          <w:r w:rsidR="00BD70E0">
            <w:fldChar w:fldCharType="end"/>
          </w:r>
        </w:sdtContent>
      </w:sdt>
      <w:r w:rsidR="0089262C" w:rsidRPr="0089262C">
        <w:t>. Diese Modelle basieren auf neuronalen Netzwerken und erfordern enorme Datenmengen und Rechenressourcen für ihr Training und ihre Optimierung</w:t>
      </w:r>
      <w:r w:rsidR="003A0CB5">
        <w:t xml:space="preserve"> </w:t>
      </w:r>
      <w:sdt>
        <w:sdtPr>
          <w:alias w:val="To edit, see citavi.com/edit"/>
          <w:tag w:val="CitaviPlaceholder#841821d9-5f3d-4d81-8eb3-1c39b742ed6b"/>
          <w:id w:val="-1771847454"/>
          <w:placeholder>
            <w:docPart w:val="DefaultPlaceholder_-1854013440"/>
          </w:placeholder>
        </w:sdtPr>
        <w:sdtContent>
          <w:r w:rsidR="003A0CB5">
            <w:fldChar w:fldCharType="begin"/>
          </w:r>
          <w:r w:rsidR="003A0CB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DUzNTQ1LTQ1MzgtNGE0OS04NDcxLTFkYzg0MmNmOTZhYSIsIlJhbmdlTGVuZ3RoIjoyMiwiUmVmZXJlbmNlSWQiOiIyMTUzNDg5YS1jNzQ5LTRiOTItODI5Ny0zN2IyNTRlY2NlM2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EyLjIwMjMiLCJEb2kiOiIxMC4xMDA3L3MxMjUyNS0wMjMtMDA2ODAtMSIsIkVkaXRvcnMiOltdLCJFdmFsdWF0aW9uQ29tcGxleGl0eSI6MCwiRXZhbHVhdGlvblNvdXJjZVRleHRGb3JtYXQiOjAsIkdyb3VwcyI6W10sIkhhc0xhYmVsMSI6ZmFsc2UsIkhhc0xhYmVsMiI6ZmFsc2UsIktleXdvcmRzIjpbXSwiTGFuZ3VhZ2UiOiJFbjt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jUyNS0wMjMtMDA2ODAtMSIsIlVyaVN0cmluZyI6Imh0dHBzOi8vZG9pLm9yZy8xMC4xMDA3L3MxMjUyNS0wMjMtMDA2ODAt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wOjM0OjQ2IiwiTW9kaWZpZWRCeSI6Il9KdWxpdyIsIklkIjoiODEzZDA2NDUtMjcyOS00YjFlLTkxNzktYTZhZTFkYjExZmFmIiwiTW9kaWZpZWRPbiI6IjIwMjQtMDctMTdUMTA6MzQ6NDY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xpbmsuc3ByaW5nZXIuY29tL2FydGljbGUvMTAuMTAwNy9zMTI1MjUtMDIzLTAwNjgwLTEiLCJVcmlTdHJpbmciOiJodHRwczovL2xpbmsuc3ByaW5nZXIuY29tL2FydGljbGUvMTAuMTAwNy9zMTI1MjUtMDIzLTAwNjgwLT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xMDozNDo0NiIsIk1vZGlmaWVkQnkiOiJfSnVsaXciLCJJZCI6IjY2NGY1NzAwLTI0MjctNDRlYy1hMDYyLTcxZDk2YmVlM2VmYiIsIk1vZGlmaWVkT24iOiIyMDI0LTA3LTE3VDEwOjM0OjQ2IiwiUHJvamVjdCI6eyIkcmVmIjoiOCJ9fV0sIk51bWJlciI6IjEiLCJPbmxpbmVBZGRyZXNzIjoiaHR0cHM6Ly9saW5rLnNwcmluZ2VyLmNvbS9hcnRpY2xlLzEwLjEwMDcvczEyNTI1LTAyMy0wMDY4MC0xIi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YxMzkwNC4zNjQyMTYwIiwiRWRpdG9ycyI6W10sIkV2YWx1YXRpb25Db21wbGV4aXR5IjowLCJFdmFsdWF0aW9uU291cmNlVGV4dEZvcm1hdCI6MCwiR3JvdXBzIjpbXSwiSGFzTGFiZWwxIjpmYWxzZSwiSGFzTGFiZWwyIjpmYWxzZSwiS2V5d29yZHMiOltd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aHR0cHM6Ly9kbC5hY20ub3JnL2RvaS9wcm9jZWVkaW5ncy8xMC4xMTQ1LzM2MTM5MDQiLCJVcmlTdHJpbmciOiJodHRwczovL2RsLmFjbS5vcmcvZG9pL3Byb2NlZWRpbmdzLzEwLjExNDUvMzYxMzkw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KdWxpdyIsIkNyZWF0ZWRPbiI6IjIwMjQtMDctMTlUMTA6NDY6MDYiLCJNb2RpZmllZEJ5IjoiX0p1bGl3IiwiSWQiOiIwZDVkYWE3Ni01Y2Q1LTQ1YjktODYyYi1mZTVlMDE0YzE1NDgiLCJNb2RpZmllZE9uIjoiMjAyNC0wNy0xOVQxMDo0NjowNi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jEzOTA0IiwiVXJpU3RyaW5nIjoiaHR0cHM6Ly9kb2kub3JnLzEwLjExNDUvMzYxMzkwN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}</w:instrText>
          </w:r>
          <w:r w:rsidR="003A0CB5">
            <w:fldChar w:fldCharType="separate"/>
          </w:r>
          <w:r w:rsidR="00A26985">
            <w:t>(Banh und Strobel 2023; Sun et al. 2024)</w:t>
          </w:r>
          <w:r w:rsidR="003A0CB5">
            <w:fldChar w:fldCharType="end"/>
          </w:r>
        </w:sdtContent>
      </w:sdt>
      <w:r w:rsidR="009A5922">
        <w:t>, weswegen</w:t>
      </w:r>
      <w:r w:rsidR="00024D55">
        <w:t xml:space="preserve"> die Transparenz der </w:t>
      </w:r>
      <w:r w:rsidR="004237A2">
        <w:t xml:space="preserve">Datennutzung nicht wirklich gegeben ist </w:t>
      </w:r>
      <w:sdt>
        <w:sdtPr>
          <w:alias w:val="To edit, see citavi.com/edit"/>
          <w:tag w:val="CitaviPlaceholder#4f6290b4-fd10-4cdc-9eee-03421395ba3e"/>
          <w:id w:val="-2111972107"/>
          <w:placeholder>
            <w:docPart w:val="DefaultPlaceholder_-1854013440"/>
          </w:placeholder>
        </w:sdtPr>
        <w:sdtContent>
          <w:r w:rsidR="00011601">
            <w:fldChar w:fldCharType="begin"/>
          </w:r>
          <w:r w:rsidR="005B238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OGNjY2RmLTVhNDctNDM2MS04NTcxLTdiM2IxMTMzZTUzNyIsIlJhbmdlTGVuZ3RoIjozMiwiUmVmZXJlbmNlSWQiOiI2NDdhZGQyYy1jZWFjLTRlZGItODZhYi1mMDU1YThiYjY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OTQtOTUiLCJTdGFydFBhZ2UiOnsiJGlkIjoiNSIsIiR0eXBlIjoiU3dpc3NBY2FkZW1pYy5QYWdlTnVtYmVyLCBTd2lzc0FjYWRlbWljIiwiSXNGdWxseU51bWVyaWMiOmZhbHNlLCJOdW1iZXIiOjk0LCJOdW1iZXJpbmdUeXBlIjowLCJOdW1lcmFsU3lzdGVtIjotMSwiT3JpZ2luYWxTdHJpbmciOiJTLjk0LTk1IiwiUHJldHR5U3RyaW5nIjoiUy45NC05N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Q0ODE1LjM2NDQ5NT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RsLmFjbS5vcmcvZG9pL3Byb2NlZWRpbmdzLzEwLjExNDUvMzY0NDgxNSIsIlVyaVN0cmluZyI6Imh0dHBzOi8vZGwuYWNtLm9yZy9kb2kvcHJvY2VlZGluZ3MvMTAuMTE0NS8zNjQ0ODE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2NDQ4MTUiLCJVcmlTdHJpbmciOiJodHRwczovL2RvaS5vcmcvMTAuMTE0NS8zNjQ0ODE1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}</w:instrText>
          </w:r>
          <w:r w:rsidR="00011601">
            <w:fldChar w:fldCharType="separate"/>
          </w:r>
          <w:r w:rsidR="00A26985">
            <w:t>(Zhang et al. 04142024, S.94-95)</w:t>
          </w:r>
          <w:r w:rsidR="00011601">
            <w:fldChar w:fldCharType="end"/>
          </w:r>
        </w:sdtContent>
      </w:sdt>
      <w:r w:rsidR="005B238B">
        <w:t xml:space="preserve"> </w:t>
      </w:r>
      <w:r w:rsidR="004237A2">
        <w:t>.</w:t>
      </w:r>
    </w:p>
    <w:p w14:paraId="40C2D5AD" w14:textId="173076A0" w:rsidR="002503B6" w:rsidRDefault="002503B6" w:rsidP="00E15F17">
      <w:r>
        <w:t xml:space="preserve">Aufgrund der </w:t>
      </w:r>
      <w:r w:rsidR="00967A52">
        <w:t>derzeitigen</w:t>
      </w:r>
      <w:r>
        <w:t xml:space="preserve"> Relevanz des Themas rund um generativer Künstlicher Intelligenz und des großem Forschungspotenzial, weil das Thema noch relativ neu ist und </w:t>
      </w:r>
      <w:r w:rsidR="00CB72FA">
        <w:t xml:space="preserve">es </w:t>
      </w:r>
      <w:r>
        <w:t xml:space="preserve">noch viel zu entdecken bzw. erforschen ist, beschäftigt sich diese Arbeit mit dem Ökosystem des generativen Künstlichen Intelligenz Marktes. </w:t>
      </w:r>
      <w:r w:rsidR="0057163F">
        <w:t>Herkömmlich</w:t>
      </w:r>
      <w:r w:rsidR="00EA1658">
        <w:t xml:space="preserve"> komm der Begriff Ökosystem aus der Biologie, jedoch</w:t>
      </w:r>
      <w:r w:rsidR="000E3661">
        <w:t xml:space="preserve"> </w:t>
      </w:r>
      <w:r w:rsidR="00B366DF">
        <w:t xml:space="preserve">MOORE </w:t>
      </w:r>
      <w:sdt>
        <w:sdtPr>
          <w:alias w:val="To edit, see citavi.com/edit"/>
          <w:tag w:val="CitaviPlaceholder#4ac182e1-d5e7-4053-b57a-190adc6dcfb3"/>
          <w:id w:val="1677694371"/>
          <w:placeholder>
            <w:docPart w:val="DefaultPlaceholder_-1854013440"/>
          </w:placeholder>
        </w:sdtPr>
        <w:sdtContent>
          <w:r w:rsidR="00FF5934">
            <w:fldChar w:fldCharType="begin"/>
          </w:r>
          <w:r w:rsidR="00FF593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NzU3OTg2LTJmNWItNDIxZC04Yzc0LTIxYzZiYjcyZDU3OSIsIlJhbmdlTGVuZ3RoIjozMCwiUmVmZXJlbmNlSWQiOiJkNWRlZDUxYy01NWFkLTQwMzUtOWRmMy05YTgyYzQyOWIyO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IYXJ2YXJkIEJ1c2luZXNzIFJldmlldyIsIlByb3RlY3RlZCI6ZmFsc2UsIlNleCI6MCwiQ3JlYXRlZEJ5IjoiX0p1bGl3IiwiQ3JlYXRlZE9uIjoiMjAyNC0wNy0xN1QxMjoyMToxMSIsIk1vZGlmaWVkQnkiOiJfSnVsaXciLCJJZCI6IjkwMjhkNGYzLWE0NDktNGUwNS1iZDY1LTlhMTQxOTQyYTg4NyIsIk1vZGlmaWVkT24iOiIyMDI0LTA3LTE3VDEyOjIxOjE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hhcnZhcmQgQnVzaW5lc3MgUmV2aWV3IDE5OTMgLSBQcmVkYXRvcnMgYW5kIFByZXk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4LjIwMT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hici5vcmcvMTk5My8wNS9wcmVkYXRvcnMtYW5kLXByZXktYS1uZXctZWNvbG9neS1vZi1jb21wZXRpdGlvbiIsIlVyaVN0cmluZyI6Imh0dHBzOi8vaGJyLm9yZy8xOTkzLzA1L3ByZWRhdG9ycy1hbmQtcHJleS1hLW5ldy1lY29sb2d5LW9mLWNvbXBldGl0aW9u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}</w:instrText>
          </w:r>
          <w:r w:rsidR="00FF5934">
            <w:fldChar w:fldCharType="separate"/>
          </w:r>
          <w:r w:rsidR="00A26985">
            <w:t>(Harvard Business Review 1993)</w:t>
          </w:r>
          <w:r w:rsidR="00FF5934">
            <w:fldChar w:fldCharType="end"/>
          </w:r>
          <w:r w:rsidR="00FF5934">
            <w:t>1993)</w:t>
          </w:r>
        </w:sdtContent>
      </w:sdt>
      <w:r w:rsidR="00FF5934">
        <w:t xml:space="preserve"> </w:t>
      </w:r>
      <w:r w:rsidR="000E3661">
        <w:t xml:space="preserve">hat ihn erstmals </w:t>
      </w:r>
      <w:r w:rsidR="00585760">
        <w:t xml:space="preserve">in dem Bereich der Wirtschaft eingeführt. Seitdem wurde </w:t>
      </w:r>
      <w:r w:rsidR="00892832">
        <w:t>der Begriff Ökosystem von weiteren Autoren erforscht und beschreibt</w:t>
      </w:r>
      <w:r w:rsidR="00EA1658">
        <w:t xml:space="preserve"> </w:t>
      </w:r>
      <w:r w:rsidR="0012166C">
        <w:t>die Abhängigkeiten und Austausche zwischen verschieden Akteuren in einem Netzwerk</w:t>
      </w:r>
      <w:r w:rsidR="001A1C5A">
        <w:t>, die an einem Wert</w:t>
      </w:r>
      <w:r w:rsidR="00FF5934">
        <w:t>s</w:t>
      </w:r>
      <w:r w:rsidR="001A1C5A">
        <w:t>chöpfungsprozess beteiligt sind</w:t>
      </w:r>
      <w:r w:rsidR="00473E81">
        <w:t xml:space="preserve"> </w:t>
      </w:r>
      <w:sdt>
        <w:sdtPr>
          <w:alias w:val="To edit, see citavi.com/edit"/>
          <w:tag w:val="CitaviPlaceholder#fc5d62c3-733c-4ad4-bd17-b99cfcca854d"/>
          <w:id w:val="-795609514"/>
          <w:placeholder>
            <w:docPart w:val="DefaultPlaceholder_-1854013440"/>
          </w:placeholder>
        </w:sdtPr>
        <w:sdtContent>
          <w:r w:rsidR="00DA2591">
            <w:fldChar w:fldCharType="begin"/>
          </w:r>
          <w:r w:rsidR="00DA259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ODVlZDZlLTNmZDYtNGJlOS05MTdiLTQ5ZmI0ZGQ2MjQ3OCIsIlJhbmdlTGVuZ3RoIjoyOSwiUmVmZXJlbmNlSWQiOiJjOTI1ODM2Ny1mODZiLTQyZDYtOWYwMC01MGU4MGJjMTgyM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IYXJ2YXJkIEJ1c2luZXNzIFJldmlldyIsIlByb3RlY3RlZCI6ZmFsc2UsIlNleCI6MCwiQ3JlYXRlZEJ5IjoiX0p1bGl3IiwiQ3JlYXRlZE9uIjoiMjAyNC0wNy0xN1QxMjoyMToxMSIsIk1vZGlmaWVkQnkiOiJfSnVsaXciLCJJZCI6IjkwMjhkNGYzLWE0NDktNGUwNS1iZDY1LTlhMTQxOTQyYTg4NyIsIk1vZGlmaWVkT24iOiIyMDI0LTA3LTE3VDEyOjIxOjE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hhcnZhcmQgQnVzaW5lc3MgUmV2aWV3IDIwMDQgLSBTdHJhdGVneSBhcyBFY29sb2d5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wOC4yMDE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oYnIub3JnLzIwMDQvMDMvc3RyYXRlZ3ktYXMtZWNvbG9neSIsIlVyaVN0cmluZyI6Imh0dHBzOi8vaGJyLm9yZy8yMDA0LzAzL3N0cmF0ZWd5LWFzLWVjb2xvZ3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Sb24iLCJMYXN0TmFtZSI6IkFkbmVyIiwiUHJvdGVjdGVkIjpmYWxzZSwiU2V4IjoyLCJDcmVhdGVkQnkiOiJfSnVsaXciLCJDcmVhdGVkT24iOiIyMDI0LTA3LTE3VDEyOjQ4OjU3IiwiTW9kaWZpZWRCeSI6Il9KdWxpdyIsIklkIjoiMTY1NTMyYWUtOTJkZi00YjlhLWFhYTQtMjQ1OTc4ZGE5NDhkIiwiTW9kaWZpZWRPbiI6IjIwMjQtMDctMTdUMTI6NDg6NTciLCJQcm9qZWN0Ijp7IiRyZWYiOiI4In19XSwiQ2l0YXRpb25LZXlVcGRhdGVUeXBlIjowLCJDb2xsYWJvcmF0b3JzIjpbXSwiRG9pIjoiMTAuMTE3Ny8wMTQ5MjA2MzE2Njc4NDUx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3Ny8wMTQ5MjA2MzE2Njc4NDUxIiwiVXJpU3RyaW5nIjoiaHR0cHM6Ly9kb2kub3JnLzEwLjExNzcvMDE0OTIwNjMxNjY3ODQ1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wNy9zMTI1MjUtMDE5LTAwMzc3LTQiLCJVcmlTdHJpbmciOiJodHRwczovL2RvaS5vcmcvMTAuMTAwNy9zMTI1MjUtMDE5LTAwMzc3LTQ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}</w:instrText>
          </w:r>
          <w:r w:rsidR="00DA2591">
            <w:fldChar w:fldCharType="separate"/>
          </w:r>
          <w:r w:rsidR="00A26985">
            <w:t>(Harvard Business Review 2004; Adner 2017; Hein et al. 2020)</w:t>
          </w:r>
          <w:r w:rsidR="00DA2591">
            <w:fldChar w:fldCharType="end"/>
          </w:r>
        </w:sdtContent>
      </w:sdt>
      <w:r w:rsidR="00FF5934">
        <w:t>.</w:t>
      </w:r>
    </w:p>
    <w:p w14:paraId="2A124439" w14:textId="1D5C46A0" w:rsidR="005F44C0" w:rsidRDefault="002503B6" w:rsidP="00E15F17">
      <w:r>
        <w:t>Derzeit gibt es noch wenige bis keine Ausarbeitungen bzw. Arbeiten</w:t>
      </w:r>
      <w:r w:rsidR="003806FD">
        <w:t xml:space="preserve"> in der Literatur</w:t>
      </w:r>
      <w:r w:rsidR="003E131D">
        <w:t>, die das Ökosystem de</w:t>
      </w:r>
      <w:r w:rsidR="006B42CC">
        <w:t>r generativen KI-Landschaft näher beschreiben</w:t>
      </w:r>
      <w:r>
        <w:t>, weshalb diese Arbeit anstrebt diese Lücke zu füllen und zur weiteren Forschung zu diesem Thema anzuregen.</w:t>
      </w:r>
      <w:r w:rsidR="000A35A2">
        <w:t xml:space="preserve"> Um </w:t>
      </w:r>
      <w:r w:rsidR="0028562E">
        <w:t>dieses Ziel</w:t>
      </w:r>
      <w:r w:rsidR="000A35A2">
        <w:t xml:space="preserve"> zu </w:t>
      </w:r>
      <w:r w:rsidR="00A07D9D">
        <w:t>erreichen,</w:t>
      </w:r>
      <w:r w:rsidR="000A35A2">
        <w:t xml:space="preserve"> wird eine Internetrecherche zu vielen verschiedenen generativen KI-Model</w:t>
      </w:r>
      <w:r w:rsidR="00B70D02">
        <w:t>len, genKI-Anwendungen und genKI-</w:t>
      </w:r>
      <w:r w:rsidR="00B70D02">
        <w:lastRenderedPageBreak/>
        <w:t>Unternehmen durchgeführt</w:t>
      </w:r>
      <w:r w:rsidR="00FE608B">
        <w:t>, damit man ein</w:t>
      </w:r>
      <w:r w:rsidR="005F44C0">
        <w:t xml:space="preserve"> erstes Verständnis des generativen KI-Ökosystems bekommt und welche Akteure miteinander interagieren.</w:t>
      </w:r>
      <w:r w:rsidR="007C50BA">
        <w:t xml:space="preserve"> </w:t>
      </w:r>
      <w:r w:rsidR="00A07D9D">
        <w:t>Aus den gewonnenen Ergebnissen</w:t>
      </w:r>
      <w:r w:rsidR="007C50BA">
        <w:t xml:space="preserve"> wird</w:t>
      </w:r>
      <w:r w:rsidR="00570170">
        <w:t xml:space="preserve"> am Ende ein E3value Modell erstellt, welches</w:t>
      </w:r>
      <w:r w:rsidR="00537AC8">
        <w:t xml:space="preserve"> das Ökosystem mit allen Wertaustauschen</w:t>
      </w:r>
      <w:r w:rsidR="00520EA2">
        <w:t xml:space="preserve"> und Akteuren repräsentiert</w:t>
      </w:r>
      <w:r w:rsidR="00537AC8">
        <w:t>.</w:t>
      </w:r>
    </w:p>
    <w:p w14:paraId="1F0FDA9B" w14:textId="6A092E73" w:rsidR="002503B6" w:rsidRDefault="00843FC2" w:rsidP="00E15F17">
      <w:pPr>
        <w:rPr>
          <w:i/>
          <w:iCs/>
        </w:rPr>
      </w:pPr>
      <w:r>
        <w:t xml:space="preserve"> Also zusammengefasst lautet die Forschungsfrage dieser Arbeit: </w:t>
      </w:r>
      <w:r w:rsidRPr="00843FC2">
        <w:rPr>
          <w:i/>
          <w:iCs/>
        </w:rPr>
        <w:t>Wie sieht das Ökosystem des generativen Künstlichen Intelligenz Marktes aus und welche Akteure</w:t>
      </w:r>
      <w:r w:rsidR="00D90526">
        <w:rPr>
          <w:i/>
          <w:iCs/>
        </w:rPr>
        <w:t xml:space="preserve"> gibt es und wie</w:t>
      </w:r>
      <w:r w:rsidRPr="00843FC2">
        <w:rPr>
          <w:i/>
          <w:iCs/>
        </w:rPr>
        <w:t xml:space="preserve"> interagieren </w:t>
      </w:r>
      <w:r w:rsidR="00D90526">
        <w:rPr>
          <w:i/>
          <w:iCs/>
        </w:rPr>
        <w:t xml:space="preserve">sie </w:t>
      </w:r>
      <w:r w:rsidRPr="00843FC2">
        <w:rPr>
          <w:i/>
          <w:iCs/>
        </w:rPr>
        <w:t>miteinander?</w:t>
      </w:r>
    </w:p>
    <w:p w14:paraId="58207C12" w14:textId="5CCF51C3" w:rsidR="002503B6" w:rsidRPr="00E15F17" w:rsidRDefault="00E92921" w:rsidP="00E15F17">
      <w:r w:rsidRPr="00E92921">
        <w:t>Diese Arbeit ist folgendermaßen strukturiert: Zunächst werden die Grundlagen erläutert, darunter die Definition der generativen künstlichen Intelligenz, das Konzept eines Ökosystems im wirtschaftlichen Kontext und das E3value-Modell. Im Anschluss wird das methodische Vorgehen dieser Arbeit dargestellt. Der nächste Abschnitt präsentiert die erzielten Ergebnisse, gefolgt von einer ausführlichen Diskussion derselben</w:t>
      </w:r>
      <w:r w:rsidR="00DC504D">
        <w:t xml:space="preserve"> mit einem </w:t>
      </w:r>
      <w:r w:rsidR="009A0E7E">
        <w:t>kurzen Überblick über die Limitationen der Arbeit und einen Ausblick auf zukünftige Forschungen</w:t>
      </w:r>
      <w:r w:rsidRPr="00E92921">
        <w:t xml:space="preserve">. Abschließend </w:t>
      </w:r>
      <w:r w:rsidR="008724A4">
        <w:t xml:space="preserve">wird </w:t>
      </w:r>
      <w:r w:rsidR="006B520D">
        <w:t>i</w:t>
      </w:r>
      <w:r w:rsidR="001D049D">
        <w:t xml:space="preserve">m Fazit die Essenz der Arbeit </w:t>
      </w:r>
      <w:r w:rsidR="006B520D">
        <w:t xml:space="preserve">nochmal kurz und prägnant </w:t>
      </w:r>
      <w:r w:rsidR="00DB3A06">
        <w:t>zusammengefasst</w:t>
      </w:r>
      <w:r w:rsidR="00BB6069">
        <w:t>.</w:t>
      </w:r>
    </w:p>
    <w:p w14:paraId="67A529A9" w14:textId="187AC1DE" w:rsidR="00D90526" w:rsidRPr="008D1C4B" w:rsidRDefault="00D90526" w:rsidP="008D1C4B">
      <w:pPr>
        <w:pStyle w:val="berschrift1"/>
      </w:pPr>
      <w:bookmarkStart w:id="4" w:name="_Grundlagen"/>
      <w:bookmarkStart w:id="5" w:name="_Toc172481548"/>
      <w:bookmarkEnd w:id="4"/>
      <w:r w:rsidRPr="008D1C4B">
        <w:lastRenderedPageBreak/>
        <w:t>Grundlagen</w:t>
      </w:r>
      <w:bookmarkEnd w:id="5"/>
    </w:p>
    <w:p w14:paraId="040DDE5C" w14:textId="689608C7" w:rsidR="00D90526" w:rsidRDefault="00D90526" w:rsidP="00D90526">
      <w:r>
        <w:t>Im Folgenden werden die einzelnen Begriffe: Generative Künstliche Intelligenz, Ökosystem und e3value Modell</w:t>
      </w:r>
      <w:r w:rsidR="00CF6251">
        <w:t xml:space="preserve"> kurz</w:t>
      </w:r>
      <w:r>
        <w:t xml:space="preserve"> erläutert</w:t>
      </w:r>
      <w:r w:rsidR="008F048B">
        <w:t>, damit man die Ergebnisse im weiteren Verlauf dieser Arbeit besser verstehen kann.</w:t>
      </w:r>
    </w:p>
    <w:p w14:paraId="28444976" w14:textId="35D4EFAF" w:rsidR="00D90526" w:rsidRDefault="00D90526" w:rsidP="008D1C4B">
      <w:pPr>
        <w:pStyle w:val="berschrift2"/>
      </w:pPr>
      <w:bookmarkStart w:id="6" w:name="_Toc172481549"/>
      <w:r>
        <w:t>Generative Künstliche Intelligenz</w:t>
      </w:r>
      <w:bookmarkEnd w:id="6"/>
    </w:p>
    <w:p w14:paraId="5C40D40A" w14:textId="677C2BA3" w:rsidR="00D90526" w:rsidRDefault="00D90526" w:rsidP="00D90526">
      <w:r>
        <w:t xml:space="preserve">Generative künstliche Intelligenz ist eine spezialisierte Form der künstlichen Intelligenz. Zunächst gab es nur künstliche Intelligenz die natürliche Sprache verstehen, Entscheidungen treffen und schließlich aus Erfahrungen lernen konnte </w:t>
      </w:r>
      <w:sdt>
        <w:sdtPr>
          <w:alias w:val="To edit, see citavi.com/edit"/>
          <w:tag w:val="CitaviPlaceholder#5055a061-06eb-4fd1-a022-38d14f9d540d"/>
          <w:id w:val="-1364974471"/>
          <w:placeholder>
            <w:docPart w:val="DefaultPlaceholder_-1854013440"/>
          </w:placeholder>
        </w:sdtPr>
        <w:sdtContent>
          <w:r>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jZjOGI4LTJjYzEtNGVmNy1iMzk0LTFhMmVhMDk1YWVmNiIsIlJhbmdlTGVuZ3RoIjoyOCwiUmVmZXJlbmNlSWQiOiIyMTUzNDg5YS1jNzQ5LTRiOTItODI5Ny0zN2IyNTRlY2NlM2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iIsIlN0YXJ0UGFnZSI6eyIkaWQiOiI1IiwiJHR5cGUiOiJTd2lzc0FjYWRlbWljLlBhZ2VOdW1iZXIsIFN3aXNzQWNhZGVtaWMiLCJJc0Z1bGx5TnVtZXJpYyI6ZmFsc2UsIk51bWJlciI6MiwiTnVtYmVyaW5nVHlwZSI6MCwiTnVtZXJhbFN5c3RlbSI6LTEsIk9yaWdpbmFsU3RyaW5nIjoiUy4yIiwiUHJldHR5U3RyaW5nIjoiUy4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YuMTIuMjAyMyIsIkRvaSI6IjEwLjEwMDcvczEyNTI1LTAyMy0wMDY4MC0xIiwiRWRpdG9ycyI6W10sIkV2YWx1YXRpb25Db21wbGV4aXR5IjowLCJFdmFsdWF0aW9uU291cmNlVGV4dEZvcm1hdCI6MCwiR3JvdXBzIjpbXSwiSGFzTGFiZWwxIjpmYWxzZSwiSGFzTGFiZWwyIjpmYWxzZSwiS2V5d29yZHMiOltdLCJMYW5ndWFnZSI6IkVuO2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yNTI1LTAyMy0wMDY4MC0xIiwiVXJpU3RyaW5nIjoiaHR0cHM6Ly9kb2kub3JnLzEwLjEwMDcvczEyNTI1LTAyMy0wMDY4MC0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dUMTA6MzQ6NDYiLCJNb2RpZmllZEJ5IjoiX0p1bGl3IiwiSWQiOiI4MTNkMDY0NS0yNzI5LTRiMWUtOTE3OS1hNmFlMWRiMTFmYWYiLCJNb2RpZmllZE9uIjoiMjAyNC0wNy0xN1QxMDozNDo0N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bGluay5zcHJpbmdlci5jb20vYXJ0aWNsZS8xMC4xMDA3L3MxMjUyNS0wMjMtMDA2ODAtMSIsIlVyaVN0cmluZyI6Imh0dHBzOi8vbGluay5zcHJpbmdlci5jb20vYXJ0aWNsZS8xMC4xMDA3L3MxMjUyNS0wMjMtMDA2ODAt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3VDEwOjM0OjQ2IiwiTW9kaWZpZWRCeSI6Il9KdWxpdyIsIklkIjoiNjY0ZjU3MDAtMjQyNy00NGVjLWEwNjItNzFkOTZiZWUzZWZiIiwiTW9kaWZpZWRPbiI6IjIwMjQtMDctMTdUMTA6MzQ6NDYiLCJQcm9qZWN0Ijp7IiRyZWYiOiI4In19XSwiTnVtYmVyIjoiMSIsIk9ubGluZUFkZHJlc3MiOiJodHRwczovL2xpbmsuc3ByaW5nZXIuY29tL2FydGljbGUvMTAuMTAwNy9zMTI1MjUtMDIzLTAwNjgwLTEi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}</w:instrText>
          </w:r>
          <w:r>
            <w:fldChar w:fldCharType="separate"/>
          </w:r>
          <w:r w:rsidR="00A26985">
            <w:t>(Banh und Strobel 2023, S.2)</w:t>
          </w:r>
          <w:r>
            <w:fldChar w:fldCharType="end"/>
          </w:r>
          <w:r>
            <w:t>.</w:t>
          </w:r>
        </w:sdtContent>
      </w:sdt>
      <w:r>
        <w:t xml:space="preserve"> Die nächst spezialisiertere Form der künstlichen Intelligenz ist Machine Learning. Machine Learning zielt darauf Algorithmen zu entwickeln die Aufgaben lösen können, nachdem Sie von Daten gelernt haben </w:t>
      </w:r>
      <w:sdt>
        <w:sdtPr>
          <w:alias w:val="To edit, see citavi.com/edit"/>
          <w:tag w:val="CitaviPlaceholder#3c9c2624-6e36-4866-9620-135a3b4452b1"/>
          <w:id w:val="622430867"/>
          <w:placeholder>
            <w:docPart w:val="DefaultPlaceholder_-1854013440"/>
          </w:placeholder>
        </w:sdtPr>
        <w:sdtContent>
          <w:r>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ODdlYjg5LWYzMjktNDIwMi1hODAyLTMzODJhOWI4MzY4MSIsIlJhbmdlTGVuZ3RoIjozMiwiUmVmZXJlbmNlSWQiOiI5MDU3MWFlNS02ZTZiLTRjYjQtYTUwYi04ZDdlMTE1MmFhM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Ni9zY2llbmNlLmFhcDgwNjIiLCJVcmlTdHJpbmciOiJodHRwczovL2RvaS5vcmcvMTAuMTEyNi9zY2llbmNlLmFhcDgw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N1QxMDo0Mjo0NiIsIk1vZGlmaWVkQnkiOiJfSnVsaXciLCJJZCI6IjUxZWRlYWFjLTk3ZmEtNDZiNy05Yjk2LTQyOWJlNmQ4MzkzNiIsIk1vZGlmaWVkT24iOiIyMDI0LTA3LTE3VDEwOjQyOjQ2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jkyNjk0NTkiLCJVcmlTdHJpbmciOiJodHRwOi8vd3d3Lm5jYmkubmxtLm5paC5nb3YvcHVibWVkLzI5MjY5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}</w:instrText>
          </w:r>
          <w:r>
            <w:fldChar w:fldCharType="separate"/>
          </w:r>
          <w:r w:rsidR="00A26985">
            <w:t>(Brynjolfsson und Mitchell 2017)</w:t>
          </w:r>
          <w:r>
            <w:fldChar w:fldCharType="end"/>
          </w:r>
        </w:sdtContent>
      </w:sdt>
      <w:r w:rsidR="005A57B2">
        <w:t>.</w:t>
      </w:r>
      <w:r w:rsidRPr="00E10738">
        <w:t xml:space="preserve"> Die bekanntesten Ansätze sind unsupervised</w:t>
      </w:r>
      <w:r w:rsidR="00C37659" w:rsidRPr="00E10738">
        <w:t xml:space="preserve"> </w:t>
      </w:r>
      <w:r w:rsidR="00C238E2">
        <w:t>u</w:t>
      </w:r>
      <w:r w:rsidR="00C37659" w:rsidRPr="00E10738">
        <w:t xml:space="preserve">nd </w:t>
      </w:r>
      <w:r w:rsidRPr="00E10738">
        <w:t xml:space="preserve">supervised </w:t>
      </w:r>
      <w:r w:rsidR="00021D30">
        <w:t>L</w:t>
      </w:r>
      <w:r w:rsidRPr="00E10738">
        <w:t>earning</w:t>
      </w:r>
      <w:r w:rsidR="00C37659" w:rsidRPr="00E10738">
        <w:t xml:space="preserve">. </w:t>
      </w:r>
      <w:r w:rsidR="00C37659" w:rsidRPr="00C37659">
        <w:t xml:space="preserve">In unsupervised </w:t>
      </w:r>
      <w:r w:rsidR="00021D30">
        <w:t>L</w:t>
      </w:r>
      <w:r w:rsidR="00C37659" w:rsidRPr="00C37659">
        <w:t>earning werden die Datensätze nicht gelabelt und n</w:t>
      </w:r>
      <w:r w:rsidR="00C37659">
        <w:t xml:space="preserve">ur die wichtigsten Merkmale der Daten werden analysiert und zusammengefasst </w:t>
      </w:r>
      <w:sdt>
        <w:sdtPr>
          <w:alias w:val="To edit, see citavi.com/edit"/>
          <w:tag w:val="CitaviPlaceholder#47aea20c-0fe2-4c43-812a-e8e860653e77"/>
          <w:id w:val="-828433712"/>
          <w:placeholder>
            <w:docPart w:val="DefaultPlaceholder_-1854013440"/>
          </w:placeholder>
        </w:sdtPr>
        <w:sdtContent>
          <w:r w:rsidR="00C37659">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MDIxNzhkLTY5ODUtNGQ5Yy04YTUzLWIyYTA5Y2UwY2Y1OSIsIlJhbmdlTGVuZ3RoIjozMSwiUmVmZXJlbmNlSWQiOiI5MDU3MWFlNS02ZTZiLTRjYjQtYTUwYi04ZDdlMTE1MmFhM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Ni9zY2llbmNlLmFhcDgwNjIiLCJVcmlTdHJpbmciOiJodHRwczovL2RvaS5vcmcvMTAuMTEyNi9zY2llbmNlLmFhcDgw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N1QxMDo0Mjo0NiIsIk1vZGlmaWVkQnkiOiJfSnVsaXciLCJJZCI6IjUxZWRlYWFjLTk3ZmEtNDZiNy05Yjk2LTQyOWJlNmQ4MzkzNiIsIk1vZGlmaWVkT24iOiIyMDI0LTA3LTE3VDEwOjQyOjQ2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jkyNjk0NTkiLCJVcmlTdHJpbmciOiJodHRwOi8vd3d3Lm5jYmkubmxtLm5paC5nb3YvcHVibWVkLzI5MjY5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EyLjIwMjMiLCJEb2kiOiIxMC4xMDA3L3MxMjUyNS0wMjMtMDA2ODAtMSIsIkVkaXRvcnMiOltdLCJFdmFsdWF0aW9uQ29tcGxleGl0eSI6MCwiRXZhbHVhdGlvblNvdXJjZVRleHRGb3JtYXQiOjAsIkdyb3VwcyI6W10sIkhhc0xhYmVsMSI6ZmFsc2UsIkhhc0xhYmVsMiI6ZmFsc2UsIktleXdvcmRzIjpbXSwiTGFuZ3VhZ2UiOiJFbjt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A3L3MxMjUyNS0wMjMtMDA2ODAtMSIsIlVyaVN0cmluZyI6Imh0dHBzOi8vZG9pLm9yZy8xMC4xMDA3L3MxMjUyNS0wMjMtMDA2ODAt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wOjM0OjQ2IiwiTW9kaWZpZWRCeSI6Il9KdWxpdyIsIklkIjoiODEzZDA2NDUtMjcyOS00YjFlLTkxNzktYTZhZTFkYjExZmFmIiwiTW9kaWZpZWRPbiI6IjIwMjQtMDctMTdUMTA6MzQ6ND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JodHRwczovL2xpbmsuc3ByaW5nZXIuY29tL2FydGljbGUvMTAuMTAwNy9zMTI1MjUtMDIzLTAwNjgwLTEiLCJVcmlTdHJpbmciOiJodHRwczovL2xpbmsuc3ByaW5nZXIuY29tL2FydGljbGUvMTAuMTAwNy9zMTI1MjUtMDIzLTAwNjgwLTE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xMDozNDo0NiIsIk1vZGlmaWVkQnkiOiJfSnVsaXciLCJJZCI6IjY2NGY1NzAwLTI0MjctNDRlYy1hMDYyLTcxZDk2YmVlM2VmYiIsIk1vZGlmaWVkT24iOiIyMDI0LTA3LTE3VDEwOjM0OjQ2IiwiUHJvamVjdCI6eyIkcmVmIjoiOCJ9fV0sIk51bWJlciI6IjEiLCJPbmxpbmVBZGRyZXNzIjoiaHR0cHM6Ly9saW5rLnNwcmluZ2VyLmNvbS9hcnRpY2xlLzEwLjEwMDcvczEyNTI1LTAyMy0wMDY4MC0xIi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MTAuMTEwOS9BQ0NFU1MuMjAxOC4yODM2OTUwIiwiVXJpU3RyaW5nIjoiaHR0cHM6Ly9kb2kub3JnLzEwLjExMDkvQUNDRVNTLjIwMTguMjgzNjk1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}</w:instrText>
          </w:r>
          <w:r w:rsidR="00C37659">
            <w:fldChar w:fldCharType="separate"/>
          </w:r>
          <w:r w:rsidR="00A26985">
            <w:t>(Brynjolfsson und Mitchell 2017; Banh und Strobel 2023; Xin et al. 2018)</w:t>
          </w:r>
          <w:r w:rsidR="00C37659">
            <w:fldChar w:fldCharType="end"/>
          </w:r>
        </w:sdtContent>
      </w:sdt>
      <w:r w:rsidR="00C37659" w:rsidRPr="00E10738">
        <w:t xml:space="preserve">. </w:t>
      </w:r>
      <w:r w:rsidR="00C37659" w:rsidRPr="00C37659">
        <w:t xml:space="preserve">Supervised </w:t>
      </w:r>
      <w:r w:rsidR="00021D30">
        <w:t>L</w:t>
      </w:r>
      <w:r w:rsidR="00C37659" w:rsidRPr="00C37659">
        <w:t xml:space="preserve">earning hingegen </w:t>
      </w:r>
      <w:r w:rsidR="00C37659">
        <w:t>trainiert mit</w:t>
      </w:r>
      <w:r w:rsidR="00C37659" w:rsidRPr="00C37659">
        <w:t xml:space="preserve"> gelabelte</w:t>
      </w:r>
      <w:r w:rsidR="00C37659">
        <w:t>n</w:t>
      </w:r>
      <w:r w:rsidR="00C37659" w:rsidRPr="00C37659">
        <w:t xml:space="preserve"> Datensätze um Vorhersagen zu t</w:t>
      </w:r>
      <w:r w:rsidR="00C37659">
        <w:t xml:space="preserve">reffen </w:t>
      </w:r>
      <w:sdt>
        <w:sdtPr>
          <w:alias w:val="To edit, see citavi.com/edit"/>
          <w:tag w:val="CitaviPlaceholder#c1c48d96-2a02-4063-a8a4-5351f7e4e13d"/>
          <w:id w:val="3408813"/>
          <w:placeholder>
            <w:docPart w:val="DefaultPlaceholder_-1854013440"/>
          </w:placeholder>
        </w:sdtPr>
        <w:sdtContent>
          <w:r w:rsidR="00C37659">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NGZiODc5LTc4ZGYtNDhhMS1iZWY1LWNiMjIwMjljMjhjNCIsIlJhbmdlTGVuZ3RoIjozMSwiUmVmZXJlbmNlSWQiOiI5MDU3MWFlNS02ZTZiLTRjYjQtYTUwYi04ZDdlMTE1MmFhM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Ni9zY2llbmNlLmFhcDgwNjIiLCJVcmlTdHJpbmciOiJodHRwczovL2RvaS5vcmcvMTAuMTEyNi9zY2llbmNlLmFhcDgw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N1QxMDo0Mjo0NiIsIk1vZGlmaWVkQnkiOiJfSnVsaXciLCJJZCI6IjUxZWRlYWFjLTk3ZmEtNDZiNy05Yjk2LTQyOWJlNmQ4MzkzNiIsIk1vZGlmaWVkT24iOiIyMDI0LTA3LTE3VDEwOjQyOjQ2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jkyNjk0NTkiLCJVcmlTdHJpbmciOiJodHRwOi8vd3d3Lm5jYmkubmxtLm5paC5nb3YvcHVibWVkLzI5MjY5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DkvQUNDRVNTLjIwMTguMjgzNjk1MCIsIlVyaVN0cmluZyI6Imh0dHBzOi8vZG9pLm9yZy8xMC4xMTA5L0FDQ0VTUy4yMDE4LjI4MzY5NT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}</w:instrText>
          </w:r>
          <w:r w:rsidR="00C37659">
            <w:fldChar w:fldCharType="separate"/>
          </w:r>
          <w:r w:rsidR="00A26985">
            <w:t>(Brynjolfsson und Mitchell 2017; Xin et al. 2018)</w:t>
          </w:r>
          <w:r w:rsidR="00C37659">
            <w:fldChar w:fldCharType="end"/>
          </w:r>
        </w:sdtContent>
      </w:sdt>
      <w:r w:rsidR="00C37659">
        <w:t>. Deep Learning ist eine erweiterte Form von Machine Learning, welche neurale Netzwerke</w:t>
      </w:r>
      <w:r w:rsidR="00725F4A">
        <w:t>,</w:t>
      </w:r>
      <w:r w:rsidR="00C37659">
        <w:t xml:space="preserve"> </w:t>
      </w:r>
      <w:r w:rsidR="00EF008F">
        <w:t xml:space="preserve">die den Aufbau und Funktion eines menschlichen Gehirn imitieren sollen, </w:t>
      </w:r>
      <w:r w:rsidR="00C37659">
        <w:t>benutzt</w:t>
      </w:r>
      <w:r w:rsidR="00EF008F">
        <w:t>,</w:t>
      </w:r>
      <w:r w:rsidR="00C37659">
        <w:t xml:space="preserve"> um </w:t>
      </w:r>
      <w:r w:rsidR="00EF008F">
        <w:t xml:space="preserve">große Datenmengen zu analysieren und Muster zu erkennen </w:t>
      </w:r>
      <w:sdt>
        <w:sdtPr>
          <w:alias w:val="To edit, see citavi.com/edit"/>
          <w:tag w:val="CitaviPlaceholder#5e2d5780-e2ef-4c5b-b97a-a1e90009889b"/>
          <w:id w:val="1856918717"/>
          <w:placeholder>
            <w:docPart w:val="DefaultPlaceholder_-1854013440"/>
          </w:placeholder>
        </w:sdtPr>
        <w:sdtContent>
          <w:r w:rsidR="00EF008F">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MmVlZTE3LWY2YWYtNDYwZS1iNDZlLTUwMTU3YzYxNzQ2MyIsIlJhbmdlTGVuZ3RoIjoyMiwiUmVmZXJlbmNlSWQiOiIyMTUzNDg5YS1jNzQ5LTRiOTItODI5Ny0zN2IyNTRlY2NlM2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EyLjIwMjMiLCJEb2kiOiIxMC4xMDA3L3MxMjUyNS0wMjMtMDA2ODAtMSIsIkVkaXRvcnMiOltdLCJFdmFsdWF0aW9uQ29tcGxleGl0eSI6MCwiRXZhbHVhdGlvblNvdXJjZVRleHRGb3JtYXQiOjAsIkdyb3VwcyI6W10sIkhhc0xhYmVsMSI6ZmFsc2UsIkhhc0xhYmVsMiI6ZmFsc2UsIktleXdvcmRzIjpbXSwiTGFuZ3VhZ2UiOiJFbjt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jUyNS0wMjMtMDA2ODAtMSIsIlVyaVN0cmluZyI6Imh0dHBzOi8vZG9pLm9yZy8xMC4xMDA3L3MxMjUyNS0wMjMtMDA2ODAt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wOjM0OjQ2IiwiTW9kaWZpZWRCeSI6Il9KdWxpdyIsIklkIjoiODEzZDA2NDUtMjcyOS00YjFlLTkxNzktYTZhZTFkYjExZmFmIiwiTW9kaWZpZWRPbiI6IjIwMjQtMDctMTdUMTA6MzQ6NDY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xpbmsuc3ByaW5nZXIuY29tL2FydGljbGUvMTAuMTAwNy9zMTI1MjUtMDIzLTAwNjgwLTEiLCJVcmlTdHJpbmciOiJodHRwczovL2xpbmsuc3ByaW5nZXIuY29tL2FydGljbGUvMTAuMTAwNy9zMTI1MjUtMDIzLTAwNjgwLT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xMDozNDo0NiIsIk1vZGlmaWVkQnkiOiJfSnVsaXciLCJJZCI6IjY2NGY1NzAwLTI0MjctNDRlYy1hMDYyLTcxZDk2YmVlM2VmYiIsIk1vZGlmaWVkT24iOiIyMDI0LTA3LTE3VDEwOjM0OjQ2IiwiUHJvamVjdCI6eyIkcmVmIjoiOCJ9fV0sIk51bWJlciI6IjEiLCJPbmxpbmVBZGRyZXNzIjoiaHR0cHM6Ly9saW5rLnNwcmluZ2VyLmNvbS9hcnRpY2xlLzEwLjEwMDcvczEyNTI1LTAyMy0wMDY4MC0xIi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I2L3NjaWVuY2UuYWFwODA2MiIsIlVyaVN0cmluZyI6Imh0dHBzOi8vZG9pLm9yZy8xMC4xMTI2L3NjaWVuY2UuYWFwODA2Mi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wOjQyOjQ2IiwiTW9kaWZpZWRCeSI6Il9KdWxpdyIsIklkIjoiNTFlZGVhYWMtOTdmYS00NmI3LTliOTYtNDI5YmU2ZDgzOTM2IiwiTW9kaWZpZWRPbiI6IjIwMjQtMDctMTdUMTA6NDI6NDY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yOTI2OTQ1OSIsIlVyaVN0cmluZyI6Imh0dHA6Ly93d3cubmNiaS5ubG0ubmloLmdvdi9wdWJtZWQvMjkyNjk0NTk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}</w:instrText>
          </w:r>
          <w:r w:rsidR="00EF008F">
            <w:fldChar w:fldCharType="separate"/>
          </w:r>
          <w:r w:rsidR="00A26985">
            <w:t>(Banh und Strobel 2023; Brynjolfsson und Mitchell 2017)</w:t>
          </w:r>
          <w:r w:rsidR="00EF008F">
            <w:fldChar w:fldCharType="end"/>
          </w:r>
        </w:sdtContent>
      </w:sdt>
      <w:r w:rsidR="00EF008F">
        <w:t xml:space="preserve">. </w:t>
      </w:r>
    </w:p>
    <w:p w14:paraId="7492596F" w14:textId="7C5010C9" w:rsidR="00EF008F" w:rsidRDefault="00AF5B01" w:rsidP="00D90526">
      <w:r>
        <w:t>Aufgrund dieser Fortschritte</w:t>
      </w:r>
      <w:r w:rsidR="00EF008F">
        <w:t xml:space="preserve"> im Gebiet der künstlichen Intelligenz und im Deep </w:t>
      </w:r>
      <w:r w:rsidR="00AE1103">
        <w:t>L</w:t>
      </w:r>
      <w:r w:rsidR="00EF008F">
        <w:t xml:space="preserve">earning Bereich folgten nach und nach die heutigen Modelle der generativen künstlichen Intelligenz. Generative künstliche Intelligenz Modelle beruhen auf </w:t>
      </w:r>
      <w:r w:rsidR="00AE1103">
        <w:t>D</w:t>
      </w:r>
      <w:r w:rsidR="00EF008F">
        <w:t xml:space="preserve">eep </w:t>
      </w:r>
      <w:r w:rsidR="00AE1103">
        <w:t>L</w:t>
      </w:r>
      <w:r w:rsidR="00EF008F">
        <w:t xml:space="preserve">earning Techniken und künstlichen neuralen Netzwerken, um große Datenmengen zu verstehen, </w:t>
      </w:r>
      <w:r w:rsidR="00EF008F" w:rsidRPr="00EF008F">
        <w:t>zu analysieren und schließlich neue Inhalte zu erzeugen, die im Vergleich zu von Menschen erstellten Inhalten schwer, wenn nicht gar unmöglich zu unterscheiden sind</w:t>
      </w:r>
      <w:r w:rsidR="00EF008F">
        <w:t xml:space="preserve"> </w:t>
      </w:r>
      <w:sdt>
        <w:sdtPr>
          <w:alias w:val="To edit, see citavi.com/edit"/>
          <w:tag w:val="CitaviPlaceholder#e43c9f0d-8efd-46d9-bbfa-25f07ceab98a"/>
          <w:id w:val="351530876"/>
          <w:placeholder>
            <w:docPart w:val="DefaultPlaceholder_-1854013440"/>
          </w:placeholder>
        </w:sdtPr>
        <w:sdtContent>
          <w:r w:rsidR="00EF008F">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zRkYTRiLWY2ZDgtNDIyZC05ZDI5LTE4MjZlMGEyYTUxYiIsIlJhbmdlTGVuZ3RoIjo5LCJSZWZlcmVuY2VJZCI6IjI4MjIwMDA1LThlY2ItNDZiYi05ZTMwLTA2ZDUyOWI4MGE4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ydGhhIiwiTGFzdE5hbWUiOiJSYXkiLCJNaWRkbGVOYW1lIjoiUHJhdGltIiwiUHJvdGVjdGVkIjpmYWxzZSwiU2V4IjowLCJDcmVhdGVkQnkiOiJfSnVsaXciLCJDcmVhdGVkT24iOiIyMDI0LTA3LTE3VDExOjMwOjI4IiwiTW9kaWZpZWRCeSI6Il9KdWxpdyIsIklkIjoiNDc2YjdmNGEtZDcxNS00YzEwLTkwYjktMThlY2IxOTFkZDkzIiwiTW9kaWZpZWRPbiI6IjIwMjQtMDctMTdUMTE6MzA6Mj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UmF5IDIwMjMgLSBDaGF0R1BUIEEgY29tcHJlaGVuc2l2ZSByZXZpZXc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xLjIwMjMiLCJEb2kiOiIxMC4xMDE2L2ouaW90Y3BzLjIwMjMuMDQuMDA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c2NpZW5jZWRpcmVjdC5jb20vc2NpZW5jZS9hcnRpY2xlL3BpaS9TMjY2NzM0NTIyMzAwMDI0WCIsIlVyaVN0cmluZyI6Imh0dHBzOi8vd3d3LnNjaWVuY2VkaXJlY3QuY29tL3NjaWVuY2UvYXJ0aWNsZS9waWkvUzI2NjczNDUyMjMwMDAyNF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xMTozMDoyOCIsIk1vZGlmaWVkQnkiOiJfSnVsaXciLCJJZCI6IjMzNzRmY2MyLTA3NzktNDU5ZC1hOTM4LTU2YzhlYjJmNjQ4YSIsIk1vZGlmaWVkT24iOiIyMDI0LTA3LTE3VDExOjMwOjI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lvdGNwcy4yMDIzLjA0LjAwMyIsIlVyaVN0cmluZyI6Imh0dHBzOi8vZG9pLm9yZy8xMC4xMDE2L2ouaW90Y3BzLjIwMjMuMDQuMDA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YuMTIuMjAyMyIsIkRvaSI6IjEwLjEwMDcvczEyNTI1LTAyMy0wMDY4MC0xIiwiRWRpdG9ycyI6W10sIkV2YWx1YXRpb25Db21wbGV4aXR5IjowLCJFdmFsdWF0aW9uU291cmNlVGV4dEZvcm1hdCI6MCwiR3JvdXBzIjpbXSwiSGFzTGFiZWwxIjpmYWxzZSwiSGFzTGFiZWwyIjpmYWxzZSwiS2V5d29yZHMiOltdLCJMYW5ndWFnZSI6IkVuO2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DcvczEyNTI1LTAyMy0wMDY4MC0xIiwiVXJpU3RyaW5nIjoiaHR0cHM6Ly9kb2kub3JnLzEwLjEwMDcvczEyNTI1LTAyMy0wMDY4MC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3VDEwOjM0OjQ2IiwiTW9kaWZpZWRCeSI6Il9KdWxpdyIsIklkIjoiNjY0ZjU3MDAtMjQyNy00NGVjLWEwNjItNzFkOTZiZWUzZWZiIiwiTW9kaWZpZWRPbiI6IjIwMjQtMDctMTdUMTA6MzQ6NDYiLCJQcm9qZWN0Ijp7IiRyZWYiOiI4In19XSwiTnVtYmVyIjoiMSIsIk9ubGluZUFkZHJlc3MiOiJodHRwczovL2xpbmsuc3ByaW5nZXIuY29tL2FydGljbGUvMTAuMTAwNy9zMTI1MjUtMDIzLTAwNjgwLTEi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EzOTA0LjM2NDIxNjA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czovL2RsLmFjbS5vcmcvZG9pL3Byb2NlZWRpbmdzLzEwLjExNDUvMzYxMzkwNCIsIlVyaVN0cmluZyI6Imh0dHBzOi8vZGwuYWNtLm9yZy9kb2kvcHJvY2VlZGluZ3MvMTAuMTE0NS8zNjEzOTA0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xOVQxMDo0NjowNiIsIk1vZGlmaWVkQnkiOiJfSnVsaXciLCJJZCI6IjBkNWRhYTc2LTVjZDUtNDViOS04NjJiLWZlNWUwMTRjMTU0OCIsIk1vZGlmaWVkT24iOiIyMDI0LTA3LTE5VDEwOjQ2OjA2IiwiUHJvamVjdCI6eyIkcmVmIjoiOC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xMC4xMTQ1LzM2MTM5MDQiLCJVcmlTdHJpbmciOiJodHRwczovL2RvaS5vcmcvMTAuMTE0NS8zNjEzOTA0IiwiTGlua2VkUmVzb3VyY2VTdGF0dXMiOjgsIlByb3BlcnRpZXMiOnsiJGlkIjoiN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}</w:instrText>
          </w:r>
          <w:r w:rsidR="00EF008F">
            <w:fldChar w:fldCharType="separate"/>
          </w:r>
          <w:r w:rsidR="00A26985">
            <w:t>(Ray 2023; Banh und Strobel 2023; Sun et al. 2024)</w:t>
          </w:r>
          <w:r w:rsidR="00EF008F">
            <w:fldChar w:fldCharType="end"/>
          </w:r>
        </w:sdtContent>
      </w:sdt>
      <w:r w:rsidR="00EF008F" w:rsidRPr="00EF008F">
        <w:t>.</w:t>
      </w:r>
      <w:r w:rsidR="00EF008F">
        <w:t xml:space="preserve"> </w:t>
      </w:r>
    </w:p>
    <w:p w14:paraId="02E1B2DA" w14:textId="2B014B02" w:rsidR="00EF008F" w:rsidRDefault="00EF008F" w:rsidP="00D90526">
      <w:r>
        <w:t xml:space="preserve"> In Modellen der generativen künstlichen Intelligenz werden meisten Eingaben gebraucht, um neue Inhalte zu erzeugen. Normalerweise werden diese Eingaben in Textform, also einzelne Wörter oder Texte wie bei ChatGPT, geschrieben </w:t>
      </w:r>
      <w:sdt>
        <w:sdtPr>
          <w:alias w:val="To edit, see citavi.com/edit"/>
          <w:tag w:val="CitaviPlaceholder#cb17f39b-5259-40a5-932d-ce3b498bfe90"/>
          <w:id w:val="144632837"/>
          <w:placeholder>
            <w:docPart w:val="DefaultPlaceholder_-1854013440"/>
          </w:placeholder>
        </w:sdtPr>
        <w:sdtContent>
          <w:r>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ODhlZjU5LWRhOGYtNDM4Yy1iYWEyLTcxZGY5YzY2OGQ0NyIsIlJhbmdlTGVuZ3RoIjoxMCwiUmVmZXJlbmNlSWQiOiIyODIyMDAwNS04ZWNiLTQ2YmItOWUzMC0wNmQ1MjliODBhO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cnRoYSIsIkxhc3ROYW1lIjoiUmF5IiwiTWlkZGxlTmFtZSI6IlByYXRpbSIsIlByb3RlY3RlZCI6ZmFsc2UsIlNleCI6MCwiQ3JlYXRlZEJ5IjoiX0p1bGl3IiwiQ3JlYXRlZE9uIjoiMjAyNC0wNy0xN1QxMTozMDoyOCIsIk1vZGlmaWVkQnkiOiJfSnVsaXciLCJJZCI6IjQ3NmI3ZjRhLWQ3MTUtNGMxMC05MGI5LTE4ZWNiMTkxZGQ5MyIsIk1vZGlmaWVkT24iOiIyMDI0LTA3LTE3VDExOjMwOjI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JheSAyMDIzIC0gQ2hhdEdQVCBBIGNvbXByZWhlbnNpdmUgcmV2aWV3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wMS4yMDIzIiwiRG9pIjoiMTAuMTAxNi9qLmlvdGNwcy4yMDIzLjA0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NjaWVuY2VkaXJlY3QuY29tL3NjaWVuY2UvYXJ0aWNsZS9waWkvUzI2NjczNDUyMjMwMDAyNFgiLCJVcmlTdHJpbmciOiJodHRwczovL3d3dy5zY2llbmNlZGlyZWN0LmNvbS9zY2llbmNlL2FydGljbGUvcGlpL1MyNjY3MzQ1MjIzMDAwMjR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E6MzA6MjgiLCJNb2RpZmllZEJ5IjoiX0p1bGl3IiwiSWQiOiIzMzc0ZmNjMi0wNzc5LTQ1OWQtYTkzOC01NmM4ZWIyZjY0OGEiLCJNb2RpZmllZE9uIjoiMjAyNC0wNy0xN1QxMTozMDoy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pb3RjcHMuMjAyMy4wNC4wMDMiLCJVcmlTdHJpbmciOiJodHRwczovL2RvaS5vcmcvMTAuMTAxNi9qLmlvdGNwcy4yMDIzLjA0LjAw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}</w:instrText>
          </w:r>
          <w:r>
            <w:fldChar w:fldCharType="separate"/>
          </w:r>
          <w:r w:rsidR="00A26985">
            <w:t>(Ray 2023)</w:t>
          </w:r>
          <w:r>
            <w:fldChar w:fldCharType="end"/>
          </w:r>
        </w:sdtContent>
      </w:sdt>
      <w:r>
        <w:t>, jedoch gibt es auch seit neuesten die Möglichkeit Bilder als Eingabe zu verwenden, um daraus Ergebnisse zu bekommen.</w:t>
      </w:r>
    </w:p>
    <w:p w14:paraId="22C6A847" w14:textId="29F98081" w:rsidR="00EF008F" w:rsidRDefault="00EF008F" w:rsidP="00D90526">
      <w:r>
        <w:t xml:space="preserve">Die begehrtesten generativen künstlichen Intelligenz Modelle sind im Moment Chatbots wie ChatGPT, Gemini, Copilot. Jedoch gibt es noch unzählige anderen </w:t>
      </w:r>
      <w:r>
        <w:lastRenderedPageBreak/>
        <w:t>Anwendungen wie die Erzeugung von Bildern (unter anderem Midjou</w:t>
      </w:r>
      <w:r w:rsidR="008F048B">
        <w:t>r</w:t>
      </w:r>
      <w:r>
        <w:t>ney), Erzeugung von Musik (Soundraw</w:t>
      </w:r>
      <w:r w:rsidR="0019080F">
        <w:rPr>
          <w:rStyle w:val="Funotenzeichen"/>
        </w:rPr>
        <w:footnoteReference w:id="4"/>
      </w:r>
      <w:r>
        <w:t>), Erzeugung von Videos (Sora), oder sogar auch Modelle wie Talkpal</w:t>
      </w:r>
      <w:r w:rsidR="00E355E1">
        <w:rPr>
          <w:rStyle w:val="Funotenzeichen"/>
        </w:rPr>
        <w:footnoteReference w:id="5"/>
      </w:r>
      <w:r>
        <w:t>, die dir beim Lernen von neuen Sprachen helfen können. Es gibt noch viele verschiedene Arten von genAI Modellen, die man gar nicht alle aufzählen kann und fast täglich kommen neue hinzu.</w:t>
      </w:r>
    </w:p>
    <w:p w14:paraId="351E8EE1" w14:textId="52511014" w:rsidR="00EF008F" w:rsidRDefault="00EF008F" w:rsidP="00D90526">
      <w:r>
        <w:t xml:space="preserve"> </w:t>
      </w:r>
    </w:p>
    <w:p w14:paraId="3AC3BABC" w14:textId="7830DB1D" w:rsidR="00EF008F" w:rsidRDefault="00EF008F" w:rsidP="008D1C4B">
      <w:pPr>
        <w:pStyle w:val="berschrift2"/>
      </w:pPr>
      <w:bookmarkStart w:id="7" w:name="_Toc172481550"/>
      <w:r>
        <w:t>Ökosystem</w:t>
      </w:r>
      <w:bookmarkEnd w:id="7"/>
    </w:p>
    <w:p w14:paraId="7CF8CACD" w14:textId="1292C686" w:rsidR="00EF008F" w:rsidRDefault="00EF008F" w:rsidP="00EF008F">
      <w:r>
        <w:t xml:space="preserve">Der Begriff kommt herkömmlich aus der Biologie und wurde von </w:t>
      </w:r>
      <w:r w:rsidR="00AF4BF4">
        <w:t>MOORE</w:t>
      </w:r>
      <w:r>
        <w:t xml:space="preserve"> </w:t>
      </w:r>
      <w:sdt>
        <w:sdtPr>
          <w:alias w:val="To edit, see citavi.com/edit"/>
          <w:tag w:val="CitaviPlaceholder#c99f8338-19e8-4817-9bec-f5fab0e94a0d"/>
          <w:id w:val="-1935121734"/>
          <w:placeholder>
            <w:docPart w:val="DefaultPlaceholder_-1854013440"/>
          </w:placeholder>
        </w:sdtPr>
        <w:sdtContent>
          <w:r>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4ZjFmLWFiM2YtNDNiMi04NzkxLWU4MWJmZWUyOGM1YyIsIlJhbmdlTGVuZ3RoIjo2LCJSZWZlcmVuY2VJZCI6ImQ1ZGVkNTFjLTU1YWQtNDAzNS05ZGYzLTlhODJjNDI5YjI5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cuMDcuMjAyNCIsIkF1dGhvcnMiOlt7IiRpZCI6IjciLCIkdHlwZSI6IlN3aXNzQWNhZGVtaWMuQ2l0YXZpLlBlcnNvbiwgU3dpc3NBY2FkZW1pYy5DaXRhdmkiLCJMYXN0TmFtZSI6IkhhcnZhcmQgQnVzaW5lc3MgUmV2aWV3IiwiUHJvdGVjdGVkIjpmYWxzZSwiU2V4IjowLCJDcmVhdGVkQnkiOiJfSnVsaXciLCJDcmVhdGVkT24iOiIyMDI0LTA3LTE3VDEyOjIxOjExIiwiTW9kaWZpZWRCeSI6Il9KdWxpdyIsIklkIjoiOTAyOGQ0ZjMtYTQ0OS00ZTA1LWJkNjUtOWExNDE5NDJhODg3IiwiTW9kaWZpZWRPbiI6IjIwMjQtMDctMTdUMTI6MjE6MT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SGFydmFyZCBCdXNpbmVzcyBSZXZpZXcgMTk5MyAtIFByZWRhdG9ycyBhbmQgUHJle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EuMDguMjAx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aGJyLm9yZy8xOTkzLzA1L3ByZWRhdG9ycy1hbmQtcHJleS1hLW5ldy1lY29sb2d5LW9mLWNvbXBldGl0aW9uIiwiVXJpU3RyaW5nIjoiaHR0cHM6Ly9oYnIub3JnLzE5OTMvMDUvcHJlZGF0b3JzLWFuZC1wcmV5LWEtbmV3LWVjb2xvZ3ktb2YtY29tcGV0aXRpb24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Tk5MykifV19LCJUYWciOiJDaXRhdmlQbGFjZWhvbGRlciNjOTlmODMzOC0xOWU4LTQ4MTctOWJlYy1mNWZhYjBlOTRhMGQiLCJUZXh0IjoiKDE5OTMpIiwiV0FJVmVyc2lvbiI6IjYuMTkuMC4wIn0=}</w:instrText>
          </w:r>
          <w:r>
            <w:fldChar w:fldCharType="separate"/>
          </w:r>
          <w:r w:rsidR="00A26985">
            <w:t>(1993)</w:t>
          </w:r>
          <w:r>
            <w:fldChar w:fldCharType="end"/>
          </w:r>
        </w:sdtContent>
      </w:sdt>
      <w:r>
        <w:t xml:space="preserve"> erstmals in dem Bereich der Wirtschaftsliteratur eingebracht und 2004 dann von </w:t>
      </w:r>
      <w:r w:rsidR="00473180" w:rsidRPr="00BB352B">
        <w:t>IANSITY</w:t>
      </w:r>
      <w:r w:rsidRPr="00BB352B">
        <w:t xml:space="preserve"> und </w:t>
      </w:r>
      <w:r w:rsidR="00473180" w:rsidRPr="00BB352B">
        <w:t>LEVIEN</w:t>
      </w:r>
      <w:r w:rsidRPr="00BB352B">
        <w:t xml:space="preserve"> </w:t>
      </w:r>
      <w:r>
        <w:t xml:space="preserve">benutzt um Abhängigkeiten zwischen Akteuren in Wirtschaftsökosystem zu beschreiben </w:t>
      </w:r>
      <w:sdt>
        <w:sdtPr>
          <w:alias w:val="To edit, see citavi.com/edit"/>
          <w:tag w:val="CitaviPlaceholder#741ad658-8a7d-4e4e-a8ef-2f7afd075071"/>
          <w:id w:val="1640147275"/>
          <w:placeholder>
            <w:docPart w:val="DefaultPlaceholder_-1854013440"/>
          </w:placeholder>
        </w:sdtPr>
        <w:sdtContent>
          <w:r>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DRjZWY4LTJjNTEtNDE2Mi1iOGFlLWNhZjU5MGZlMDlhZSIsIlJhbmdlTGVuZ3RoIjozOSwiUmVmZXJlbmNlSWQiOiJjOTI1ODM2Ny1mODZiLTQyZDYtOWYwMC01MGU4MGJjMTgyM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SGFydmFyZCBCdXNpbmVzcyBSZXZpZXcgMjAwNCAtIFN0cmF0ZWd5IGFzIEVjb2xvZ3k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4LjIwMT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hici5vcmcvMjAwNC8wMy9zdHJhdGVneS1hcy1lY29sb2d5IiwiVXJpU3RyaW5nIjoiaHR0cHM6Ly9oYnIub3JnLzIwMDQvMDMvc3RyYXRlZ3ktYXMtZWNvbG9ne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}</w:instrText>
          </w:r>
          <w:r>
            <w:fldChar w:fldCharType="separate"/>
          </w:r>
          <w:r w:rsidR="00A26985">
            <w:t>(Harvard Business Review 2004, S. 2256)</w:t>
          </w:r>
          <w:r>
            <w:fldChar w:fldCharType="end"/>
          </w:r>
        </w:sdtContent>
      </w:sdt>
      <w:r>
        <w:t>. Also kurz gesagt beschreibt ein Ökosystem eine Gruppe von Unternehmen die in irgendeiner Art und Weise an den Aktivitäten der anderen beteiligt sind</w:t>
      </w:r>
      <w:r w:rsidR="00CF6251">
        <w:t xml:space="preserve"> </w:t>
      </w:r>
      <w:sdt>
        <w:sdtPr>
          <w:alias w:val="To edit, see citavi.com/edit"/>
          <w:tag w:val="CitaviPlaceholder#579bde06-3b48-4214-aed6-30ffd6b2e662"/>
          <w:id w:val="776135961"/>
          <w:placeholder>
            <w:docPart w:val="DefaultPlaceholder_-1854013440"/>
          </w:placeholder>
        </w:sdtPr>
        <w:sdtContent>
          <w:r w:rsidR="00CF6251">
            <w:fldChar w:fldCharType="begin"/>
          </w:r>
          <w:r w:rsidR="006068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GUyNDg3LTI2NDItNGM2OS05MDhhLWZjNmFjMzE2OTMxOCIsIlJhbmdlTGVuZ3RoIjozMSwiUmVmZXJlbmNlSWQiOiI5ZjFiNzFkZC0xM2E3LTQyYTUtOGIwYi1hNTk3NTkzZjU5M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U1NiIsIlN0YXJ0UGFnZSI6eyIkaWQiOiI1IiwiJHR5cGUiOiJTd2lzc0FjYWRlbWljLlBhZ2VOdW1iZXIsIFN3aXNzQWNhZGVtaWMiLCJJc0Z1bGx5TnVtZXJpYyI6ZmFsc2UsIk51bWJlciI6MjU1NiwiTnVtYmVyaW5nVHlwZSI6MCwiTnVtZXJhbFN5c3RlbSI6LTEsIk9yaWdpbmFsU3RyaW5nIjoiUy4yNTU2IiwiUHJldHR5U3RyaW5nIjoiUy4yNTU2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Mi9zbWouMjkwNCIsIlVyaVN0cmluZyI6Imh0dHBzOi8vZG9pLm9yZy8xMC4xMDAyL3Ntai4yOTA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}</w:instrText>
          </w:r>
          <w:r w:rsidR="00CF6251">
            <w:fldChar w:fldCharType="separate"/>
          </w:r>
          <w:r w:rsidR="00A26985">
            <w:t>(Jacobides et al. 2018, S.2556)</w:t>
          </w:r>
          <w:r w:rsidR="00CF6251">
            <w:fldChar w:fldCharType="end"/>
          </w:r>
        </w:sdtContent>
      </w:sdt>
      <w:r w:rsidR="00CF6251">
        <w:t>.</w:t>
      </w:r>
      <w:r w:rsidR="003E72D2">
        <w:t xml:space="preserve"> </w:t>
      </w:r>
    </w:p>
    <w:p w14:paraId="7288BBC0" w14:textId="350813C8" w:rsidR="00C26D5B" w:rsidRDefault="00C26D5B" w:rsidP="00EF008F">
      <w:r>
        <w:t>Außerdem ist der Ansatz von</w:t>
      </w:r>
      <w:r w:rsidR="00AE7AC3">
        <w:t xml:space="preserve"> ADNER</w:t>
      </w:r>
      <w:r>
        <w:t xml:space="preserve"> </w:t>
      </w:r>
      <w:sdt>
        <w:sdtPr>
          <w:alias w:val="To edit, see citavi.com/edit"/>
          <w:tag w:val="CitaviPlaceholder#33e4db96-24ec-470f-9940-f0e55414206f"/>
          <w:id w:val="-493794258"/>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YjJkYWNmLWNjODUtNGIzNC1hYTUwLTkxMDU3OWQ5ZTQ2ZSIsIlJhbmdlTGVuZ3RoIjo2LCJSZWZlcmVuY2VJZCI6ImRmNzg3ZGMzLWRjNDItNDVkYS05ODJhLWIxZmM3NTJlZjN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uIiwiTGFzdE5hbWUiOiJBZG5lciIsIlByb3RlY3RlZCI6ZmFsc2UsIlNleCI6MiwiQ3JlYXRlZEJ5IjoiX0p1bGl3IiwiQ3JlYXRlZE9uIjoiMjAyNC0wNy0xN1QxMjo0ODo1NyIsIk1vZGlmaWVkQnkiOiJfSnVsaXciLCJJZCI6IjE2NTUzMmFlLTkyZGYtNGI5YS1hYWE0LTI0NTk3OGRhOTQ4ZCIsIk1vZGlmaWVkT24iOiIyMDI0LTA3LTE3VDEyOjQ4OjU3IiwiUHJvamVjdCI6eyIkaWQiOiI4IiwiJHR5cGUiOiJTd2lzc0FjYWRlbWljLkNpdGF2aS5Qcm9qZWN0LCBTd2lzc0FjYWRlbWljLkNpdGF2aSJ9fV0sIkNpdGF0aW9uS2V5VXBkYXRlVHlwZSI6MCwiQ29sbGFib3JhdG9ycyI6W10sIkRvaSI6IjEwLjExNzcvMDE0OTIwNjMxNjY3ODQ1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TQ5MjA2MzE2Njc4NDUxIiwiVXJpU3RyaW5nIjoiaHR0cHM6Ly9kb2kub3JnLzEwLjExNzcvMDE0OTIwNjMxNjY3ODQ1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TcpIn1dfSwiVGFnIjoiQ2l0YXZpUGxhY2Vob2xkZXIjMzNlNGRiOTYtMjRlYy00NzBmLTk5NDAtZjBlNTU0MTQyMDZmIiwiVGV4dCI6IigyMDE3KSIsIldBSVZlcnNpb24iOiI2LjE5LjAuMCJ9}</w:instrText>
          </w:r>
          <w:r>
            <w:fldChar w:fldCharType="separate"/>
          </w:r>
          <w:r w:rsidR="00A26985">
            <w:t>(2017)</w:t>
          </w:r>
          <w:r>
            <w:fldChar w:fldCharType="end"/>
          </w:r>
        </w:sdtContent>
      </w:sdt>
      <w:r>
        <w:t xml:space="preserve">, der das Ökosystem als Struktur beschreibt relevant für das spätere erstellen des </w:t>
      </w:r>
      <w:r w:rsidR="00F37F67">
        <w:t>E</w:t>
      </w:r>
      <w:r>
        <w:t xml:space="preserve">3value Modells. Er nimmt den Wertschöpfungsprozess als Hauptmerkmal um ein Ökosystem zu erstellen. Alle Prozesse und Akteure die zu diesem Prozess beitragen werden Teil des Ökosystems. Er unterscheidet zwischen Aktivitäten, welche zum Wertschöpfungsprozess beitragen, Akteuren, welche diese Prozesse ausführen, Positionen, </w:t>
      </w:r>
      <w:r w:rsidR="00C53319">
        <w:t xml:space="preserve">welche bestimmen </w:t>
      </w:r>
      <w:r>
        <w:t>wo</w:t>
      </w:r>
      <w:r w:rsidR="00C53319">
        <w:t xml:space="preserve"> man sich gerade</w:t>
      </w:r>
      <w:r>
        <w:t xml:space="preserve"> im Prozess befinde</w:t>
      </w:r>
      <w:r w:rsidR="00C53319">
        <w:t>t</w:t>
      </w:r>
      <w:r>
        <w:t xml:space="preserve"> und letztendlich Verlinkungen, welche Übertragungen zwischen Positionen widerspiegeln </w:t>
      </w:r>
      <w:sdt>
        <w:sdtPr>
          <w:alias w:val="To edit, see citavi.com/edit"/>
          <w:tag w:val="CitaviPlaceholder#17fe50b3-11e5-427c-842d-907debc818a8"/>
          <w:id w:val="-1689357755"/>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WIxZTA5LTYzZDktNDI4YS05NGI3LTBkNDZhZDdlMzllOCIsIlJhbmdlTGVuZ3RoIjoyMSwiUmVmZXJlbmNlSWQiOiJkZjc4N2RjMy1kYzQyLTQ1ZGEtOTgyYS1iMWZjNzUyZWYz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DMtNDQiLCJTdGFydFBhZ2UiOnsiJGlkIjoiNSIsIiR0eXBlIjoiU3dpc3NBY2FkZW1pYy5QYWdlTnVtYmVyLCBTd2lzc0FjYWRlbWljIiwiSXNGdWxseU51bWVyaWMiOmZhbHNlLCJOdW1iZXIiOjQzLCJOdW1iZXJpbmdUeXBlIjowLCJOdW1lcmFsU3lzdGVtIjotMSwiT3JpZ2luYWxTdHJpbmciOiJTLjQzLTQ0IiwiUHJldHR5U3RyaW5nIjoiUy40My00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biIsIkxhc3ROYW1lIjoiQWRuZXIiLCJQcm90ZWN0ZWQiOmZhbHNlLCJTZXgiOjIsIkNyZWF0ZWRCeSI6Il9KdWxpdyIsIkNyZWF0ZWRPbiI6IjIwMjQtMDctMTdUMTI6NDg6NTciLCJNb2RpZmllZEJ5IjoiX0p1bGl3IiwiSWQiOiIxNjU1MzJhZS05MmRmLTRiOWEtYWFhNC0yNDU5NzhkYTk0OGQiLCJNb2RpZmllZE9uIjoiMjAyNC0wNy0xN1QxMjo0ODo1NyIsIlByb2plY3QiOnsiJGlkIjoiOCIsIiR0eXBlIjoiU3dpc3NBY2FkZW1pYy5DaXRhdmkuUHJvamVjdCwgU3dpc3NBY2FkZW1pYy5DaXRhdmkifX1dLCJDaXRhdGlvbktleVVwZGF0ZVR5cGUiOjAsIkNvbGxhYm9yYXRvcnMiOltdLCJEb2kiOiIxMC4xMTc3LzAxNDkyMDYzMTY2Nzg0NT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E0OTIwNjMxNjY3ODQ1MSIsIlVyaVN0cmluZyI6Imh0dHBzOi8vZG9pLm9yZy8xMC4xMTc3LzAxNDkyMDYzMTY2Nzg0N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}</w:instrText>
          </w:r>
          <w:r>
            <w:fldChar w:fldCharType="separate"/>
          </w:r>
          <w:r w:rsidR="00A26985">
            <w:t>(Adner 2017, S.43-44)</w:t>
          </w:r>
          <w:r>
            <w:fldChar w:fldCharType="end"/>
          </w:r>
        </w:sdtContent>
      </w:sdt>
      <w:r>
        <w:t xml:space="preserve">. </w:t>
      </w:r>
    </w:p>
    <w:p w14:paraId="2C560D0B" w14:textId="49E90AC2" w:rsidR="003E72D2" w:rsidRDefault="003E72D2" w:rsidP="00EF008F">
      <w:r>
        <w:t xml:space="preserve">Allgemein beschäftigen sich viele in der Wirtschaft mit der Forschung an Ökosystemen und </w:t>
      </w:r>
      <w:r w:rsidR="00473180">
        <w:t xml:space="preserve">ADNER </w:t>
      </w:r>
      <w:r>
        <w:t xml:space="preserve">ist nicht der Einzige, der seinen Fokus auf die Wertschöpfungskette und alle beteiligten Akteure legt. Zum Beispiel teilt </w:t>
      </w:r>
      <w:r w:rsidR="00760FD9">
        <w:t xml:space="preserve">KAPOOR </w:t>
      </w:r>
      <w:sdt>
        <w:sdtPr>
          <w:alias w:val="To edit, see citavi.com/edit"/>
          <w:tag w:val="CitaviPlaceholder#a9c1d64f-3b8c-4fc0-8c00-7693c7eb3e65"/>
          <w:id w:val="1278838961"/>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TZkN2UyLTBhNTgtNDNiOC1iYzg1LTA0ZTEwMTFhNDY2NyIsIlJhbmdlTGVuZ3RoIjo2LCJSZWZlcmVuY2VJZCI6Ijg1ZTBjMDNkLWIyMzUtNDkwMS05NWNhLTE3ZjdmMmMyNjUz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odWwiLCJMYXN0TmFtZSI6IkthcG9vciIsIlByb3RlY3RlZCI6ZmFsc2UsIlNleCI6MiwiQ3JlYXRlZEJ5IjoiX0p1bGl3IiwiQ3JlYXRlZE9uIjoiMjAyNC0wNy0xN1QxNTowNDo1NCIsIk1vZGlmaWVkQnkiOiJfSnVsaXciLCJJZCI6ImQyY2YyNjdlLWM2ZGYtNDFjOS1hZGE0LTVkZTNkNjg0M2Q3YSIsIk1vZGlmaWVkT24iOiIyMDI0LTA3LTE3VDE1OjA0OjU0IiwiUHJvamVjdCI6eyIkaWQiOiI4IiwiJHR5cGUiOiJTd2lzc0FjYWRlbWljLkNpdGF2aS5Qcm9qZWN0LCBTd2lzc0FjYWRlbWljLkNpdGF2aSJ9fV0sIkNpdGF0aW9uS2V5VXBkYXRlVHlwZSI6MCwiQ29sbGFib3JhdG9ycyI6W10sIkRvaSI6IjEwLjExODYvczQxNDY5LTAxOC0wMDM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ODYvczQxNDY5LTAxOC0wMDM1LTQiLCJVcmlTdHJpbmciOiJodHRwczovL2RvaS5vcmcvMTAuMTE4Ni9zNDE0NjktMDE4LTAwMzUt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yMDE4KSJ9XX0sIlRhZyI6IkNpdGF2aVBsYWNlaG9sZGVyI2E5YzFkNjRmLTNiOGMtNGZjMC04YzAwLTc2OTNjN2ViM2U2NSIsIlRleHQiOiIoMjAxOCkiLCJXQUlWZXJzaW9uIjoiNi4xOS4wLjAifQ==}</w:instrText>
          </w:r>
          <w:r>
            <w:fldChar w:fldCharType="separate"/>
          </w:r>
          <w:r w:rsidR="00A26985">
            <w:t>(2018)</w:t>
          </w:r>
          <w:r>
            <w:fldChar w:fldCharType="end"/>
          </w:r>
        </w:sdtContent>
      </w:sdt>
      <w:r>
        <w:t xml:space="preserve"> auch ähnlich Ansichten. </w:t>
      </w:r>
      <w:r w:rsidR="00473180">
        <w:t xml:space="preserve">HEIN, SCHREIECK et al </w:t>
      </w:r>
      <w:sdt>
        <w:sdtPr>
          <w:alias w:val="To edit, see citavi.com/edit"/>
          <w:tag w:val="CitaviPlaceholder#26f60d1c-2f3c-4e02-b07b-2e8b6d811278"/>
          <w:id w:val="732126348"/>
          <w:placeholder>
            <w:docPart w:val="63FE9ABCA9E8435398673F0D29851D37"/>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NWE5NTA2LTY2N2ItNDAxYS05OWE5LWI4OWU3OTJhYjJjMSIsIlJhbmdlTGVuZ3RoIjo2LCJSZWZlcmVuY2VJZCI6IjY4ZGM3M2Q5LTJmNjctNGRiMS05N2YyLTA2NThjYjFjZjk0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wNy9zMTI1MjUtMDE5LTAwMzc3LTQiLCJVcmlTdHJpbmciOiJodHRwczovL2RvaS5vcmcvMTAuMTAwNy9zMTI1MjUtMDE5LTAwMzc3LT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}</w:instrText>
          </w:r>
          <w:r>
            <w:fldChar w:fldCharType="separate"/>
          </w:r>
          <w:r w:rsidR="00A26985">
            <w:t>(2020)</w:t>
          </w:r>
          <w:r>
            <w:fldChar w:fldCharType="end"/>
          </w:r>
        </w:sdtContent>
      </w:sdt>
      <w:r>
        <w:t xml:space="preserve"> hingegen erweitern diese mit jeweils der Einbeziehung von digitalen Plattformen als Unterscheidungsmerkmal zu traditionellen Plattformen. Sie heben die Rolle der Komplementoren hervor und sagen sie könnten entscheidend für zukünftige Forschung sein </w:t>
      </w:r>
      <w:sdt>
        <w:sdtPr>
          <w:alias w:val="To edit, see citavi.com/edit"/>
          <w:tag w:val="CitaviPlaceholder#0e555ea5-cfb8-4019-95f4-34faadfd9e9b"/>
          <w:id w:val="1885593084"/>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OWYxOThkLWVhM2UtNGEzMC1hYWY1LWNhYTcwMjhmOTM4ZiIsIlJhbmdlTGVuZ3RoIjoxOCwiUmVmZXJlbmNlSWQiOiI2OGRjNzNkOS0yZjY3LTRkYjEtOTdmMi0wNjU4Y2IxY2Y5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czEyNTI1LTAxOS0wMDM3Ny00IiwiVXJpU3RyaW5nIjoiaHR0cHM6Ly9kb2kub3JnLzEwLjEwMDcvczEyNTI1LTAxOS0wMDM3Ny00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}</w:instrText>
          </w:r>
          <w:r>
            <w:fldChar w:fldCharType="separate"/>
          </w:r>
          <w:r w:rsidR="00A26985">
            <w:t>(Hein et al. 2020)</w:t>
          </w:r>
          <w:r>
            <w:fldChar w:fldCharType="end"/>
          </w:r>
        </w:sdtContent>
      </w:sdt>
      <w:r w:rsidR="008C3722">
        <w:t>.</w:t>
      </w:r>
    </w:p>
    <w:p w14:paraId="6FF50726" w14:textId="64CFE918" w:rsidR="00EF008F" w:rsidRDefault="00EF008F" w:rsidP="008D1C4B">
      <w:pPr>
        <w:pStyle w:val="berschrift2"/>
      </w:pPr>
      <w:bookmarkStart w:id="8" w:name="_Toc172481551"/>
      <w:r>
        <w:t>E3value</w:t>
      </w:r>
      <w:bookmarkEnd w:id="8"/>
      <w:r>
        <w:t xml:space="preserve"> </w:t>
      </w:r>
    </w:p>
    <w:p w14:paraId="574B61C9" w14:textId="26D5610E" w:rsidR="0050413A" w:rsidRDefault="0050413A" w:rsidP="0050413A">
      <w:r>
        <w:t>E3value ist ein Wertmodell. Es beschreibt die Werteflüsse und -austausche innerhalb einen Wertnetzwerkes</w:t>
      </w:r>
      <w:r w:rsidR="00240238">
        <w:t xml:space="preserve"> </w:t>
      </w:r>
      <w:sdt>
        <w:sdtPr>
          <w:alias w:val="To edit, see citavi.com/edit"/>
          <w:tag w:val="CitaviPlaceholder#416594f0-711d-4b2b-be29-deb45c26bfbe"/>
          <w:id w:val="377832902"/>
          <w:placeholder>
            <w:docPart w:val="DefaultPlaceholder_-1854013440"/>
          </w:placeholder>
        </w:sdtPr>
        <w:sdtContent>
          <w:r w:rsidR="00565DD7">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2M1MTY3LWZiNWMtNGY0My04MDg1LTZhMzQ3YTZjNmI1ZSIsIlJhbmdlTGVuZ3RoIjo0MiwiUmVmZXJlbmNlSWQiOiJlNjdmZWMwNi0xNjM4LTRjZTYtYWUyZS1kM2VmZjUxZGJm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CIsIlN0YXJ0UGFnZSI6eyIkaWQiOiI1IiwiJHR5cGUiOiJTd2lzc0FjYWRlbWljLlBhZ2VOdW1iZXIsIFN3aXNzQWNhZGVtaWMiLCJJc0Z1bGx5TnVtZXJpYyI6ZmFsc2UsIk51bWJlciI6NCwiTnVtYmVyaW5nVHlwZSI6MCwiTnVtZXJhbFN5c3RlbSI6LTEsIk9yaWdpbmFsU3RyaW5nIjoiUy40IiwiUHJldHR5U3RyaW5nIjoiUy40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YWFwIEdvcmRpam4gYW5kIFJvZWwgV2llcmluZ2EiLCJQcm90ZWN0ZWQiOmZhbHNlLCJTZXgiOjAsIkNyZWF0ZWRCeSI6Il9KdWxpdyIsIkNyZWF0ZWRPbiI6IjIwMjQtMDctMTdUMTg6MDc6MjYiLCJNb2RpZmllZEJ5IjoiX0p1bGl3IiwiSWQiOiJjODIyZjEyZC05YzYwLTRjZDgtOGY4Mi1kYWM5NWM1NzdkZWEiLCJNb2RpZmllZE9uIjoiMjAyNC0wNy0xN1QxODowNzoyN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TN2YWx1ZS11c2VyLW1hbnVhbC50aGV2YWx1ZWVuZ2luZWVycy5ubC8iLCJVcmlTdHJpbmciOiJodHRwczovL2UzdmFsdWUtdXNlci1tYW51YWwudGhldmFsdWVlbmdpbmVlcnMubmw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}</w:instrText>
          </w:r>
          <w:r w:rsidR="00565DD7">
            <w:fldChar w:fldCharType="separate"/>
          </w:r>
          <w:r w:rsidR="00A26985">
            <w:t>(Jaap Gordijn and Roel Wieringa 2023, S.4)</w:t>
          </w:r>
          <w:r w:rsidR="00565DD7">
            <w:fldChar w:fldCharType="end"/>
          </w:r>
        </w:sdtContent>
      </w:sdt>
      <w:r w:rsidR="00FA0248">
        <w:t>.</w:t>
      </w:r>
      <w:r w:rsidR="00565DD7">
        <w:t xml:space="preserve"> Jedes Unternehmen befindet sich in Wertnetzwerken bzw. Netzwerkorganisation, da sie </w:t>
      </w:r>
      <w:r w:rsidR="00565DD7">
        <w:lastRenderedPageBreak/>
        <w:t xml:space="preserve">zum Beispiel mit Lieferanten, Kunden, anderen Wettbewerbern und viele mehr interagieren müssen , damit am Ende das Produkt entsteht, was sie verkaufen wollen </w:t>
      </w:r>
      <w:sdt>
        <w:sdtPr>
          <w:alias w:val="To edit, see citavi.com/edit"/>
          <w:tag w:val="CitaviPlaceholder#9ca9316e-9fa1-4cbf-b23b-f99ebe2bcc72"/>
          <w:id w:val="295338282"/>
          <w:placeholder>
            <w:docPart w:val="DefaultPlaceholder_-1854013440"/>
          </w:placeholder>
        </w:sdtPr>
        <w:sdtContent>
          <w:r w:rsidR="00565DD7">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NjU2MGVhLWY3MDctNDhmYi1hYjJhLTZkMGQ2NjQ1MTVlNCIsIlJhbmdlTGVuZ3RoIjo0MiwiUmVmZXJlbmNlSWQiOiJlNjdmZWMwNi0xNjM4LTRjZTYtYWUyZS1kM2VmZjUxZGJm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yIsIlN0YXJ0UGFnZSI6eyIkaWQiOiI1IiwiJHR5cGUiOiJTd2lzc0FjYWRlbWljLlBhZ2VOdW1iZXIsIFN3aXNzQWNhZGVtaWMiLCJJc0Z1bGx5TnVtZXJpYyI6ZmFsc2UsIk51bWJlciI6MywiTnVtYmVyaW5nVHlwZSI6MCwiTnVtZXJhbFN5c3RlbSI6LTEsIk9yaWdpbmFsU3RyaW5nIjoiUy4zIiwiUHJldHR5U3RyaW5nIjoiUy4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YWFwIEdvcmRpam4gYW5kIFJvZWwgV2llcmluZ2EiLCJQcm90ZWN0ZWQiOmZhbHNlLCJTZXgiOjAsIkNyZWF0ZWRCeSI6Il9KdWxpdyIsIkNyZWF0ZWRPbiI6IjIwMjQtMDctMTdUMTg6MDc6MjYiLCJNb2RpZmllZEJ5IjoiX0p1bGl3IiwiSWQiOiJjODIyZjEyZC05YzYwLTRjZDgtOGY4Mi1kYWM5NWM1NzdkZWEiLCJNb2RpZmllZE9uIjoiMjAyNC0wNy0xN1QxODowNzoyN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TN2YWx1ZS11c2VyLW1hbnVhbC50aGV2YWx1ZWVuZ2luZWVycy5ubC8iLCJVcmlTdHJpbmciOiJodHRwczovL2UzdmFsdWUtdXNlci1tYW51YWwudGhldmFsdWVlbmdpbmVlcnMubmw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}</w:instrText>
          </w:r>
          <w:r w:rsidR="00565DD7">
            <w:fldChar w:fldCharType="separate"/>
          </w:r>
          <w:r w:rsidR="00A26985">
            <w:t>(Jaap Gordijn and Roel Wieringa 2023, S.3)</w:t>
          </w:r>
          <w:r w:rsidR="00565DD7">
            <w:fldChar w:fldCharType="end"/>
          </w:r>
        </w:sdtContent>
      </w:sdt>
      <w:r w:rsidR="00565DD7">
        <w:t>.</w:t>
      </w:r>
      <w:r w:rsidR="00AF43BF">
        <w:t xml:space="preserve"> Demnach stellt das </w:t>
      </w:r>
      <w:r w:rsidR="00106309">
        <w:t>E</w:t>
      </w:r>
      <w:r w:rsidR="00AF43BF">
        <w:t xml:space="preserve">3value Modell dar, </w:t>
      </w:r>
      <w:r w:rsidR="007005A8">
        <w:t>in dem</w:t>
      </w:r>
      <w:r w:rsidR="00AF43BF">
        <w:t xml:space="preserve"> zwei Akteure Werte </w:t>
      </w:r>
      <w:r w:rsidR="00E35C45">
        <w:t>austauschen.</w:t>
      </w:r>
      <w:r w:rsidR="00AF43BF">
        <w:t xml:space="preserve"> Also wer kriegt was von wem und was erhält der andere als Gegenleistung </w:t>
      </w:r>
      <w:sdt>
        <w:sdtPr>
          <w:alias w:val="To edit, see citavi.com/edit"/>
          <w:tag w:val="CitaviPlaceholder#b069e7fb-764a-4a58-90b5-1a6815107774"/>
          <w:id w:val="-519005876"/>
          <w:placeholder>
            <w:docPart w:val="DefaultPlaceholder_-1854013440"/>
          </w:placeholder>
        </w:sdtPr>
        <w:sdtContent>
          <w:r w:rsidR="00AF43BF">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OWVkOTQ0LTkxN2UtNGQ3Mi05ZmFjLWFjNGQxMGM1YzRlOCIsIlJhbmdlTGVuZ3RoIjo0MSwiUmVmZXJlbmNlSWQiOiJlNjdmZWMwNi0xNjM4LTRjZTYtYWUyZS1kM2VmZjUxZGJm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CIsIlN0YXJ0UGFnZSI6eyIkaWQiOiI1IiwiJHR5cGUiOiJTd2lzc0FjYWRlbWljLlBhZ2VOdW1iZXIsIFN3aXNzQWNhZGVtaWMiLCJJc0Z1bGx5TnVtZXJpYyI6ZmFsc2UsIk51bWJlciI6NCwiTnVtYmVyaW5nVHlwZSI6MCwiTnVtZXJhbFN5c3RlbSI6LTEsIk9yaWdpbmFsU3RyaW5nIjoiUy40IiwiUHJldHR5U3RyaW5nIjoiUy40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YWFwIEdvcmRpam4gYW5kIFJvZWwgV2llcmluZ2EiLCJQcm90ZWN0ZWQiOmZhbHNlLCJTZXgiOjAsIkNyZWF0ZWRCeSI6Il9KdWxpdyIsIkNyZWF0ZWRPbiI6IjIwMjQtMDctMTdUMTg6MDc6MjYiLCJNb2RpZmllZEJ5IjoiX0p1bGl3IiwiSWQiOiJjODIyZjEyZC05YzYwLTRjZDgtOGY4Mi1kYWM5NWM1NzdkZWEiLCJNb2RpZmllZE9uIjoiMjAyNC0wNy0xN1QxODowNzoyN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TN2YWx1ZS11c2VyLW1hbnVhbC50aGV2YWx1ZWVuZ2luZWVycy5ubC8iLCJVcmlTdHJpbmciOiJodHRwczovL2UzdmFsdWUtdXNlci1tYW51YWwudGhldmFsdWVlbmdpbmVlcnMubmw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LTEsIk9yaWdpbmFsU3RyaW5nIjoiUy4yIiwiU3RhcnRQYWdlIjp7IiRpZCI6IjE2IiwiJHR5cGUiOiJTd2lzc0FjYWRlbWljLlBhZ2VOdW1iZXIsIFN3aXNzQWNhZGVtaWMiLCJJc0Z1bGx5TnVtZXJpYyI6ZmFsc2UsIk51bWJlciI6MiwiTnVtYmVyaW5nVHlwZSI6MCwiTnVtZXJhbFN5c3RlbSI6LTEsIk9yaWdpbmFsU3RyaW5nIjoiUy4yIiwiUHJldHR5U3RyaW5nIjoiUy4yIn19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BzOi8vd3d3LnJlc2VhcmNoZ2F0ZS5uZXQvcHVibGljYXRpb24vMjYyNDY0MV9CdXNpbmVzc19Nb2RlbGxpbmdfaXNfbm90X1Byb2Nlc3NfTW9kZWxsaW5nIiwiVXJpU3RyaW5nIjoiaHR0cHM6Ly93d3cucmVzZWFyY2hnYXRlLm5ldC9wdWJsaWNhdGlvbi8yNjI0NjQxX0J1c2luZXNzX01vZGVsbGluZ19pc19ub3RfUHJvY2Vzc19Nb2RlbGxpbmc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}</w:instrText>
          </w:r>
          <w:r w:rsidR="00AF43BF">
            <w:fldChar w:fldCharType="separate"/>
          </w:r>
          <w:r w:rsidR="00A26985">
            <w:t>(Jaap Gordijn and Roel Wieringa 2023, S.4; Jaap Gordijn et al. 2000, S.2)</w:t>
          </w:r>
          <w:r w:rsidR="00AF43BF">
            <w:fldChar w:fldCharType="end"/>
          </w:r>
        </w:sdtContent>
      </w:sdt>
      <w:r w:rsidR="00D34D06">
        <w:t>.</w:t>
      </w:r>
    </w:p>
    <w:p w14:paraId="551BB6E7" w14:textId="411776D8" w:rsidR="00B340A8" w:rsidRDefault="00AF43BF" w:rsidP="0050413A">
      <w:r>
        <w:t xml:space="preserve">Folglich wird die </w:t>
      </w:r>
      <w:r w:rsidR="00106309">
        <w:t>E</w:t>
      </w:r>
      <w:r>
        <w:t xml:space="preserve">3value Modellierung für die Analyse von derzeitigen Wertnetzwerken von Unternehmen benutzt und gleichzeitig auch für die Erstellung bzw. Entwicklung von neuen Wertnetzwerken </w:t>
      </w:r>
      <w:sdt>
        <w:sdtPr>
          <w:alias w:val="To edit, see citavi.com/edit"/>
          <w:tag w:val="CitaviPlaceholder#0e74edf6-eaeb-402a-a064-32999855ac47"/>
          <w:id w:val="-2141322975"/>
          <w:placeholder>
            <w:docPart w:val="DefaultPlaceholder_-1854013440"/>
          </w:placeholder>
        </w:sdtPr>
        <w:sdtContent>
          <w:r>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zkzMDkzLTJlMDMtNDhlMC05ODU1LWM1ZTI1YTAzODUzMCIsIlJhbmdlTGVuZ3RoIjo0MywiUmVmZXJlbmNlSWQiOiJlNjdmZWMwNi0xNjM4LTRjZTYtYWUyZS1kM2VmZjUxZGJm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S02IiwiU3RhcnRQYWdlIjp7IiRpZCI6IjUiLCIkdHlwZSI6IlN3aXNzQWNhZGVtaWMuUGFnZU51bWJlciwgU3dpc3NBY2FkZW1pYyIsIklzRnVsbHlOdW1lcmljIjpmYWxzZSwiTnVtYmVyIjo1LCJOdW1iZXJpbmdUeXBlIjowLCJOdW1lcmFsU3lzdGVtIjotMSwiT3JpZ2luYWxTdHJpbmciOiJTLjUtNiIsIlByZXR0eVN0cmluZyI6IlMuNS02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YWFwIEdvcmRpam4gYW5kIFJvZWwgV2llcmluZ2EiLCJQcm90ZWN0ZWQiOmZhbHNlLCJTZXgiOjAsIkNyZWF0ZWRCeSI6Il9KdWxpdyIsIkNyZWF0ZWRPbiI6IjIwMjQtMDctMTdUMTg6MDc6MjYiLCJNb2RpZmllZEJ5IjoiX0p1bGl3IiwiSWQiOiJjODIyZjEyZC05YzYwLTRjZDgtOGY4Mi1kYWM5NWM1NzdkZWEiLCJNb2RpZmllZE9uIjoiMjAyNC0wNy0xN1QxODowNzoyN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TN2YWx1ZS11c2VyLW1hbnVhbC50aGV2YWx1ZWVuZ2luZWVycy5ubC8iLCJVcmlTdHJpbmciOiJodHRwczovL2UzdmFsdWUtdXNlci1tYW51YWwudGhldmFsdWVlbmdpbmVlcnMubmw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LTEsIk9yaWdpbmFsU3RyaW5nIjoiUy40MSIsIlN0YXJ0UGFnZSI6eyIkaWQiOiIxNiIsIiR0eXBlIjoiU3dpc3NBY2FkZW1pYy5QYWdlTnVtYmVyLCBTd2lzc0FjYWRlbWljIiwiSXNGdWxseU51bWVyaWMiOmZhbHNlLCJOdW1iZXIiOjQxLCJOdW1iZXJpbmdUeXBlIjowLCJOdW1lcmFsU3lzdGVtIjotMSwiT3JpZ2luYWxTdHJpbmciOiJTLjQxIiwiUHJldHR5U3RyaW5nIjoiUy40MSJ9fS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odHRwczovL3d3dy5yZXNlYXJjaGdhdGUubmV0L3B1YmxpY2F0aW9uLzI2MjQ2NDFfQnVzaW5lc3NfTW9kZWxsaW5nX2lzX25vdF9Qcm9jZXNzX01vZGVsbGluZyIsIlVyaVN0cmluZyI6Imh0dHBzOi8vd3d3LnJlc2VhcmNoZ2F0ZS5uZXQvcHVibGljYXRpb24vMjYyNDY0MV9CdXNpbmVzc19Nb2RlbGxpbmdfaXNfbm90X1Byb2Nlc3NfTW9kZWxsaW5n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}</w:instrText>
          </w:r>
          <w:r>
            <w:fldChar w:fldCharType="separate"/>
          </w:r>
          <w:r w:rsidR="00A26985">
            <w:t>(Jaap Gordijn and Roel Wieringa 2023, S.5-6; Jaap Gordijn et al. 2000, S.41)</w:t>
          </w:r>
          <w:r>
            <w:fldChar w:fldCharType="end"/>
          </w:r>
        </w:sdtContent>
      </w:sdt>
      <w:r>
        <w:t>.</w:t>
      </w:r>
    </w:p>
    <w:p w14:paraId="4AF452C8" w14:textId="259F5CB3" w:rsidR="00B340A8" w:rsidRDefault="00B340A8" w:rsidP="0050413A">
      <w:r w:rsidRPr="00360226">
        <w:rPr>
          <w:noProof/>
        </w:rPr>
        <w:drawing>
          <wp:inline distT="0" distB="0" distL="0" distR="0" wp14:anchorId="6DB402FC" wp14:editId="2DE37416">
            <wp:extent cx="4306186" cy="3231211"/>
            <wp:effectExtent l="0" t="0" r="0" b="7620"/>
            <wp:docPr id="1304750733"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50733" name="Grafik 1" descr="Ein Bild, das Text, Screenshot, Diagramm, parallel enthält.&#10;&#10;Automatisch generierte Beschreibung"/>
                    <pic:cNvPicPr/>
                  </pic:nvPicPr>
                  <pic:blipFill>
                    <a:blip r:embed="rId23"/>
                    <a:stretch>
                      <a:fillRect/>
                    </a:stretch>
                  </pic:blipFill>
                  <pic:spPr>
                    <a:xfrm>
                      <a:off x="0" y="0"/>
                      <a:ext cx="4329712" cy="3248864"/>
                    </a:xfrm>
                    <a:prstGeom prst="rect">
                      <a:avLst/>
                    </a:prstGeom>
                  </pic:spPr>
                </pic:pic>
              </a:graphicData>
            </a:graphic>
          </wp:inline>
        </w:drawing>
      </w:r>
    </w:p>
    <w:p w14:paraId="1C03030B" w14:textId="77777777" w:rsidR="00B340A8" w:rsidRDefault="00B340A8" w:rsidP="0050413A"/>
    <w:p w14:paraId="360952BD" w14:textId="39F335DF" w:rsidR="00B340A8" w:rsidRDefault="00B340A8" w:rsidP="00B340A8">
      <w:pPr>
        <w:pStyle w:val="Beschriftung"/>
        <w:rPr>
          <w:sz w:val="20"/>
          <w:lang w:val="en-US"/>
        </w:rPr>
      </w:pPr>
      <w:bookmarkStart w:id="9" w:name="_Toc172482652"/>
      <w:r w:rsidRPr="000B5A44">
        <w:rPr>
          <w:sz w:val="20"/>
          <w:lang w:val="en-US"/>
        </w:rPr>
        <w:t xml:space="preserve">Abbildung </w:t>
      </w:r>
      <w:r w:rsidRPr="000B5A44">
        <w:rPr>
          <w:sz w:val="20"/>
        </w:rPr>
        <w:fldChar w:fldCharType="begin"/>
      </w:r>
      <w:r w:rsidRPr="000B5A44">
        <w:rPr>
          <w:sz w:val="20"/>
          <w:lang w:val="en-US"/>
        </w:rPr>
        <w:instrText xml:space="preserve"> SEQ Abbildung \* ARABIC </w:instrText>
      </w:r>
      <w:r w:rsidRPr="000B5A44">
        <w:rPr>
          <w:sz w:val="20"/>
        </w:rPr>
        <w:fldChar w:fldCharType="separate"/>
      </w:r>
      <w:r w:rsidR="009D6123">
        <w:rPr>
          <w:noProof/>
          <w:sz w:val="20"/>
          <w:lang w:val="en-US"/>
        </w:rPr>
        <w:t>1</w:t>
      </w:r>
      <w:r w:rsidRPr="000B5A44">
        <w:rPr>
          <w:sz w:val="20"/>
        </w:rPr>
        <w:fldChar w:fldCharType="end"/>
      </w:r>
      <w:r w:rsidRPr="000B5A44">
        <w:rPr>
          <w:sz w:val="20"/>
          <w:lang w:val="en-US"/>
        </w:rPr>
        <w:t>: Modeling primitives for value exchange diagram (black) and use case map (grey)</w:t>
      </w:r>
      <w:bookmarkEnd w:id="9"/>
    </w:p>
    <w:p w14:paraId="5A81F58E" w14:textId="3D18AD9D" w:rsidR="00B340A8" w:rsidRPr="00B340A8" w:rsidRDefault="00B340A8" w:rsidP="00B340A8">
      <w:pPr>
        <w:jc w:val="center"/>
        <w:rPr>
          <w:sz w:val="16"/>
          <w:szCs w:val="16"/>
        </w:rPr>
      </w:pPr>
      <w:r>
        <w:rPr>
          <w:sz w:val="16"/>
          <w:szCs w:val="16"/>
          <w:lang w:val="en-US"/>
        </w:rPr>
        <w:t xml:space="preserve">Quelle: </w:t>
      </w:r>
      <w:sdt>
        <w:sdtPr>
          <w:rPr>
            <w:sz w:val="16"/>
            <w:szCs w:val="16"/>
            <w:lang w:val="en-US"/>
          </w:rPr>
          <w:alias w:val="To edit, see citavi.com/edit"/>
          <w:tag w:val="CitaviPlaceholder#8de026a0-9b5c-4695-9ce3-dbc8e2eedf80"/>
          <w:id w:val="-939055934"/>
          <w:placeholder>
            <w:docPart w:val="E4D95B4504364092BE5292771E2E4263"/>
          </w:placeholder>
        </w:sdtPr>
        <w:sdtContent>
          <w:r>
            <w:rPr>
              <w:sz w:val="16"/>
              <w:szCs w:val="16"/>
              <w:lang w:val="en-US"/>
            </w:rPr>
            <w:fldChar w:fldCharType="begin"/>
          </w:r>
          <w:r>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N2E4MGUxLWU5OTUtNDY0Ny1iMzM4LTEyMWE4OTg5MTk5ZCIsIlJhbmdlTGVuZ3RoIjoyMywiUmVmZXJlbmNlSWQiOiJiNTZlMjE5YS1jY2I2LTQ2MGMtOTBjZC03NjVhYWQ3ZTRh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Tg0IiwiU3RhcnRQYWdlIjp7IiRpZCI6IjUiLCIkdHlwZSI6IlN3aXNzQWNhZGVtaWMuUGFnZU51bWJlciwgU3dpc3NBY2FkZW1pYyIsIklzRnVsbHlOdW1lcmljIjpmYWxzZSwiTnVtYmVyIjoxODQsIk51bWJlcmluZ1R5cGUiOjAsIk51bWVyYWxTeXN0ZW0iOi0xLCJPcmlnaW5hbFN0cmluZyI6IlMuMTg0IiwiUHJldHR5U3RyaW5nIjoiUy4xODQ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ZXkiLCJMYXN0TmFtZSI6IlBvdXN0dGNoaSIsIlByb3RlY3RlZCI6ZmFsc2UsIlNleCI6MCwiQ3JlYXRlZEJ5IjoiX0p1bGl3IiwiQ3JlYXRlZE9uIjoiMjAyNC0wNy0xN1QxNTozNzowNCIsIk1vZGlmaWVkQnkiOiJfSnVsaXciLCJJZCI6ImJkYzk0ZDJiLTkzZTItNGM1Mi04NTRmLWQ3ZGFkYzM1MTczNiIsIk1vZGlmaWVkT24iOiIyMDI0LTA3LTE3VDE1OjM3OjA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BvdXN0dGNoaSAyMDA4IC0gQSBtb2RlbGluZyBhcHByb2FjaCBhbmQgcmVmZXJlbmNl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wNi4yMDA4IiwiRG9pIjoiMTAuMTAxNi9qLmVsZXJhcC4yMDA3LjA3LjAw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lbGVyYXAuMjAwNy4wNy4wMDEiLCJVcmlTdHJpbmciOiJodHRwczovL2RvaS5vcmcvMTAuMTAxNi9qLmVsZXJhcC4yMDA3LjA3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3VDE1OjM3OjA0IiwiTW9kaWZpZWRCeSI6Il9KdWxpdyIsIklkIjoiNTlkYmJmNTAtN2QwYy00ZjUxLWI3ZmYtZDA5MGVjOGNkZWE4IiwiTW9kaWZpZWRPbiI6IjIwMjQtMDctMTdUMTU6Mzc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zY2llbmNlZGlyZWN0LmNvbS9zY2llbmNlL2FydGljbGUvcGlpL1MxNTY3NDIyMzA3MDAwNDI3IiwiVXJpU3RyaW5nIjoiaHR0cHM6Ly93d3cuc2NpZW5jZWRpcmVjdC5jb20vc2NpZW5jZS9hcnRpY2xlL3BpaS9TMTU2NzQyMjMwNzAwMD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</w:instrText>
          </w:r>
          <w:r w:rsidRPr="0069537C">
            <w:rPr>
              <w:sz w:val="16"/>
              <w:szCs w:val="16"/>
            </w:rPr>
            <w:instrText>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}</w:instrText>
          </w:r>
          <w:r>
            <w:rPr>
              <w:sz w:val="16"/>
              <w:szCs w:val="16"/>
              <w:lang w:val="en-US"/>
            </w:rPr>
            <w:fldChar w:fldCharType="separate"/>
          </w:r>
          <w:r w:rsidR="00A26985">
            <w:rPr>
              <w:sz w:val="16"/>
              <w:szCs w:val="16"/>
            </w:rPr>
            <w:t>(Pousttchi 2008, S.184)</w:t>
          </w:r>
          <w:r>
            <w:rPr>
              <w:sz w:val="16"/>
              <w:szCs w:val="16"/>
              <w:lang w:val="en-US"/>
            </w:rPr>
            <w:fldChar w:fldCharType="end"/>
          </w:r>
        </w:sdtContent>
      </w:sdt>
    </w:p>
    <w:p w14:paraId="1A6A5B21" w14:textId="01D0D721" w:rsidR="00AF43BF" w:rsidRDefault="00AF43BF" w:rsidP="0050413A">
      <w:r>
        <w:t xml:space="preserve">In </w:t>
      </w:r>
      <w:r w:rsidR="00106309">
        <w:fldChar w:fldCharType="begin"/>
      </w:r>
      <w:r w:rsidR="00106309">
        <w:instrText xml:space="preserve"> REF _Ref172477040 \h </w:instrText>
      </w:r>
      <w:r w:rsidR="00106309">
        <w:fldChar w:fldCharType="separate"/>
      </w:r>
      <w:r w:rsidR="009D6123">
        <w:rPr>
          <w:b/>
          <w:bCs/>
        </w:rPr>
        <w:t>Fehler! Verweisquelle konnte nicht gefunden werden.</w:t>
      </w:r>
      <w:r w:rsidR="00106309">
        <w:fldChar w:fldCharType="end"/>
      </w:r>
      <w:r w:rsidR="00106309">
        <w:t xml:space="preserve"> </w:t>
      </w:r>
      <w:r>
        <w:t xml:space="preserve">sind die Grundelemente der </w:t>
      </w:r>
      <w:r w:rsidR="00F94F55">
        <w:t>E</w:t>
      </w:r>
      <w:r>
        <w:t>3value Modellierung</w:t>
      </w:r>
      <w:r w:rsidR="00F03DD8">
        <w:t xml:space="preserve"> dargestell</w:t>
      </w:r>
      <w:r w:rsidR="00840AE6">
        <w:t>t</w:t>
      </w:r>
      <w:r>
        <w:t xml:space="preserve">. </w:t>
      </w:r>
      <w:r w:rsidR="00F94F55">
        <w:t>Genau nach diesen Grundelementen wird im späteren Verlauf dieser Arbeit das E3value Modell erstellt</w:t>
      </w:r>
      <w:r w:rsidR="00A4799C">
        <w:t>.</w:t>
      </w:r>
    </w:p>
    <w:p w14:paraId="3AF42293" w14:textId="30B2CEEE" w:rsidR="0060680D" w:rsidRDefault="00AF43BF" w:rsidP="0050413A">
      <w:r>
        <w:t xml:space="preserve">Die grundlegenden Elemente sind die Akteure, die Wertschöpfungsaktivität, der Wertaustausch und die Wertschnittstellen. Dabei stehen die Akteure für die Entitäten im Wertnetzwerk. Die Wertschöpfungsaktivität </w:t>
      </w:r>
      <w:r w:rsidR="008F048B">
        <w:t>stellt,</w:t>
      </w:r>
      <w:r>
        <w:t xml:space="preserve"> wie der Name schon sagt eine Tätigkeit dar, welche </w:t>
      </w:r>
      <w:r w:rsidR="008F048B">
        <w:t>ein potenzieller positiver Nutzen</w:t>
      </w:r>
      <w:r>
        <w:t xml:space="preserve"> für den Akteur liefert. Der Wertaustausch stellt den wie oben schon erwähnt den Austausch von </w:t>
      </w:r>
      <w:r>
        <w:lastRenderedPageBreak/>
        <w:t xml:space="preserve">Werten bzw. Leistungen dar (Wert-&gt;Gegenwert). Letztlich zeigen die Wertschnittstellen eines Akteures seine Einverständnis Werte zu erhalten und zu verschicken </w:t>
      </w:r>
      <w:sdt>
        <w:sdtPr>
          <w:alias w:val="To edit, see citavi.com/edit"/>
          <w:tag w:val="CitaviPlaceholder#1c2db307-d126-4242-b527-aa6fcc8a318c"/>
          <w:id w:val="-400377152"/>
          <w:placeholder>
            <w:docPart w:val="DefaultPlaceholder_-1854013440"/>
          </w:placeholder>
        </w:sdtPr>
        <w:sdtContent>
          <w:r>
            <w:fldChar w:fldCharType="begin"/>
          </w:r>
          <w:r w:rsidR="00C81F7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2I3ZWJkLTAyYmEtNGY2YS1hYWU0LTcxZWE4YmQ1YjRkYyIsIlJhbmdlTGVuZ3RoIjo0NCwiUmVmZXJlbmNlSWQiOiJlNjdmZWMwNi0xNjM4LTRjZTYtYWUyZS1kM2VmZjUxZGJm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S0xOCIsIlN0YXJ0UGFnZSI6eyIkaWQiOiI1IiwiJHR5cGUiOiJTd2lzc0FjYWRlbWljLlBhZ2VOdW1iZXIsIFN3aXNzQWNhZGVtaWMiLCJJc0Z1bGx5TnVtZXJpYyI6ZmFsc2UsIk51bWJlciI6NSwiTnVtYmVyaW5nVHlwZSI6MCwiTnVtZXJhbFN5c3RlbSI6LTEsIk9yaWdpbmFsU3RyaW5nIjoiUy41LTE4IiwiUHJldHR5U3RyaW5nIjoiUy41LTE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YWFwIEdvcmRpam4gYW5kIFJvZWwgV2llcmluZ2EiLCJQcm90ZWN0ZWQiOmZhbHNlLCJTZXgiOjAsIkNyZWF0ZWRCeSI6Il9KdWxpdyIsIkNyZWF0ZWRPbiI6IjIwMjQtMDctMTdUMTg6MDc6MjYiLCJNb2RpZmllZEJ5IjoiX0p1bGl3IiwiSWQiOiJjODIyZjEyZC05YzYwLTRjZDgtOGY4Mi1kYWM5NWM1NzdkZWEiLCJNb2RpZmllZE9uIjoiMjAyNC0wNy0xN1QxODowNzoyN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TN2YWx1ZS11c2VyLW1hbnVhbC50aGV2YWx1ZWVuZ2luZWVycy5ubC8iLCJVcmlTdHJpbmciOiJodHRwczovL2UzdmFsdWUtdXNlci1tYW51YWwudGhldmFsdWVlbmdpbmVlcnMubmw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MCwiU3RhcnRQYWdlIjp7IiRpZCI6IjE2IiwiJHR5cGUiOiJTd2lzc0FjYWRlbWljLlBhZ2VOdW1iZXIsIFN3aXNzQWNhZGVtaWMiLCJJc0Z1bGx5TnVtZXJpYyI6ZmFsc2UsIk51bWJlcmluZ1R5cGUiOjAsIk51bWVyYWxTeXN0ZW0iOjB9fS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2LjIwMDgiLCJEb2kiOiIxMC4xMDE2L2ouZWxlcmFwLjIwMDcuMDcuMDAxIiwiRWRpdG9ycyI6W10sIkV2YWx1YXRpb25Db21wbGV4aXR5IjowLCJFdmFsdWF0aW9uU291cmNlVGV4dEZvcm1hdCI6MCwiR3JvdXBzIjpbXSwiSGFzTGFiZWwxIjpmYWxzZSwiSGFzTGFiZWwyIjpmYWxzZS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xNi9qLmVsZXJhcC4yMDA3LjA3LjAwMSIsIlVyaVN0cmluZyI6Imh0dHBzOi8vZG9pLm9yZy8xMC4xMDE2L2ouZWxlcmFwLjIwMDcuMDcuMDA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dUMTU6Mzc6MDQiLCJNb2RpZmllZEJ5IjoiX0p1bGl3IiwiSWQiOiI1OWRiYmY1MC03ZDBjLTRmNTEtYjdmZi1kMDkwZWM4Y2RlYTgiLCJNb2RpZmllZE9uIjoiMjAyNC0wNy0xN1QxNTozNzowNC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d3d3LnNjaWVuY2VkaXJlY3QuY29tL3NjaWVuY2UvYXJ0aWNsZS9waWkvUzE1Njc0MjIzMDcwMDA0MjciLCJVcmlTdHJpbmciOiJodHRwczovL3d3dy5zY2llbmNlZGlyZWN0LmNvbS9zY2llbmNlL2FydGljbGUvcGlpL1MxNTY3NDIyMzA3MDAwNDI3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}</w:instrText>
          </w:r>
          <w:r>
            <w:fldChar w:fldCharType="separate"/>
          </w:r>
          <w:r w:rsidR="00A26985">
            <w:t>(Jaap Gordijn and Roel Wieringa 2023, S.5-18; Pousttchi 2008)</w:t>
          </w:r>
          <w:r>
            <w:fldChar w:fldCharType="end"/>
          </w:r>
        </w:sdtContent>
      </w:sdt>
      <w:r>
        <w:t>.</w:t>
      </w:r>
    </w:p>
    <w:p w14:paraId="312F6735" w14:textId="46F9AA99" w:rsidR="00C51799" w:rsidRDefault="00C51799" w:rsidP="0050413A">
      <w:r>
        <w:t xml:space="preserve">Bei dieser Arbeit wurde </w:t>
      </w:r>
      <w:r w:rsidR="003B2136">
        <w:t xml:space="preserve">es sich </w:t>
      </w:r>
      <w:r w:rsidR="0091494E">
        <w:t>explizi</w:t>
      </w:r>
      <w:r w:rsidR="00E8342A">
        <w:t xml:space="preserve">t </w:t>
      </w:r>
      <w:r w:rsidR="003B2136">
        <w:t>für die Modellierung des Wertnetzwerkes</w:t>
      </w:r>
      <w:r w:rsidR="004E5200">
        <w:t xml:space="preserve"> der generativen künstlichen Intelligenz </w:t>
      </w:r>
      <w:r w:rsidR="00285C80">
        <w:t>Unternehmen für</w:t>
      </w:r>
      <w:r w:rsidR="0013561E">
        <w:t xml:space="preserve"> die Nutzung eines E3value Modells entschieden, da</w:t>
      </w:r>
      <w:r w:rsidR="0041441E">
        <w:t xml:space="preserve"> man</w:t>
      </w:r>
      <w:r w:rsidR="0013561E">
        <w:t xml:space="preserve"> dor</w:t>
      </w:r>
      <w:r w:rsidR="002755FC">
        <w:t xml:space="preserve">t auf einem Blick direkt </w:t>
      </w:r>
      <w:r w:rsidR="00820E95">
        <w:t xml:space="preserve">alle wichtigen Wertschöpfungsaktivitäten </w:t>
      </w:r>
      <w:r w:rsidR="00546AEA">
        <w:t>und Wertaustausche innerhalb des dargestellten Wertnetzwerkes erkennt</w:t>
      </w:r>
      <w:r w:rsidR="0041441E">
        <w:t xml:space="preserve"> und </w:t>
      </w:r>
      <w:r w:rsidR="00711C54">
        <w:t xml:space="preserve">somit die Interaktionen </w:t>
      </w:r>
      <w:r w:rsidR="006D182A">
        <w:t>der einzelnen Akteure besser verstehen kann.</w:t>
      </w:r>
    </w:p>
    <w:p w14:paraId="503FA38C" w14:textId="77777777" w:rsidR="0060680D" w:rsidRPr="0060680D" w:rsidRDefault="0060680D" w:rsidP="0050413A"/>
    <w:p w14:paraId="07C197EF" w14:textId="4AD94609" w:rsidR="00360226" w:rsidRPr="00B340A8" w:rsidRDefault="00360226" w:rsidP="00360226">
      <w:pPr>
        <w:keepNext/>
      </w:pPr>
    </w:p>
    <w:p w14:paraId="1ABE8455" w14:textId="25A2E2B1" w:rsidR="00A371DC" w:rsidRPr="0069537C" w:rsidRDefault="00A371DC" w:rsidP="008D1C4B">
      <w:pPr>
        <w:pStyle w:val="berschrift1"/>
      </w:pPr>
      <w:bookmarkStart w:id="10" w:name="_Toc172481552"/>
      <w:r w:rsidRPr="0069537C">
        <w:lastRenderedPageBreak/>
        <w:t>Vorgehen</w:t>
      </w:r>
      <w:bookmarkEnd w:id="10"/>
    </w:p>
    <w:p w14:paraId="63EC9FA7" w14:textId="6D5C609C" w:rsidR="00A371DC" w:rsidRDefault="00A371DC" w:rsidP="00A371DC">
      <w:r w:rsidRPr="0069537C">
        <w:t>Da das Ziel dieser Arbeit ist das Ökosyste</w:t>
      </w:r>
      <w:r w:rsidRPr="0060680D">
        <w:t xml:space="preserve">m des generativen künstlichen Intelligenz Marktes in Form eines E3value Modells wieder zu geben, wurde sich dazu entschieden im ersten Schritt eine Literaturrecherche zu machen, jedoch </w:t>
      </w:r>
      <w:r w:rsidR="005F3539" w:rsidRPr="0060680D">
        <w:t>wurd</w:t>
      </w:r>
      <w:r w:rsidR="005F3539">
        <w:t xml:space="preserve">e bei </w:t>
      </w:r>
      <w:r>
        <w:t>diese</w:t>
      </w:r>
      <w:r w:rsidR="005F3539">
        <w:t>r</w:t>
      </w:r>
      <w:r>
        <w:t xml:space="preserve"> Literaturrecherche </w:t>
      </w:r>
      <w:r w:rsidR="005F3539">
        <w:t>schnell erkannt, dass</w:t>
      </w:r>
      <w:r>
        <w:t xml:space="preserve"> die gewollten Ergebnisse </w:t>
      </w:r>
      <w:r w:rsidR="005F3539">
        <w:t>unzulänglich</w:t>
      </w:r>
      <w:r>
        <w:t>, um ein ausdrucksvolles Modell zu erschaffen</w:t>
      </w:r>
      <w:r w:rsidR="005F3539">
        <w:t>, sind,</w:t>
      </w:r>
      <w:r>
        <w:t xml:space="preserve"> sodass man sich für einen anderen Ansatz entschieden hat. Dennoch werden </w:t>
      </w:r>
      <w:r w:rsidR="00984BA4">
        <w:t xml:space="preserve">die Ergebnisse der Literaturrecherche mit den anderen Ergebnissen </w:t>
      </w:r>
      <w:r w:rsidR="00D20BBA">
        <w:t xml:space="preserve">der folgenden Methode </w:t>
      </w:r>
      <w:r w:rsidR="00E35C45">
        <w:t>vermischt,</w:t>
      </w:r>
      <w:r w:rsidR="000C2B02">
        <w:t xml:space="preserve"> um das möglichst beste repräsentative Modell des </w:t>
      </w:r>
      <w:r w:rsidR="00175A86">
        <w:t>generativen künstlichen Intelligenz Ökosystem zu erstellen.</w:t>
      </w:r>
    </w:p>
    <w:p w14:paraId="141A0170" w14:textId="77777777" w:rsidR="008770E9" w:rsidRDefault="00A371DC" w:rsidP="00A371DC">
      <w:r>
        <w:t xml:space="preserve">Der zweite und letztendlich finale </w:t>
      </w:r>
      <w:r w:rsidR="00E35C45">
        <w:t>Ansatz,</w:t>
      </w:r>
      <w:r>
        <w:t xml:space="preserve"> den ich für diese Arbeit gewählt habe, ist eine einfache</w:t>
      </w:r>
      <w:r w:rsidR="00B166E1">
        <w:t xml:space="preserve"> Google</w:t>
      </w:r>
      <w:r>
        <w:t xml:space="preserve"> Recherche zu den einzelnen Unternehmen und Firmen, die in irgendeiner Weise </w:t>
      </w:r>
      <w:r w:rsidR="00E35C45">
        <w:t>mit generativer künstlicher Intelligenz</w:t>
      </w:r>
      <w:r>
        <w:t xml:space="preserve"> arbeiten und einen genKI Service anbieten.</w:t>
      </w:r>
      <w:r w:rsidR="00B166E1">
        <w:t xml:space="preserve"> Dabei werden alle </w:t>
      </w:r>
      <w:r w:rsidR="00B566C5">
        <w:t>Weiterleitungen von</w:t>
      </w:r>
      <w:r w:rsidR="00BA2D36">
        <w:t xml:space="preserve"> anderen Webseiten und alle Rankings von genAI-Unternehmen angeklickt</w:t>
      </w:r>
      <w:r w:rsidR="00510B4D">
        <w:t xml:space="preserve"> und angeschaut.</w:t>
      </w:r>
      <w:r>
        <w:t xml:space="preserve"> Ein Beispielunternehmen wäre OpenAI oder Midjourney. </w:t>
      </w:r>
    </w:p>
    <w:p w14:paraId="228BBEA1" w14:textId="1A88FB36" w:rsidR="0043330C" w:rsidRDefault="00A371DC" w:rsidP="00A371DC">
      <w:r>
        <w:t xml:space="preserve">Diese Recherche fokussiert sich auf den Teil, was die Unternehmen </w:t>
      </w:r>
      <w:r w:rsidR="00E35C45">
        <w:t>selbst</w:t>
      </w:r>
      <w:r>
        <w:t xml:space="preserve"> über sich Preis geben, also was auf deren unter anderen Webseiten zu sehen ist. Dabei versuchen wir möglichst viele verschiedene Unternehmen, seien es Chatbots, KI-Unternehmenshilfen, Musikersteller, Kunsterzeuger und noch viele weitere mehr, zu untersuchen.</w:t>
      </w:r>
      <w:r w:rsidR="002A3D24">
        <w:t xml:space="preserve"> </w:t>
      </w:r>
      <w:r w:rsidR="00725998">
        <w:t xml:space="preserve">Das kann man wie folgt verstehen: </w:t>
      </w:r>
      <w:r w:rsidR="00B43FB1">
        <w:t>Wenn sich bei der Suche ein Unternehme</w:t>
      </w:r>
      <w:r w:rsidR="00874B05">
        <w:t>n, welches den zwanzigsten Chatbot</w:t>
      </w:r>
      <w:r w:rsidR="00C53F45">
        <w:t xml:space="preserve"> </w:t>
      </w:r>
      <w:r w:rsidR="00E35C45">
        <w:t>anbietet,</w:t>
      </w:r>
      <w:r w:rsidR="00C53F45">
        <w:t xml:space="preserve"> </w:t>
      </w:r>
      <w:r w:rsidR="00FC7124">
        <w:t>wird dieses nicht mehr beachte</w:t>
      </w:r>
      <w:r w:rsidR="003C540D">
        <w:t>t</w:t>
      </w:r>
      <w:r w:rsidR="00FC7124">
        <w:t>. Es sei denn</w:t>
      </w:r>
      <w:r w:rsidR="00932A6D">
        <w:t xml:space="preserve">, das Unternehmen </w:t>
      </w:r>
      <w:r w:rsidR="00482259">
        <w:t xml:space="preserve">zeigt </w:t>
      </w:r>
      <w:r w:rsidR="003C540D">
        <w:t>et</w:t>
      </w:r>
      <w:r w:rsidR="00482259">
        <w:t xml:space="preserve">was </w:t>
      </w:r>
      <w:r w:rsidR="007D3B43">
        <w:t>Einzigartiges</w:t>
      </w:r>
      <w:r w:rsidR="00482259">
        <w:t xml:space="preserve">, also einen </w:t>
      </w:r>
      <w:r w:rsidR="00E35C45">
        <w:t>Wertaustausch,</w:t>
      </w:r>
      <w:r w:rsidR="00482259">
        <w:t xml:space="preserve"> den es bei den </w:t>
      </w:r>
      <w:r w:rsidR="003C540D">
        <w:t>vorherigen Unternehmen noch nicht gab.</w:t>
      </w:r>
      <w:r w:rsidR="007C4F55">
        <w:t xml:space="preserve"> Dieser wird </w:t>
      </w:r>
      <w:r w:rsidR="00E35C45">
        <w:t>dann</w:t>
      </w:r>
      <w:r w:rsidR="007C4F55">
        <w:t xml:space="preserve"> dokumentiert</w:t>
      </w:r>
      <w:r w:rsidR="00C37A9F">
        <w:t xml:space="preserve">, aber grundsätzlich wird es versucht möglichst viele verschiedene Arten von genAi-Unternehmen </w:t>
      </w:r>
      <w:r w:rsidR="00FC3110">
        <w:t xml:space="preserve">zu </w:t>
      </w:r>
      <w:r w:rsidR="007D3B43">
        <w:t>untersuchen,</w:t>
      </w:r>
      <w:r w:rsidR="00FC3110">
        <w:t xml:space="preserve"> um möglichst kein</w:t>
      </w:r>
      <w:r w:rsidR="005847A9">
        <w:t>en</w:t>
      </w:r>
      <w:r w:rsidR="00FC3110">
        <w:t xml:space="preserve"> Wertaustausch </w:t>
      </w:r>
      <w:r w:rsidR="007D3B43">
        <w:t>auszulassen.</w:t>
      </w:r>
    </w:p>
    <w:p w14:paraId="5F24D1B4" w14:textId="625CF0B8" w:rsidR="00A371DC" w:rsidRDefault="00A371DC" w:rsidP="00A371DC">
      <w:r>
        <w:t>Die Unternehmen werden dann in einer Tabelle notiert und je nach Tätigkeit eingeordnet</w:t>
      </w:r>
      <w:r w:rsidR="005F3539">
        <w:t>. Des Weiteren wird jeder Austausch von Werten zwischen den einzelnen Unternehmen und anderen Unternehmen genau angeschaut, um das Ökosystem des generativen künstlichen Intelligenz Marktes besser zu verstehen.</w:t>
      </w:r>
      <w:r w:rsidR="00115EFC">
        <w:t xml:space="preserve"> </w:t>
      </w:r>
    </w:p>
    <w:p w14:paraId="5472F0B4" w14:textId="25EB7B81" w:rsidR="00A371DC" w:rsidRDefault="00A371DC" w:rsidP="00A371DC">
      <w:r>
        <w:t xml:space="preserve">Am Ende dieser Recherche und letztlich auch das Ziel dieser Arbeit, will man </w:t>
      </w:r>
      <w:r w:rsidR="007D3B43">
        <w:t>aus dem gewonnenen Wissen</w:t>
      </w:r>
      <w:r>
        <w:t xml:space="preserve"> ein E3value Modell bauen, welches das Wertnetzwerk des generativen künstlichen Intelligenz Marktes möglichst genau widerspiegelt.</w:t>
      </w:r>
    </w:p>
    <w:p w14:paraId="06196F91" w14:textId="346A0C81" w:rsidR="00A371DC" w:rsidRDefault="00A371DC" w:rsidP="00A371DC"/>
    <w:p w14:paraId="5028CD0E" w14:textId="6152A61A" w:rsidR="00C106D0" w:rsidRPr="008D1C4B" w:rsidRDefault="00C106D0" w:rsidP="008D1C4B">
      <w:pPr>
        <w:pStyle w:val="berschrift1"/>
      </w:pPr>
      <w:bookmarkStart w:id="11" w:name="_Toc172481553"/>
      <w:r w:rsidRPr="008D1C4B">
        <w:lastRenderedPageBreak/>
        <w:t>Ökosystem des generativen künstlichen Intelligenz Marktes</w:t>
      </w:r>
      <w:bookmarkEnd w:id="11"/>
    </w:p>
    <w:p w14:paraId="48E58B29" w14:textId="30211B84" w:rsidR="008B7DC4" w:rsidRDefault="008B7DC4" w:rsidP="00331A60">
      <w:r>
        <w:t xml:space="preserve">Im </w:t>
      </w:r>
      <w:r w:rsidR="007D3B43">
        <w:t>Folgenden</w:t>
      </w:r>
      <w:r>
        <w:t xml:space="preserve"> werden zunächst die Ergebnisse der Internetrecherche zu den einzelnen generativen künstlichen Intelligenz Unternehmen präsentiert und in verschiedene Kategorien je nach Tätigkeit eingeteilt. Darauf folgen die einzelnen Rollen im Ökosystem und deren Aufgaben. Letztlich wird das E3value Modell präsentiert und analysiert.</w:t>
      </w:r>
    </w:p>
    <w:p w14:paraId="232F876E" w14:textId="7D23594E" w:rsidR="008B7DC4" w:rsidRDefault="008B7DC4" w:rsidP="008D1C4B">
      <w:pPr>
        <w:pStyle w:val="berschrift2"/>
      </w:pPr>
      <w:bookmarkStart w:id="12" w:name="_Toc172481554"/>
      <w:r>
        <w:t>Erste Ergebnisse der Recherche</w:t>
      </w:r>
      <w:bookmarkEnd w:id="12"/>
    </w:p>
    <w:p w14:paraId="77D5B505" w14:textId="5B5768FF" w:rsidR="008B7DC4" w:rsidRDefault="008B7DC4" w:rsidP="008B7DC4">
      <w:r>
        <w:t>Wie im vorherigen Teil erwähnt wurde eine Internetrecherche mit dem Fokus auf Unternehmen die Leistungen anbieten, die in irgendeiner Hinsicht mit generativer künstlicher Intelligenz zusammenhängt, durchgeführt. Dabei wurden insgesamt 13</w:t>
      </w:r>
      <w:r w:rsidR="008A6E59">
        <w:t>7</w:t>
      </w:r>
      <w:r>
        <w:t xml:space="preserve"> verschiedene Unternehmen bzw. verschiedene Angebote an genKI Anwendungen (manche Unternehmen wie OpenAI bieten verschiedene Leistungen, die auf genKI beruhen an) untersucht und in Kategorien je nach Leistung eingeordnet. Ein Ausschnitt dieser Einordung sieht man in </w:t>
      </w:r>
      <w:r w:rsidR="008A6E59">
        <w:fldChar w:fldCharType="begin"/>
      </w:r>
      <w:r w:rsidR="008A6E59">
        <w:instrText xml:space="preserve"> REF _Ref172459507 \h </w:instrText>
      </w:r>
      <w:r w:rsidR="008A6E59">
        <w:fldChar w:fldCharType="separate"/>
      </w:r>
      <w:r w:rsidR="009D6123">
        <w:t xml:space="preserve">Abbildung </w:t>
      </w:r>
      <w:r w:rsidR="009D6123">
        <w:rPr>
          <w:noProof/>
        </w:rPr>
        <w:t>2</w:t>
      </w:r>
      <w:r w:rsidR="008A6E59">
        <w:fldChar w:fldCharType="end"/>
      </w:r>
      <w:r w:rsidR="008A6E59">
        <w:t>.</w:t>
      </w:r>
    </w:p>
    <w:p w14:paraId="3AFD4027" w14:textId="77777777" w:rsidR="008B7DC4" w:rsidRDefault="008B7DC4" w:rsidP="008B7DC4"/>
    <w:p w14:paraId="2FDE85A1" w14:textId="77777777" w:rsidR="00090C0E" w:rsidRDefault="008B7DC4" w:rsidP="00090C0E">
      <w:pPr>
        <w:keepNext/>
      </w:pPr>
      <w:r w:rsidRPr="008B7DC4">
        <w:rPr>
          <w:noProof/>
        </w:rPr>
        <w:drawing>
          <wp:inline distT="0" distB="0" distL="0" distR="0" wp14:anchorId="4643E3AB" wp14:editId="4410B7D6">
            <wp:extent cx="5219700" cy="1401445"/>
            <wp:effectExtent l="0" t="0" r="0" b="8255"/>
            <wp:docPr id="125203132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1328" name="Grafik 1" descr="Ein Bild, das Text, Screenshot, Zahl, Schrift enthält.&#10;&#10;Automatisch generierte Beschreibung"/>
                    <pic:cNvPicPr/>
                  </pic:nvPicPr>
                  <pic:blipFill>
                    <a:blip r:embed="rId24"/>
                    <a:stretch>
                      <a:fillRect/>
                    </a:stretch>
                  </pic:blipFill>
                  <pic:spPr>
                    <a:xfrm>
                      <a:off x="0" y="0"/>
                      <a:ext cx="5219700" cy="1401445"/>
                    </a:xfrm>
                    <a:prstGeom prst="rect">
                      <a:avLst/>
                    </a:prstGeom>
                  </pic:spPr>
                </pic:pic>
              </a:graphicData>
            </a:graphic>
          </wp:inline>
        </w:drawing>
      </w:r>
    </w:p>
    <w:p w14:paraId="586A4950" w14:textId="4EDA7B0F" w:rsidR="008B7DC4" w:rsidRDefault="00090C0E" w:rsidP="009D44AC">
      <w:pPr>
        <w:pStyle w:val="Beschriftung"/>
      </w:pPr>
      <w:bookmarkStart w:id="13" w:name="_Ref172459507"/>
      <w:bookmarkStart w:id="14" w:name="_Toc172482653"/>
      <w:r>
        <w:t xml:space="preserve">Abbildung </w:t>
      </w:r>
      <w:r>
        <w:fldChar w:fldCharType="begin"/>
      </w:r>
      <w:r>
        <w:instrText xml:space="preserve"> SEQ Abbildung \* ARABIC </w:instrText>
      </w:r>
      <w:r>
        <w:fldChar w:fldCharType="separate"/>
      </w:r>
      <w:r w:rsidR="009D6123">
        <w:rPr>
          <w:noProof/>
        </w:rPr>
        <w:t>2</w:t>
      </w:r>
      <w:r>
        <w:fldChar w:fldCharType="end"/>
      </w:r>
      <w:bookmarkEnd w:id="13"/>
      <w:r>
        <w:t xml:space="preserve">: </w:t>
      </w:r>
      <w:r>
        <w:t>Ausschnitt aus der Tabelle zur Kategorisierung der genKI-Leistungen</w:t>
      </w:r>
      <w:bookmarkEnd w:id="14"/>
    </w:p>
    <w:p w14:paraId="44ECC518" w14:textId="1944F06B" w:rsidR="008B7DC4" w:rsidRDefault="008B7DC4" w:rsidP="008B7DC4">
      <w:r>
        <w:t xml:space="preserve">Interessant war zu erkennen, dass es verschiedenste Anwendungsgebiete für genKI gibt. Es gibt Unternehmen, die klassische Chatbots anbieten wie ChatGPT, YOU, Gemini </w:t>
      </w:r>
      <w:r w:rsidR="001C592F">
        <w:t>usw.,</w:t>
      </w:r>
      <w:r>
        <w:t xml:space="preserve"> aber dann gibt es auch Unternehmen die genKI Modelle entwerfen, die als Assistent für deinen Bürojob fungieren (zum Beispiel Otter.ai). Dabei hört er bei Meetings zu, fasst sie zusammen und stellt dir das Protokoll vor. Andere imitieren deine Art zu schreiben und verfassen E-Mails nach deinem Belieben (Spark+AI).</w:t>
      </w:r>
    </w:p>
    <w:p w14:paraId="58AB593B" w14:textId="470024E9" w:rsidR="008B7DC4" w:rsidRDefault="008B7DC4" w:rsidP="008B7DC4">
      <w:r>
        <w:t xml:space="preserve">Des Weiteren, fiel auf, dass die meisten untersuchten Unternehmen sich mit Chatbots oder irgendeiner Art von Text-to-video oder Text-to-image befassen. Bei Chatbots wird eine Eingabe (Englisch: prompt) und man bekommt eine Antwort auf die Eingabe </w:t>
      </w:r>
      <w:sdt>
        <w:sdtPr>
          <w:alias w:val="To edit, see citavi.com/edit"/>
          <w:tag w:val="CitaviPlaceholder#f63a4a45-774d-4cef-b2aa-f08b31dead19"/>
          <w:id w:val="1933160088"/>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jNiMTk4LTI4MWUtNDBiMi1hZjJhLTNhOTI3MTBkNDUxZiIsIlJhbmdlTGVuZ3RoIjoyMSwiUmVmZXJlbmNlSWQiOiI5NWFiMDMxZC01MzMyLTQ4YmQtOTZhNi0yZmFjODlhYjY4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iIsIlN0YXJ0UGFnZSI6eyIkaWQiOiI1IiwiJHR5cGUiOiJTd2lzc0FjYWRlbWljLlBhZ2VOdW1iZXIsIFN3aXNzQWNhZGVtaWMiLCJJc0Z1bGx5TnVtZXJpYyI6ZmFsc2UsIk51bWJlciI6MiwiTnVtYmVyaW5nVHlwZSI6MCwiTnVtZXJhbFN5c3RlbSI6LTEsIk9yaWdpbmFsU3RyaW5nIjoiUy4yIiwiUHJldHR5U3RyaW5nIjoiUy4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yaWFuIiwiTGFzdE5hbWUiOiJTY2h1Y2thcnQiLCJQcm90ZWN0ZWQiOmZhbHNlLCJTZXgiOjAsIkNyZWF0ZWRCeSI6Il9KdWxpdyIsIkNyZWF0ZWRPbiI6IjIwMjQtMDctMThUMTI6NDk6MTMiLCJNb2RpZmllZEJ5IjoiX0p1bGl3IiwiSWQiOiJmMzUyM2Y5OC03MzBmLTQ1NjgtYTcyNy0xNjQ5NzNjMTc1Y2IiLCJNb2RpZmllZE9uIjoiMjAyNC0wNy0xOFQxMjo0OToxMyIsIlByb2plY3QiOnsiJGlkIjoiOCIsIiR0eXBlIjoiU3dpc3NBY2FkZW1pYy5DaXRhdmkuUHJvamVjdCwgU3dpc3NBY2FkZW1pYy5DaXRhdmkifX1dLCJDaXRhdGlvbktleVVwZGF0ZVR5cGUiOjAsIkNvbGxhYm9yYXRvcnMiOltdLCJEb2kiOiIxMC4xMTQ1LzM2MjgwMzQuMzYyODA0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bC5hY20ub3JnL2RvaS9wcm9jZWVkaW5ncy8xMC4xMTQ1LzM2MjgwMzQiLCJVcmlTdHJpbmciOiJodHRwczovL2RsLmFjbS5vcmcvZG9pL3Byb2NlZWRpbmdzLzEwLjExNDUvMzYyODA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KdWxpdyIsIkNyZWF0ZWRPbiI6IjIwMjQtMDctMThUMTI6NDk6MTMiLCJNb2RpZmllZEJ5IjoiX0p1bGl3IiwiSWQiOiIxMGE0ZjU2Yy1kNjMxLTRkNDctODMyNC1kZmY1ZThkOGMxOWYiLCJNb2RpZmllZE9uIjoiMjAyNC0wNy0xOFQxMjo0OToxMy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xNDUvMzYyODAzNCIsIkVkaXRvcnMiOltdLCJFdmFsdWF0aW9uQ29tcGxleGl0eSI6MCwiRXZhbHVhdGlvblNvdXJjZVRleHRGb3JtYXQiOjAsIkdyb3VwcyI6W10sIkhhc0xhYmVsMSI6ZmFsc2UsIkhhc0xhYmVsMiI6ZmFsc2UsIklzYm4iOiI5Nzk4NDAwNzAwNDA4Ii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S8zNjI4MDM0IiwiVXJpU3RyaW5nIjoiaHR0cHM6Ly9kb2kub3JnLzEwLjExNDUvMzYyODAz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}</w:instrText>
          </w:r>
          <w:r>
            <w:fldChar w:fldCharType="separate"/>
          </w:r>
          <w:r w:rsidR="00A26985">
            <w:t>(Schuckart 2023, S.2)</w:t>
          </w:r>
          <w:r>
            <w:fldChar w:fldCharType="end"/>
          </w:r>
        </w:sdtContent>
      </w:sdt>
      <w:r>
        <w:t xml:space="preserve">. Bei Text-to-video Modellen werden Eingaben verarbeitet und aus diesen Angaben dann Videos erstellt </w:t>
      </w:r>
      <w:sdt>
        <w:sdtPr>
          <w:alias w:val="To edit, see citavi.com/edit"/>
          <w:tag w:val="CitaviPlaceholder#86f0027c-dcc7-4162-af61-e14290ff0004"/>
          <w:id w:val="1751379042"/>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OGZlYmQ5LWY3ZWMtNDA2OS1iMWZlLTVmMjRmMWU3NGZkMCIsIlJhbmdlTGVuZ3RoIjoxNywiUmVmZXJlbmNlSWQiOiI1ODU3MTNmNy0zMDJhLTQ5MTQtYmNmZS0yNTlkOTkwYTNlO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M0MzAzMSIsIlVyaVN0cmluZyI6Imh0dHBzOi8vZGwuYWNtLm9yZy9kb2kvcHJvY2VlZGluZ3MvMTAuMTE0NS8zMzQzMDM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QzMDMxIiwiVXJpU3RyaW5nIjoiaHR0cHM6Ly9kb2kub3JnLzEwLjExNDUvMzM0MzAz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}</w:instrText>
          </w:r>
          <w:r>
            <w:fldChar w:fldCharType="separate"/>
          </w:r>
          <w:r w:rsidR="00A26985">
            <w:t>(Liu et al. 2019)</w:t>
          </w:r>
          <w:r>
            <w:fldChar w:fldCharType="end"/>
          </w:r>
        </w:sdtContent>
      </w:sdt>
      <w:r>
        <w:t xml:space="preserve">. </w:t>
      </w:r>
      <w:r>
        <w:lastRenderedPageBreak/>
        <w:t xml:space="preserve">Text-to-Image Modelle haben dieselbe Voraussetzung. Sie kriegen eine Eingabe, verarbeiten sie und erzeugen auf Basis dieser Eingabe dann ein Bild </w:t>
      </w:r>
      <w:sdt>
        <w:sdtPr>
          <w:alias w:val="To edit, see citavi.com/edit"/>
          <w:tag w:val="CitaviPlaceholder#7fcec842-e719-4fb0-bbb1-8825b93d8ece"/>
          <w:id w:val="1042015017"/>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ZjZjZTcyLTBjMzgtNDU1My05Y2EwLTVhODliNTA4NDYwMSIsIlJhbmdlTGVuZ3RoIjoyMSwiUmVmZXJlbmNlSWQiOiI5NWFiMDMxZC01MzMyLTQ4YmQtOTZhNi0yZmFjODlhYjY4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iIsIlN0YXJ0UGFnZSI6eyIkaWQiOiI1IiwiJHR5cGUiOiJTd2lzc0FjYWRlbWljLlBhZ2VOdW1iZXIsIFN3aXNzQWNhZGVtaWMiLCJJc0Z1bGx5TnVtZXJpYyI6ZmFsc2UsIk51bWJlciI6MiwiTnVtYmVyaW5nVHlwZSI6MCwiTnVtZXJhbFN5c3RlbSI6LTEsIk9yaWdpbmFsU3RyaW5nIjoiUy4yIiwiUHJldHR5U3RyaW5nIjoiUy4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yaWFuIiwiTGFzdE5hbWUiOiJTY2h1Y2thcnQiLCJQcm90ZWN0ZWQiOmZhbHNlLCJTZXgiOjAsIkNyZWF0ZWRCeSI6Il9KdWxpdyIsIkNyZWF0ZWRPbiI6IjIwMjQtMDctMThUMTI6NDk6MTMiLCJNb2RpZmllZEJ5IjoiX0p1bGl3IiwiSWQiOiJmMzUyM2Y5OC03MzBmLTQ1NjgtYTcyNy0xNjQ5NzNjMTc1Y2IiLCJNb2RpZmllZE9uIjoiMjAyNC0wNy0xOFQxMjo0OToxMyIsIlByb2plY3QiOnsiJGlkIjoiOCIsIiR0eXBlIjoiU3dpc3NBY2FkZW1pYy5DaXRhdmkuUHJvamVjdCwgU3dpc3NBY2FkZW1pYy5DaXRhdmkifX1dLCJDaXRhdGlvbktleVVwZGF0ZVR5cGUiOjAsIkNvbGxhYm9yYXRvcnMiOltdLCJEb2kiOiIxMC4xMTQ1LzM2MjgwMzQuMzYyODA0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bC5hY20ub3JnL2RvaS9wcm9jZWVkaW5ncy8xMC4xMTQ1LzM2MjgwMzQiLCJVcmlTdHJpbmciOiJodHRwczovL2RsLmFjbS5vcmcvZG9pL3Byb2NlZWRpbmdzLzEwLjExNDUvMzYyODA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KdWxpdyIsIkNyZWF0ZWRPbiI6IjIwMjQtMDctMThUMTI6NDk6MTMiLCJNb2RpZmllZEJ5IjoiX0p1bGl3IiwiSWQiOiIxMGE0ZjU2Yy1kNjMxLTRkNDctODMyNC1kZmY1ZThkOGMxOWYiLCJNb2RpZmllZE9uIjoiMjAyNC0wNy0xOFQxMjo0OToxMy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xNDUvMzYyODAzNCIsIkVkaXRvcnMiOltdLCJFdmFsdWF0aW9uQ29tcGxleGl0eSI6MCwiRXZhbHVhdGlvblNvdXJjZVRleHRGb3JtYXQiOjAsIkdyb3VwcyI6W10sIkhhc0xhYmVsMSI6ZmFsc2UsIkhhc0xhYmVsMiI6ZmFsc2UsIklzYm4iOiI5Nzk4NDAwNzAwNDA4Ii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S8zNjI4MDM0IiwiVXJpU3RyaW5nIjoiaHR0cHM6Ly9kb2kub3JnLzEwLjExNDUvMzYyODAz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}</w:instrText>
          </w:r>
          <w:r>
            <w:fldChar w:fldCharType="separate"/>
          </w:r>
          <w:r w:rsidR="00A26985">
            <w:t>(Schuckart 2023, S.2)</w:t>
          </w:r>
          <w:r>
            <w:fldChar w:fldCharType="end"/>
          </w:r>
        </w:sdtContent>
      </w:sdt>
      <w:r>
        <w:t>.</w:t>
      </w:r>
    </w:p>
    <w:p w14:paraId="4723E324" w14:textId="3AD2024C" w:rsidR="00BC13E6" w:rsidRDefault="00036499" w:rsidP="008B7DC4">
      <w:r>
        <w:t>Zusätzlich</w:t>
      </w:r>
      <w:r w:rsidR="00404D8B">
        <w:t xml:space="preserve"> war es erstaunlich zu sehen, wie viele genKI-Unternehmen</w:t>
      </w:r>
      <w:r w:rsidR="008351D8">
        <w:t xml:space="preserve"> </w:t>
      </w:r>
      <w:r w:rsidR="00954625">
        <w:t xml:space="preserve">Leistungen anbieten, die nicht für den normalen Bürger, sondern für große </w:t>
      </w:r>
      <w:r>
        <w:t>Unternehmen</w:t>
      </w:r>
      <w:r w:rsidR="00954625">
        <w:t xml:space="preserve"> g</w:t>
      </w:r>
      <w:r>
        <w:t>eeignet sind</w:t>
      </w:r>
      <w:r w:rsidR="003858D9">
        <w:t xml:space="preserve">. </w:t>
      </w:r>
      <w:r w:rsidR="006975B3">
        <w:t>Unter solchen Leistungen fielen</w:t>
      </w:r>
      <w:r w:rsidR="004312B9">
        <w:t xml:space="preserve"> generative KI-Modelle, die die Geschäftsabläufe in einem Unternehmen effizienter gestalten sollten</w:t>
      </w:r>
      <w:r w:rsidR="002443B3">
        <w:t xml:space="preserve"> </w:t>
      </w:r>
      <w:sdt>
        <w:sdtPr>
          <w:alias w:val="To edit, see citavi.com/edit"/>
          <w:tag w:val="CitaviPlaceholder#97cbd999-5794-4d52-8abe-4228c48c698d"/>
          <w:id w:val="-1626613042"/>
          <w:placeholder>
            <w:docPart w:val="DefaultPlaceholder_-1854013440"/>
          </w:placeholder>
        </w:sdtPr>
        <w:sdtContent>
          <w:r w:rsidR="004312B9">
            <w:fldChar w:fldCharType="begin"/>
          </w:r>
          <w:r w:rsidR="004312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NWY5NmQ4LTBmYmUtNDI2NS1iYTczLTgzOTc4ZTQ2OWQ4NyIsIlJhbmdlTGVuZ3RoIjoyNCwiUmVmZXJlbmNlSWQiOiIwOWYwNmM5OC00ZjRjLTRlYmQtODMzMS1jN2Y1ODg5NTU2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A3LjIwMjQiLCJBdXRob3JzIjpbeyIkaWQiOiI3IiwiJHR5cGUiOiJTd2lzc0FjYWRlbWljLkNpdGF2aS5QZXJzb24sIFN3aXNzQWNhZGVtaWMuQ2l0YXZpIiwiTGFzdE5hbWUiOiJDYXBnZW1pbmkgR2VybWFueSIsIlByb3RlY3RlZCI6ZmFsc2UsIlNleCI6MCwiQ3JlYXRlZEJ5IjoiX0p1bGl3IiwiQ3JlYXRlZE9uIjoiMjAyNC0wNy0xOFQxMzoyOTowNCIsIk1vZGlmaWVkQnkiOiJfSnVsaXciLCJJZCI6IjJmZjQ2ZTg1LWE3YTgtNDA2Yy1hMWVjLTYzMGVjNDA0ODU3OSIsIk1vZGlmaWVkT24iOiIyMDI0LTA3LTE4VDEzOjI5OjA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NhcGdlbWluaSBHZXJtYW55IDAzMDcyMDI0IC0gR2VuZXJhdGl2ZSBBSSAgQ2FwZ2VtaW5p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4wNy4yMDI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Y2FwZ2VtaW5pLmNvbS9kZS1kZS9zZXJ2aWNlcy9kYXRlbi1rdWVuc3RsaWNoZS1pbnRlbGxpZ2Vuei9nZW5lcmF0aXZlLWFpLyIsIlVyaVN0cmluZyI6Imh0dHBzOi8vd3d3LmNhcGdlbWluaS5jb20vZGUtZGUvc2VydmljZXMvZGF0ZW4ta3VlbnN0bGljaGUtaW50ZWxsaWdlbnovZ2VuZXJhdGl2ZS1haS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}</w:instrText>
          </w:r>
          <w:r w:rsidR="004312B9">
            <w:fldChar w:fldCharType="separate"/>
          </w:r>
          <w:r w:rsidR="00A26985">
            <w:t>(Capgemini Germany 2024)</w:t>
          </w:r>
          <w:r w:rsidR="004312B9">
            <w:fldChar w:fldCharType="end"/>
          </w:r>
        </w:sdtContent>
      </w:sdt>
      <w:r w:rsidR="002443B3">
        <w:t>.</w:t>
      </w:r>
      <w:r w:rsidR="00877AE6">
        <w:t xml:space="preserve"> Die detaillierte </w:t>
      </w:r>
      <w:r w:rsidR="00D771D4">
        <w:t>Analyse dazu folgt im nächsten Teil.</w:t>
      </w:r>
    </w:p>
    <w:p w14:paraId="7E985831" w14:textId="29599223" w:rsidR="008B7DC4" w:rsidRDefault="008B7DC4" w:rsidP="008D1C4B">
      <w:pPr>
        <w:pStyle w:val="berschrift2"/>
      </w:pPr>
      <w:bookmarkStart w:id="15" w:name="_Einzelne_Rollen_im"/>
      <w:bookmarkStart w:id="16" w:name="_Toc172481555"/>
      <w:bookmarkEnd w:id="15"/>
      <w:r>
        <w:t>Einzelne Rollen im generativen künstlichen Intelligenz Markt</w:t>
      </w:r>
      <w:bookmarkEnd w:id="16"/>
    </w:p>
    <w:p w14:paraId="6A967E64" w14:textId="4014FAAE" w:rsidR="008B7DC4" w:rsidRDefault="008B7DC4" w:rsidP="008B7DC4">
      <w:r>
        <w:t>Um das E3value Modell erstellen zu können benötigt man zunächst ein Grundverständnis von den einzelnen Akteuren, die sich im Wertnetzwerk/Ökosystem des generativen künstlichen Intelligenz Marktes befinden.</w:t>
      </w:r>
    </w:p>
    <w:p w14:paraId="0AEFF630" w14:textId="5720B4E5" w:rsidR="008B7DC4" w:rsidRDefault="008B7DC4" w:rsidP="008B7DC4">
      <w:r>
        <w:t>Daher finden wir zunächst alle Teilnehmer bzw. Akteure, die irgendeinen Wert liefern, der für das Erreichen des Endproduktes, in dieser Arbeit die Leistung des genKI Modelles eine Rolle spielt. Dafür bedienen wir uns unter anderem an den Ergebnissen der vorherigen Recherche des genKI Marktes.</w:t>
      </w:r>
    </w:p>
    <w:p w14:paraId="6A80BA49" w14:textId="2D60ABC5" w:rsidR="00E351D7" w:rsidRDefault="008B7DC4" w:rsidP="008B7DC4">
      <w:r>
        <w:t xml:space="preserve">Als Startpunkt und somit auch der Mittelpunkt unseres E3value Modells stehen die KI-Unternehmen, die </w:t>
      </w:r>
      <w:r w:rsidR="00A576C8">
        <w:t>entweder ein Leistung in Form eines Chatbots</w:t>
      </w:r>
      <w:r w:rsidR="00FD08D8">
        <w:t>, Bildgeneration etc.</w:t>
      </w:r>
      <w:r w:rsidR="006A092E">
        <w:t xml:space="preserve"> auf ihren Webseite anbieten oder auch Leistungen</w:t>
      </w:r>
      <w:r w:rsidR="004A5528">
        <w:t xml:space="preserve"> auf Basis von genKI, </w:t>
      </w:r>
      <w:r w:rsidR="001D27FC">
        <w:t>an andere Unternehmen verkaufen</w:t>
      </w:r>
      <w:r w:rsidR="0037109D">
        <w:t xml:space="preserve"> </w:t>
      </w:r>
      <w:sdt>
        <w:sdtPr>
          <w:alias w:val="To edit, see citavi.com/edit"/>
          <w:tag w:val="CitaviPlaceholder#cd018963-2819-4581-b128-1fa11e1d8ac2"/>
          <w:id w:val="-2130003365"/>
          <w:placeholder>
            <w:docPart w:val="DefaultPlaceholder_-1854013440"/>
          </w:placeholder>
        </w:sdtPr>
        <w:sdtContent>
          <w:r w:rsidR="0037109D">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jcxNjVlLTllZDYtNDkwZC04NTMyLWQ1YjVlNTNiN2ZjZSIsIlJhbmdlTGVuZ3RoIjoyNCwiUmVmZXJlbmNlSWQiOiIwOWYwNmM5OC00ZjRjLTRlYmQtODMzMS1jN2Y1ODg5NTU2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A3LjIwMjQiLCJBdXRob3JzIjpbeyIkaWQiOiI3IiwiJHR5cGUiOiJTd2lzc0FjYWRlbWljLkNpdGF2aS5QZXJzb24sIFN3aXNzQWNhZGVtaWMuQ2l0YXZpIiwiTGFzdE5hbWUiOiJDYXBnZW1pbmkgR2VybWFueSIsIlByb3RlY3RlZCI6ZmFsc2UsIlNleCI6MCwiQ3JlYXRlZEJ5IjoiX0p1bGl3IiwiQ3JlYXRlZE9uIjoiMjAyNC0wNy0xOFQxMzoyOTowNCIsIk1vZGlmaWVkQnkiOiJfSnVsaXciLCJJZCI6IjJmZjQ2ZTg1LWE3YTgtNDA2Yy1hMWVjLTYzMGVjNDA0ODU3OSIsIk1vZGlmaWVkT24iOiIyMDI0LTA3LTE4VDEzOjI5OjA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NhcGdlbWluaSBHZXJtYW55IDAzMDcyMDI0IC0gR2VuZXJhdGl2ZSBBSSAgQ2FwZ2VtaW5p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4wNy4yMDI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Y2FwZ2VtaW5pLmNvbS9kZS1kZS9zZXJ2aWNlcy9kYXRlbi1rdWVuc3RsaWNoZS1pbnRlbGxpZ2Vuei9nZW5lcmF0aXZlLWFpLyIsIlVyaVN0cmluZyI6Imh0dHBzOi8vd3d3LmNhcGdlbWluaS5jb20vZGUtZGUvc2VydmljZXMvZGF0ZW4ta3VlbnN0bGljaGUtaW50ZWxsaWdlbnovZ2VuZXJhdGl2ZS1haS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}</w:instrText>
          </w:r>
          <w:r w:rsidR="0037109D">
            <w:fldChar w:fldCharType="separate"/>
          </w:r>
          <w:r w:rsidR="00A26985">
            <w:t>(Capgemini Germany 2024)</w:t>
          </w:r>
          <w:r w:rsidR="0037109D">
            <w:fldChar w:fldCharType="end"/>
          </w:r>
        </w:sdtContent>
      </w:sdt>
      <w:r w:rsidR="004A5528">
        <w:t>.</w:t>
      </w:r>
      <w:r w:rsidR="00062E3A">
        <w:t xml:space="preserve"> </w:t>
      </w:r>
      <w:r w:rsidR="002C1480">
        <w:t>Zusätzlich</w:t>
      </w:r>
      <w:r w:rsidR="005561FC">
        <w:t xml:space="preserve"> werden die </w:t>
      </w:r>
      <w:r w:rsidR="00971E21">
        <w:t>gen</w:t>
      </w:r>
      <w:r w:rsidR="005561FC">
        <w:t>KI-Unternehmen in zwei Gruppen unterteilt</w:t>
      </w:r>
      <w:r w:rsidR="00971E21">
        <w:t xml:space="preserve">. Auf der einen Seite gibt es die </w:t>
      </w:r>
      <w:r w:rsidR="001073C1">
        <w:t xml:space="preserve">genKI-Unternehmen, die selbst ihr generatives </w:t>
      </w:r>
      <w:r w:rsidR="004B6D0B">
        <w:t>künstliches Intelligenz Modell ent</w:t>
      </w:r>
      <w:r w:rsidR="00337EE4">
        <w:t>wickeln und gestalten</w:t>
      </w:r>
      <w:r w:rsidR="00695976">
        <w:t xml:space="preserve"> und daraus dann eine Leistung für Kunden anbieten. Auf der anderen Seite stehen die Unternehmen</w:t>
      </w:r>
      <w:r w:rsidR="008400EF">
        <w:t>, die vortrainierte Modelle von anderen Unternehmen kaufen</w:t>
      </w:r>
      <w:r w:rsidR="00AE5CA6">
        <w:t xml:space="preserve">, um sie dann je nach </w:t>
      </w:r>
      <w:r w:rsidR="00810D29">
        <w:t xml:space="preserve">Ziel entweder </w:t>
      </w:r>
      <w:r w:rsidR="002C1480">
        <w:t>weiterentwickeln,</w:t>
      </w:r>
      <w:r w:rsidR="00810D29">
        <w:t xml:space="preserve"> um ihr Wunschprodukt zu erstellen ode</w:t>
      </w:r>
      <w:r w:rsidR="0010068D">
        <w:t xml:space="preserve">r es </w:t>
      </w:r>
      <w:r w:rsidR="004216BB">
        <w:t>kaum bis gar nicht zu verändern, damit man ein fertiges</w:t>
      </w:r>
      <w:r w:rsidR="006900A4">
        <w:t>, funktionierendes</w:t>
      </w:r>
      <w:r w:rsidR="004216BB">
        <w:t xml:space="preserve"> Produkt</w:t>
      </w:r>
      <w:r w:rsidR="00AB69CB">
        <w:t xml:space="preserve"> bekommt</w:t>
      </w:r>
      <w:r w:rsidR="00BE5EB7">
        <w:t>, dass</w:t>
      </w:r>
      <w:r w:rsidR="006900A4">
        <w:t xml:space="preserve"> </w:t>
      </w:r>
      <w:r w:rsidR="00BE5EB7">
        <w:t xml:space="preserve">man direkt benutzen kann. </w:t>
      </w:r>
      <w:r w:rsidR="00F57424">
        <w:t>Ein Beispiel für den Weiterverkauf von vortrainierten Modellen ist OpenAI</w:t>
      </w:r>
      <w:r w:rsidR="00D64897">
        <w:t>. Sie verkaufen</w:t>
      </w:r>
      <w:r w:rsidR="00CA358B">
        <w:t xml:space="preserve"> Lizen</w:t>
      </w:r>
      <w:r w:rsidR="00BA6664">
        <w:t>zen für ihre Modelle</w:t>
      </w:r>
      <w:r w:rsidR="008A00D6">
        <w:t xml:space="preserve"> an andere Unternehmen und kriegen dafür Geld </w:t>
      </w:r>
      <w:sdt>
        <w:sdtPr>
          <w:alias w:val="To edit, see citavi.com/edit"/>
          <w:tag w:val="CitaviPlaceholder#fb9f9c28-23ff-48bf-8fdd-66f69c7e1b2e"/>
          <w:id w:val="53292250"/>
          <w:placeholder>
            <w:docPart w:val="DefaultPlaceholder_-1854013440"/>
          </w:placeholder>
        </w:sdtPr>
        <w:sdtContent>
          <w:r w:rsidR="008A00D6">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mU3NTI5LTliZmEtNDFhYy1hMTc3LTA5ZTYxODNkYWM5YSIsIlJhbmdlTGVuZ3RoIjoxNCwiUmVmZXJlbmNlSWQiOiJjNjUyYTZlOC05YTVjLTRjMzMtOWQwNi01MjRkNjkwNWM5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A3LjIwMjQiLCJBdXRob3JzIjpbeyIkaWQiOiI3IiwiJHR5cGUiOiJTd2lzc0FjYWRlbWljLkNpdGF2aS5QZXJzb24sIFN3aXNzQWNhZGVtaWMuQ2l0YXZpIiwiRmlyc3ROYW1lIjoiTmljb2xlIiwiTGFzdE5hbWUiOiJXaWxsaW5nIiwiUHJvdGVjdGVkIjpmYWxzZSwiU2V4IjoxLCJDcmVhdGVkQnkiOiJfSnVsaXciLCJDcmVhdGVkT24iOiIyMDI0LTA3LTE4VDEzOjQ3OjA3IiwiTW9kaWZpZWRCeSI6Il9KdWxpdyIsIklkIjoiMWEzOWRjM2EtOTJlYS00OTQ1LWExN2QtMDM1MWQzMGY0NTAxIiwiTW9kaWZpZWRPbiI6IjIwMjQtMDctMThUMTM6NDc6MDc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V2lsbGluZyAxMTA0MjAyNCAtIEhvdyBEb2VzIE9wZW5BSSBNYWtlIE1vbmV5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S4wNC4yMDI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dGVjaG9wZWRpYS5jb20vaG93LWRvZXMtb3BlbmFpLW1ha2UtbW9uZXkiLCJVcmlTdHJpbmciOiJodHRwczovL3d3dy50ZWNob3BlZGlhLmNvbS9ob3ctZG9lcy1vcGVuYWktbWFrZS1tb25le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}</w:instrText>
          </w:r>
          <w:r w:rsidR="008A00D6">
            <w:fldChar w:fldCharType="separate"/>
          </w:r>
          <w:r w:rsidR="00A26985">
            <w:t>(Willing 2024)</w:t>
          </w:r>
          <w:r w:rsidR="008A00D6">
            <w:fldChar w:fldCharType="end"/>
          </w:r>
        </w:sdtContent>
      </w:sdt>
      <w:r w:rsidR="000939E1">
        <w:t>.</w:t>
      </w:r>
      <w:r w:rsidR="001C44D2">
        <w:t xml:space="preserve"> </w:t>
      </w:r>
    </w:p>
    <w:p w14:paraId="44ABDC85" w14:textId="7B12CB6F" w:rsidR="00C77158" w:rsidRDefault="00BF6C5F" w:rsidP="008B7DC4">
      <w:r>
        <w:t>Einige Unternehmen die</w:t>
      </w:r>
      <w:r w:rsidR="00AC3462">
        <w:t xml:space="preserve"> das GPT 3 Modell von OpenAI nutzen sind unter anderem TextCortex</w:t>
      </w:r>
      <w:r w:rsidR="007E22B0">
        <w:t xml:space="preserve"> </w:t>
      </w:r>
      <w:sdt>
        <w:sdtPr>
          <w:alias w:val="To edit, see citavi.com/edit"/>
          <w:tag w:val="CitaviPlaceholder#c9e3f8e0-8251-44fa-8529-57bebffc8597"/>
          <w:id w:val="-1369991057"/>
          <w:placeholder>
            <w:docPart w:val="DefaultPlaceholder_-1854013440"/>
          </w:placeholder>
        </w:sdtPr>
        <w:sdtContent>
          <w:r w:rsidR="007E22B0">
            <w:fldChar w:fldCharType="begin"/>
          </w:r>
          <w:r w:rsidR="00CA18C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ODcxZjUxLTg4MDgtNDQyOS1iZWVlLTAzNWEzYzk5ZmM2MSIsIlJhbmdlTGVuZ3RoIjoxNywiUmVmZXJlbmNlSWQiOiIzZmQ3NWY2MS01M2I2LTRjNjktYWE3Ny1hOGZlMjY3NjRl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90ZXh0Y29ydGV4LmNvbS9kZSIsIlVyaVN0cmluZyI6Imh0dHBzOi8vdGV4dGNvcnRleC5jb20vZG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}</w:instrText>
          </w:r>
          <w:r w:rsidR="007E22B0">
            <w:fldChar w:fldCharType="separate"/>
          </w:r>
          <w:r w:rsidR="00A26985">
            <w:t>(TextCortex )</w:t>
          </w:r>
          <w:r w:rsidR="007E22B0">
            <w:fldChar w:fldCharType="end"/>
          </w:r>
        </w:sdtContent>
      </w:sdt>
      <w:r w:rsidR="0019390C">
        <w:t xml:space="preserve"> </w:t>
      </w:r>
      <w:r w:rsidR="003A0E9B">
        <w:t>, Copy.ai</w:t>
      </w:r>
      <w:r w:rsidR="000076C6">
        <w:t xml:space="preserve"> </w:t>
      </w:r>
      <w:sdt>
        <w:sdtPr>
          <w:alias w:val="To edit, see citavi.com/edit"/>
          <w:tag w:val="CitaviPlaceholder#21461261-4b87-4166-b2b9-d477661dda7c"/>
          <w:id w:val="249083635"/>
          <w:placeholder>
            <w:docPart w:val="DefaultPlaceholder_-1854013440"/>
          </w:placeholder>
        </w:sdtPr>
        <w:sdtContent>
          <w:r w:rsidR="000076C6">
            <w:fldChar w:fldCharType="begin"/>
          </w:r>
          <w:r w:rsidR="008258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Zjk4ZDI3LTIzODItNDc2Yy1iMTc5LWQzM2RiMGFkN2MwOCIsIlJhbmdlTGVuZ3RoIjoxNCwiUmVmZXJlbmNlSWQiOiI0ODRlYzAxYi05MzIzLTRiODQtYTAxNi04YzQxNTg4Yzc3M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Y29weS5haS9ibG9nIiwiVXJpU3RyaW5nIjoiaHR0cHM6Ly93d3cuY29weS5haS9ibG9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}</w:instrText>
          </w:r>
          <w:r w:rsidR="000076C6">
            <w:fldChar w:fldCharType="separate"/>
          </w:r>
          <w:r w:rsidR="00A26985">
            <w:t>(Copy.ai )</w:t>
          </w:r>
          <w:r w:rsidR="000076C6">
            <w:fldChar w:fldCharType="end"/>
          </w:r>
        </w:sdtContent>
      </w:sdt>
      <w:r w:rsidR="0097053C">
        <w:t xml:space="preserve"> und Poly</w:t>
      </w:r>
      <w:r w:rsidR="0019390C">
        <w:t>.ai</w:t>
      </w:r>
      <w:r w:rsidR="000076C6">
        <w:t xml:space="preserve"> </w:t>
      </w:r>
      <w:sdt>
        <w:sdtPr>
          <w:alias w:val="To edit, see citavi.com/edit"/>
          <w:tag w:val="CitaviPlaceholder#474013b0-b625-4de4-8ba5-a77703bccc05"/>
          <w:id w:val="-348800246"/>
          <w:placeholder>
            <w:docPart w:val="DefaultPlaceholder_-1854013440"/>
          </w:placeholder>
        </w:sdtPr>
        <w:sdtContent>
          <w:r w:rsidR="000076C6">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OWM5ODk2LTBkZWMtNDM0NS1iM2VlLWNmMjA0YTZjNzBjZSIsIlJhbmdlTGVuZ3RoIjoxMywiUmVmZXJlbmNlSWQiOiIxYmI4ZGRjMC1iMmU2LTQ1NWYtOGY5MS1iYWUyMWU5NjY0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Qb2x5QUkiLCJQcm90ZWN0ZWQiOmZhbHNlLCJTZXgiOjAsIkNyZWF0ZWRCeSI6Il9KdWxpdyIsIkNyZWF0ZWRPbiI6IjIwMjQtMDctMjFUMTE6NTg6MzFaIiwiTW9kaWZpZWRCeSI6Il9KdWxpdyIsIklkIjoiOTA2YzU3NmItNTA5ZS00YjAzLWFjODMtYTVlY2JlZGYxNDhhIiwiTW9kaWZpZWRPbiI6IjIwMjQtMDctMjFUMTE6NTg6MzFaIiwiUHJvamVjdCI6eyIkaWQiOiI4IiwiJHR5cGUiOiJTd2lzc0FjYWRlbWljLkNpdGF2aS5Qcm9qZWN0LCBTd2lzc0FjYWRlbWljLkNpdGF2aSJ9fV0sIkNpdGF0aW9uS2V5VXBkYXRlVHlwZSI6MCwiQ29sbGFib3JhdG9ycyI6W10sIkRhdGUiOiIyNy4wNi4y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vbHkuYWkvYWJvdXQvIiwiVXJpU3RyaW5nIjoiaHR0cHM6Ly9wb2x5LmFpL2Fib3V0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}</w:instrText>
          </w:r>
          <w:r w:rsidR="000076C6">
            <w:fldChar w:fldCharType="separate"/>
          </w:r>
          <w:r w:rsidR="00A26985">
            <w:t>(PolyAI)</w:t>
          </w:r>
          <w:r w:rsidR="000076C6">
            <w:fldChar w:fldCharType="end"/>
          </w:r>
        </w:sdtContent>
      </w:sdt>
      <w:r w:rsidR="00224DAB">
        <w:t xml:space="preserve">. </w:t>
      </w:r>
      <w:r w:rsidR="00FA1749">
        <w:t xml:space="preserve">Diese Unternehmen </w:t>
      </w:r>
      <w:r w:rsidR="00772A8B">
        <w:t xml:space="preserve">trainieren das </w:t>
      </w:r>
      <w:r w:rsidR="00C77158">
        <w:t>GPT-Modell</w:t>
      </w:r>
      <w:r w:rsidR="00772A8B">
        <w:t xml:space="preserve"> dann meist noch mit anderen Datensätzen</w:t>
      </w:r>
      <w:r w:rsidR="003001C5">
        <w:t>,</w:t>
      </w:r>
      <w:r w:rsidR="00772A8B">
        <w:t xml:space="preserve"> damit </w:t>
      </w:r>
      <w:r w:rsidR="003001C5">
        <w:t xml:space="preserve">das </w:t>
      </w:r>
      <w:r w:rsidR="00B33F49">
        <w:t>GPT-Modell</w:t>
      </w:r>
      <w:r w:rsidR="003001C5">
        <w:t xml:space="preserve"> </w:t>
      </w:r>
      <w:r w:rsidR="001F0642">
        <w:t xml:space="preserve">auch die Aufgaben absolvieren kann, die </w:t>
      </w:r>
      <w:r w:rsidR="003001C5">
        <w:t xml:space="preserve">von </w:t>
      </w:r>
      <w:r w:rsidR="00C77158">
        <w:t>den Unternehmen gefordert sind.</w:t>
      </w:r>
      <w:r w:rsidR="00F02418">
        <w:t xml:space="preserve"> Das Produkt bzw. Modell muss sich von anderen </w:t>
      </w:r>
      <w:r w:rsidR="00F02418">
        <w:lastRenderedPageBreak/>
        <w:t>unterscheiden, sonst ersteht</w:t>
      </w:r>
      <w:r w:rsidR="009F7DE4">
        <w:t xml:space="preserve"> </w:t>
      </w:r>
      <w:r w:rsidR="00127EDF">
        <w:t>weder ein</w:t>
      </w:r>
      <w:r w:rsidR="009F7DE4">
        <w:t xml:space="preserve"> Wettbewerbsvorteil </w:t>
      </w:r>
      <w:r w:rsidR="00127EDF">
        <w:t>noch gibt es</w:t>
      </w:r>
      <w:r w:rsidR="009F7DE4">
        <w:t xml:space="preserve"> überhaupt einen Grund das gen</w:t>
      </w:r>
      <w:r w:rsidR="00CF7687">
        <w:t>erative KI-Service</w:t>
      </w:r>
      <w:r w:rsidR="009F7DE4">
        <w:t xml:space="preserve"> des Unternehmens zu nutzen.</w:t>
      </w:r>
    </w:p>
    <w:p w14:paraId="45E4343F" w14:textId="4C1F35CA" w:rsidR="008B7DC4" w:rsidRDefault="00C77158" w:rsidP="008B7DC4">
      <w:r>
        <w:t xml:space="preserve"> Abgesehen davon</w:t>
      </w:r>
      <w:r w:rsidR="001C44D2">
        <w:t>, gibt es natürlich auch kostenlose</w:t>
      </w:r>
      <w:r w:rsidR="001652AA">
        <w:t xml:space="preserve"> vortrainierte Modelle</w:t>
      </w:r>
      <w:r w:rsidR="00F44950">
        <w:t xml:space="preserve"> bei</w:t>
      </w:r>
      <w:r w:rsidR="003850F1">
        <w:t xml:space="preserve"> öffentlichen Webseiten wie Hugging Face </w:t>
      </w:r>
      <w:sdt>
        <w:sdtPr>
          <w:alias w:val="To edit, see citavi.com/edit"/>
          <w:tag w:val="CitaviPlaceholder#bc5d89d2-a81f-4414-ba95-d946a37aacf0"/>
          <w:id w:val="-1106952952"/>
          <w:placeholder>
            <w:docPart w:val="DefaultPlaceholder_-1854013440"/>
          </w:placeholder>
        </w:sdtPr>
        <w:sdtContent>
          <w:r w:rsidR="003850F1">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U2MzhlLTMyMGEtNDNmYy1iOGM1LTFkNTI5OThkZjdlNiIsIlJhbmdlTGVuZ3RoIjoxOSwiUmVmZXJlbmNlSWQiOiIwMjc1MTI0Ny0xNTY1LTQ0OTgtOGQzOS01MDdiMTFlNmQ3M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WNjZXNzRGF0ZSI6IjE4LjA3LjIwMjQiLCJBdXRob3JzIjpbeyIkaWQiOiI3IiwiJHR5cGUiOiJTd2lzc0FjYWRlbWljLkNpdGF2aS5QZXJzb24sIFN3aXNzQWNhZGVtaWMuQ2l0YXZpIiwiTGFzdE5hbWUiOiJIdWdnaW5nIEZhY2UiLCJQcm90ZWN0ZWQiOmZhbHNlLCJTZXgiOjAsIkNyZWF0ZWRCeSI6Il9KdWxpdyIsIkNyZWF0ZWRPbiI6IjIwMjQtMDctMThUMTQ6MzY6MDAiLCJNb2RpZmllZEJ5IjoiX0p1bGl3IiwiSWQiOiI4M2FmYzFiOS0zMmUxLTRiODYtOGE1MS0zYTgzZDhjZDQ0OWUiLCJNb2RpZmllZE9uIjoiMjAyNC0wNy0xOFQxNDozNjowM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IdWdnaW5nIEZhY2UgMTgwNzIwMj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3LjIwMj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h1Z2dpbmdmYWNlLmNvLyIsIlVyaVN0cmluZyI6Imh0dHBzOi8vaHVnZ2luZ2ZhY2UuY28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}</w:instrText>
          </w:r>
          <w:r w:rsidR="003850F1">
            <w:fldChar w:fldCharType="separate"/>
          </w:r>
          <w:r w:rsidR="00A26985">
            <w:t>(Hugging Face)</w:t>
          </w:r>
          <w:r w:rsidR="003850F1">
            <w:fldChar w:fldCharType="end"/>
          </w:r>
        </w:sdtContent>
      </w:sdt>
      <w:r w:rsidR="00C160C7">
        <w:t xml:space="preserve">, jedoch sind die dort </w:t>
      </w:r>
      <w:r w:rsidR="006D6318">
        <w:t>kostenlos</w:t>
      </w:r>
      <w:r w:rsidR="00C160C7">
        <w:t xml:space="preserve"> angebotenen Modelle nicht </w:t>
      </w:r>
      <w:r w:rsidR="006D6318">
        <w:t xml:space="preserve">so </w:t>
      </w:r>
      <w:r w:rsidR="000410C7">
        <w:t>umfangreich wie zum Beispiel GPT3 von OpenAI.</w:t>
      </w:r>
    </w:p>
    <w:p w14:paraId="4A34D8D3" w14:textId="0132F910" w:rsidR="000939E1" w:rsidRDefault="00865121" w:rsidP="008B7DC4">
      <w:r>
        <w:t>Die zweite</w:t>
      </w:r>
      <w:r w:rsidR="00807453">
        <w:t xml:space="preserve"> Rolle bzw. Akteur wurde oben schon kurz angeschnitten, sind die</w:t>
      </w:r>
      <w:r w:rsidR="00807453" w:rsidRPr="00715F67">
        <w:rPr>
          <w:rStyle w:val="Hervorhebung"/>
        </w:rPr>
        <w:t xml:space="preserve"> </w:t>
      </w:r>
      <w:r w:rsidR="001A2FC4" w:rsidRPr="00715F67">
        <w:rPr>
          <w:rStyle w:val="Hervorhebung"/>
        </w:rPr>
        <w:t>Business</w:t>
      </w:r>
      <w:r w:rsidR="00715F67" w:rsidRPr="00715F67">
        <w:rPr>
          <w:rStyle w:val="Hervorhebung"/>
        </w:rPr>
        <w:t>es</w:t>
      </w:r>
      <w:r w:rsidR="00C8169A">
        <w:t>, die Leistungen von</w:t>
      </w:r>
      <w:r w:rsidR="00B34690">
        <w:t xml:space="preserve"> genKI-Unternehmen kaufen</w:t>
      </w:r>
      <w:r w:rsidR="00864690">
        <w:t xml:space="preserve">. </w:t>
      </w:r>
      <w:r w:rsidR="002C1480">
        <w:t>Folglich</w:t>
      </w:r>
      <w:r w:rsidR="00864690">
        <w:t xml:space="preserve"> zahlen sie eine Geldsumme an </w:t>
      </w:r>
      <w:r w:rsidR="002C1480">
        <w:t>das entsprechende Gen</w:t>
      </w:r>
      <w:r w:rsidR="00090762">
        <w:t>KI</w:t>
      </w:r>
      <w:r w:rsidR="002C1480">
        <w:t>-</w:t>
      </w:r>
      <w:r w:rsidR="00090762">
        <w:t>U</w:t>
      </w:r>
      <w:r w:rsidR="002C1480">
        <w:t xml:space="preserve">nternehmen und </w:t>
      </w:r>
      <w:r w:rsidR="00E06809">
        <w:t>erhalten</w:t>
      </w:r>
      <w:r w:rsidR="002248A0">
        <w:t xml:space="preserve"> dafür eine Gegenleistung in Form</w:t>
      </w:r>
      <w:r w:rsidR="009F6537">
        <w:t xml:space="preserve"> eines generativen KI-Modells, welches </w:t>
      </w:r>
      <w:r w:rsidR="004F203A">
        <w:t>unter anderem, die Effektivität und Effizienz des Unternehmens</w:t>
      </w:r>
      <w:r w:rsidR="00967C0C">
        <w:t xml:space="preserve"> fördern soll</w:t>
      </w:r>
      <w:r w:rsidR="00964C41">
        <w:t xml:space="preserve"> </w:t>
      </w:r>
      <w:sdt>
        <w:sdtPr>
          <w:alias w:val="To edit, see citavi.com/edit"/>
          <w:tag w:val="CitaviPlaceholder#c46fd92d-e025-4ea2-8f64-d53c5cbc8bfe"/>
          <w:id w:val="219256719"/>
          <w:placeholder>
            <w:docPart w:val="DefaultPlaceholder_-1854013440"/>
          </w:placeholder>
        </w:sdtPr>
        <w:sdtContent>
          <w:r w:rsidR="00964C41">
            <w:fldChar w:fldCharType="begin"/>
          </w:r>
          <w:r w:rsidR="00964C4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MGYxMjYwLTZjOTktNDZlZS1hNWE3LWExZDVkNTUyMDQzMCIsIlJhbmdlTGVuZ3RoIjoyNCwiUmVmZXJlbmNlSWQiOiIwOWYwNmM5OC00ZjRjLTRlYmQtODMzMS1jN2Y1ODg5NTU2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A3LjIwMjQiLCJBdXRob3JzIjpbeyIkaWQiOiI3IiwiJHR5cGUiOiJTd2lzc0FjYWRlbWljLkNpdGF2aS5QZXJzb24sIFN3aXNzQWNhZGVtaWMuQ2l0YXZpIiwiTGFzdE5hbWUiOiJDYXBnZW1pbmkgR2VybWFueSIsIlByb3RlY3RlZCI6ZmFsc2UsIlNleCI6MCwiQ3JlYXRlZEJ5IjoiX0p1bGl3IiwiQ3JlYXRlZE9uIjoiMjAyNC0wNy0xOFQxMzoyOTowNCIsIk1vZGlmaWVkQnkiOiJfSnVsaXciLCJJZCI6IjJmZjQ2ZTg1LWE3YTgtNDA2Yy1hMWVjLTYzMGVjNDA0ODU3OSIsIk1vZGlmaWVkT24iOiIyMDI0LTA3LTE4VDEzOjI5OjA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NhcGdlbWluaSBHZXJtYW55IDAzMDcyMDI0IC0gR2VuZXJhdGl2ZSBBSSAgQ2FwZ2VtaW5p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4wNy4yMDI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Y2FwZ2VtaW5pLmNvbS9kZS1kZS9zZXJ2aWNlcy9kYXRlbi1rdWVuc3RsaWNoZS1pbnRlbGxpZ2Vuei9nZW5lcmF0aXZlLWFpLyIsIlVyaVN0cmluZyI6Imh0dHBzOi8vd3d3LmNhcGdlbWluaS5jb20vZGUtZGUvc2VydmljZXMvZGF0ZW4ta3VlbnN0bGljaGUtaW50ZWxsaWdlbnovZ2VuZXJhdGl2ZS1haS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}</w:instrText>
          </w:r>
          <w:r w:rsidR="00964C41">
            <w:fldChar w:fldCharType="separate"/>
          </w:r>
          <w:r w:rsidR="00A26985">
            <w:t>(Capgemini Germany 2024)</w:t>
          </w:r>
          <w:r w:rsidR="00964C41">
            <w:fldChar w:fldCharType="end"/>
          </w:r>
        </w:sdtContent>
      </w:sdt>
      <w:r w:rsidR="00475EEB">
        <w:t xml:space="preserve">. </w:t>
      </w:r>
      <w:r w:rsidR="00F22820">
        <w:t>Solche genKI</w:t>
      </w:r>
      <w:r w:rsidR="00EE1F03">
        <w:t>-A</w:t>
      </w:r>
      <w:r w:rsidR="00F22820">
        <w:t>nwendungen könnten zum Beispiel</w:t>
      </w:r>
      <w:r w:rsidR="00EE1F03">
        <w:t xml:space="preserve"> in</w:t>
      </w:r>
      <w:r w:rsidR="00F22820">
        <w:t xml:space="preserve"> die Geschäftsprozesse </w:t>
      </w:r>
      <w:r w:rsidR="00EE1F03">
        <w:t xml:space="preserve">integriert </w:t>
      </w:r>
      <w:r w:rsidR="002C1480">
        <w:t>werden,</w:t>
      </w:r>
      <w:r w:rsidR="00A70B33">
        <w:t xml:space="preserve"> um sie zu beschleunigen oder es könnten einfache</w:t>
      </w:r>
      <w:r w:rsidR="00536BCD">
        <w:t xml:space="preserve"> Schreibassistenten</w:t>
      </w:r>
      <w:r w:rsidR="00607AE8">
        <w:t xml:space="preserve"> </w:t>
      </w:r>
      <w:r w:rsidR="00536BCD">
        <w:t>(writing assist</w:t>
      </w:r>
      <w:r w:rsidR="00434DA8">
        <w:t>a</w:t>
      </w:r>
      <w:r w:rsidR="00536BCD">
        <w:t>nts)</w:t>
      </w:r>
      <w:r w:rsidR="00434DA8">
        <w:t xml:space="preserve">, die </w:t>
      </w:r>
      <w:r w:rsidR="00B41CE2">
        <w:t xml:space="preserve">Dokumente für </w:t>
      </w:r>
      <w:r w:rsidR="00AC66FB">
        <w:t>einen</w:t>
      </w:r>
      <w:r w:rsidR="00B41CE2">
        <w:t xml:space="preserve"> zusammenfassen und E-Mails für dich schreiben</w:t>
      </w:r>
      <w:r w:rsidR="00AC66FB">
        <w:t xml:space="preserve">. Also allgemein </w:t>
      </w:r>
      <w:r w:rsidR="00E916C5">
        <w:t xml:space="preserve">assistieren sie dir </w:t>
      </w:r>
      <w:r w:rsidR="009A5551">
        <w:t>bei deiner täglichen Arbeit</w:t>
      </w:r>
      <w:r w:rsidR="00E916C5">
        <w:t xml:space="preserve"> und fördern die </w:t>
      </w:r>
      <w:r w:rsidR="009638CB">
        <w:t>Produktivität</w:t>
      </w:r>
      <w:r w:rsidR="00E916C5">
        <w:t>.</w:t>
      </w:r>
      <w:r w:rsidR="00170216">
        <w:t xml:space="preserve"> Des Weiteren gibt es </w:t>
      </w:r>
      <w:r w:rsidR="00ED4222">
        <w:t>viele Modelle, d</w:t>
      </w:r>
      <w:r w:rsidR="00530720">
        <w:t xml:space="preserve">ie generative KI-Modelle im Customer Service </w:t>
      </w:r>
      <w:r w:rsidR="00696559">
        <w:t>einsetzen. Darunter fallen</w:t>
      </w:r>
      <w:r w:rsidR="004544D5">
        <w:t xml:space="preserve"> unter anderen</w:t>
      </w:r>
      <w:r w:rsidR="00696559">
        <w:t xml:space="preserve"> z.B. d</w:t>
      </w:r>
      <w:r w:rsidR="00F64847">
        <w:t>as oben ge</w:t>
      </w:r>
      <w:r w:rsidR="00502E44">
        <w:t>n</w:t>
      </w:r>
      <w:r w:rsidR="00F64847">
        <w:t>annte Unternehmen</w:t>
      </w:r>
      <w:r w:rsidR="00502E44">
        <w:t xml:space="preserve"> Poly.Ai, </w:t>
      </w:r>
      <w:r w:rsidR="0050191A">
        <w:t xml:space="preserve">Quickshot und </w:t>
      </w:r>
      <w:r w:rsidR="004544D5">
        <w:t>Persado Motivation AI. Die</w:t>
      </w:r>
      <w:r w:rsidR="00443CC1">
        <w:t xml:space="preserve"> von diesen Unternehmen angebotenen Services sollen d</w:t>
      </w:r>
      <w:r w:rsidR="00AE4FDE">
        <w:t>en Customer Service vereinfache</w:t>
      </w:r>
      <w:r w:rsidR="00CC39BC">
        <w:t xml:space="preserve">n und effektiver gestalten. Dafür werden </w:t>
      </w:r>
      <w:r w:rsidR="00D726FA">
        <w:t xml:space="preserve">teilweise </w:t>
      </w:r>
      <w:r w:rsidR="00CC39BC">
        <w:t>synthetische</w:t>
      </w:r>
      <w:r w:rsidR="00725A61">
        <w:t xml:space="preserve"> </w:t>
      </w:r>
      <w:r w:rsidR="00A578C6">
        <w:t xml:space="preserve">Charakter erstellt, die </w:t>
      </w:r>
      <w:r w:rsidR="00FC0860">
        <w:t>das Verhalten der Menschen imitieren</w:t>
      </w:r>
      <w:r w:rsidR="00746ED3">
        <w:t>, sodass sie</w:t>
      </w:r>
      <w:r w:rsidR="00BF6618">
        <w:t xml:space="preserve"> im mit Kunden, anstatt von echten Menschen interagieren können.</w:t>
      </w:r>
    </w:p>
    <w:p w14:paraId="1AE7F047" w14:textId="2A99A4B2" w:rsidR="00E8153F" w:rsidRDefault="00607AE8" w:rsidP="008B7DC4">
      <w:r>
        <w:t>Die nächste Rolle</w:t>
      </w:r>
      <w:r w:rsidR="00063B8C">
        <w:t xml:space="preserve"> nehmen sind die </w:t>
      </w:r>
      <w:r w:rsidR="00715F67" w:rsidRPr="00715F67">
        <w:rPr>
          <w:rStyle w:val="Hervorhebung"/>
        </w:rPr>
        <w:t>User</w:t>
      </w:r>
      <w:r w:rsidR="00715F67">
        <w:t xml:space="preserve"> (</w:t>
      </w:r>
      <w:r w:rsidR="00F065DB">
        <w:t>Benutzer</w:t>
      </w:r>
      <w:r w:rsidR="00715F67">
        <w:t>)</w:t>
      </w:r>
      <w:r w:rsidR="00063B8C">
        <w:t xml:space="preserve"> der gen</w:t>
      </w:r>
      <w:r w:rsidR="00D13433">
        <w:t xml:space="preserve">KI-Modellen. Diese </w:t>
      </w:r>
      <w:r w:rsidR="00F065DB">
        <w:t xml:space="preserve">Benutzer </w:t>
      </w:r>
      <w:r w:rsidR="00570595">
        <w:t>sind die normalen Menschen, die auf die Webseiten</w:t>
      </w:r>
      <w:r w:rsidR="00457807">
        <w:t xml:space="preserve"> gehen</w:t>
      </w:r>
      <w:r w:rsidR="00570595">
        <w:t xml:space="preserve"> oder die Apps der gen</w:t>
      </w:r>
      <w:r w:rsidR="00457807">
        <w:t xml:space="preserve">KI-Unternehmen benutzen und somit die Leistung der </w:t>
      </w:r>
      <w:r w:rsidR="00C44446">
        <w:t>Unternehmen in Anspruch nehmen</w:t>
      </w:r>
      <w:r w:rsidR="00A87C2D">
        <w:t>.</w:t>
      </w:r>
      <w:r w:rsidR="00223B54">
        <w:t xml:space="preserve"> Dabei kann man unterscheiden zwischen den vielen Benutzer, die </w:t>
      </w:r>
      <w:r w:rsidR="006F4C72">
        <w:t>kostenlos</w:t>
      </w:r>
      <w:r w:rsidR="00414E14">
        <w:t xml:space="preserve"> das Modell, also zum Beispiel einen Chatbot nutzen, und den wenigen Benutzern</w:t>
      </w:r>
      <w:r w:rsidR="006A1B07">
        <w:t>, die sich die kostenpflichtige Version</w:t>
      </w:r>
      <w:r w:rsidR="00907D28">
        <w:t xml:space="preserve"> von zum Beispiel ChatGPT kaufen.</w:t>
      </w:r>
      <w:r w:rsidR="00936CF6">
        <w:t xml:space="preserve"> Das heißt die meisten generativen KI-Unternehmen, </w:t>
      </w:r>
      <w:r w:rsidR="00830DEE">
        <w:t>we</w:t>
      </w:r>
      <w:r w:rsidR="00003E4A">
        <w:t xml:space="preserve">lche ihre Leistungen </w:t>
      </w:r>
      <w:r w:rsidR="0000647A">
        <w:t xml:space="preserve">auch für oder primär für </w:t>
      </w:r>
      <w:r w:rsidR="00003E4A">
        <w:t>einfach</w:t>
      </w:r>
      <w:r w:rsidR="0000647A">
        <w:t>e</w:t>
      </w:r>
      <w:r w:rsidR="00003E4A">
        <w:t xml:space="preserve"> </w:t>
      </w:r>
      <w:r w:rsidR="00003E4A">
        <w:rPr>
          <w:rStyle w:val="Hervorhebung"/>
        </w:rPr>
        <w:t>User</w:t>
      </w:r>
      <w:r w:rsidR="0000647A">
        <w:rPr>
          <w:rStyle w:val="Hervorhebung"/>
        </w:rPr>
        <w:t xml:space="preserve"> </w:t>
      </w:r>
      <w:r w:rsidR="0000647A">
        <w:rPr>
          <w:rStyle w:val="Hervorhebung"/>
          <w:i w:val="0"/>
          <w:iCs w:val="0"/>
        </w:rPr>
        <w:t xml:space="preserve">anbieten, </w:t>
      </w:r>
      <w:r w:rsidR="00531596">
        <w:rPr>
          <w:rStyle w:val="Hervorhebung"/>
          <w:i w:val="0"/>
          <w:iCs w:val="0"/>
        </w:rPr>
        <w:t xml:space="preserve">benutzen </w:t>
      </w:r>
      <w:r w:rsidR="00AB200F">
        <w:rPr>
          <w:rStyle w:val="Hervorhebung"/>
          <w:i w:val="0"/>
          <w:iCs w:val="0"/>
        </w:rPr>
        <w:t xml:space="preserve">Abo-Modelle, um Umsatz zu generieren. </w:t>
      </w:r>
      <w:r w:rsidR="00020E13" w:rsidRPr="0000647A">
        <w:rPr>
          <w:i/>
          <w:iCs/>
        </w:rPr>
        <w:t xml:space="preserve"> </w:t>
      </w:r>
      <w:r w:rsidR="00020E13">
        <w:t>Viele generative KI-Unternehmen b</w:t>
      </w:r>
      <w:r w:rsidR="00330242">
        <w:t>ieten</w:t>
      </w:r>
      <w:r w:rsidR="00020E13">
        <w:t xml:space="preserve"> diese</w:t>
      </w:r>
      <w:r w:rsidR="003A3893">
        <w:t xml:space="preserve"> Art </w:t>
      </w:r>
      <w:r w:rsidR="00330242">
        <w:t>der Leistungen an</w:t>
      </w:r>
      <w:r w:rsidR="003A3893">
        <w:t>:</w:t>
      </w:r>
      <w:r w:rsidR="00330242">
        <w:t xml:space="preserve"> Auf der</w:t>
      </w:r>
      <w:r w:rsidR="003A3893">
        <w:t xml:space="preserve"> </w:t>
      </w:r>
      <w:r w:rsidR="00330242">
        <w:t>e</w:t>
      </w:r>
      <w:r w:rsidR="003A3893">
        <w:t>ine</w:t>
      </w:r>
      <w:r w:rsidR="00330242">
        <w:t>n Seite eine</w:t>
      </w:r>
      <w:r w:rsidR="003A3893">
        <w:t xml:space="preserve"> zeitlich- </w:t>
      </w:r>
      <w:r w:rsidR="00B81359">
        <w:t>und/</w:t>
      </w:r>
      <w:r w:rsidR="003A3893">
        <w:t xml:space="preserve">oder </w:t>
      </w:r>
      <w:r w:rsidR="00F84FB6">
        <w:t xml:space="preserve">Kapazitätslimitierte </w:t>
      </w:r>
      <w:r w:rsidR="00B81359">
        <w:t xml:space="preserve">aber </w:t>
      </w:r>
      <w:r w:rsidR="00FF445D">
        <w:t>kostenlose</w:t>
      </w:r>
      <w:r w:rsidR="00B81359">
        <w:t xml:space="preserve"> </w:t>
      </w:r>
      <w:r w:rsidR="00F84FB6">
        <w:t xml:space="preserve">Version und </w:t>
      </w:r>
      <w:r w:rsidR="00662474">
        <w:t>auf der anderen Seite</w:t>
      </w:r>
      <w:r w:rsidR="00FD2861">
        <w:t xml:space="preserve">, </w:t>
      </w:r>
      <w:r w:rsidR="00F84FB6">
        <w:t>eine</w:t>
      </w:r>
      <w:r w:rsidR="00A61052">
        <w:t xml:space="preserve"> </w:t>
      </w:r>
      <w:r w:rsidR="00B81359">
        <w:t xml:space="preserve">kostenpflichtige Version mit </w:t>
      </w:r>
      <w:r w:rsidR="00EA3916">
        <w:t>Priorität auf Nutzung</w:t>
      </w:r>
      <w:r w:rsidR="001F791E">
        <w:t>/</w:t>
      </w:r>
      <w:r w:rsidR="00EA3916">
        <w:t>Zugriff</w:t>
      </w:r>
      <w:r w:rsidR="002634AF">
        <w:t xml:space="preserve"> </w:t>
      </w:r>
      <w:r w:rsidR="008E0DA0">
        <w:t>der Leistungen</w:t>
      </w:r>
      <w:r w:rsidR="001F791E">
        <w:t xml:space="preserve"> und besseren bzw. schnelleren Modellen</w:t>
      </w:r>
      <w:r w:rsidR="008E0DA0">
        <w:t xml:space="preserve"> </w:t>
      </w:r>
      <w:sdt>
        <w:sdtPr>
          <w:alias w:val="To edit, see citavi.com/edit"/>
          <w:tag w:val="CitaviPlaceholder#4494d87a-8321-4ca8-ab4c-ec4a22707926"/>
          <w:id w:val="142164528"/>
          <w:placeholder>
            <w:docPart w:val="DefaultPlaceholder_-1854013440"/>
          </w:placeholder>
        </w:sdtPr>
        <w:sdtContent>
          <w:r w:rsidR="002634AF">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zk3ZTg2LTUzY2EtNDhlZS04ZWM3LTRhMDEzZDIwYjMyZSIsIlJhbmdlTGVuZ3RoIjoyMSwiUmVmZXJlbmNlSWQiOiI5Zjc4NGY5OC0wMjI5LTRlZDgtYThjMC1kYjdhM2M2NDJkN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A3LjIwMjQiLCJBdXRob3JzIjpbeyIkaWQiOiI3IiwiJHR5cGUiOiJTd2lzc0FjYWRlbWljLkNpdGF2aS5QZXJzb24sIFN3aXNzQWNhZGVtaWMuQ2l0YXZpIiwiTGFzdE5hbWUiOiJDaGF0R1BUIERldXRzY2giLCJQcm90ZWN0ZWQiOmZhbHNlLCJTZXgiOjAsIkNyZWF0ZWRCeSI6Il9KdWxpdyIsIkNyZWF0ZWRPbiI6IjIwMjQtMDctMThUMTQ6NDQ6MzgiLCJNb2RpZmllZEJ5IjoiX0p1bGl3IiwiSWQiOiJlN2ViNDFmMS00OTlkLTRjMWYtYjhiYS04MGEzYjQ1MzQzNDUiLCJNb2RpZmllZE9uIjoiMjAyNC0wNy0xOFQxNDo0NDoz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DaGF0R1BUIERldXRzY2ggMTIwNzIwMjQgLSBDaGF0R1BUIERldXRzY2g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yLjA3LjIwMj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NoYXRvcGVuYWkuZGUvIiwiVXJpU3RyaW5nIjoiaHR0cHM6Ly9jaGF0b3BlbmFpLmRl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9jcy5taWRqb3VybmV5LmNvbS9kb2NzL3BsYW5zIiwiVXJpU3RyaW5nIjoiaHR0cHM6Ly9kb2NzLm1pZGpvdXJuZXkuY29tL2RvY3MvcGxhbn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}</w:instrText>
          </w:r>
          <w:r w:rsidR="002634AF">
            <w:fldChar w:fldCharType="separate"/>
          </w:r>
          <w:r w:rsidR="00A26985">
            <w:t>(ChatGPT Deutsch.; Midjourney 2024)</w:t>
          </w:r>
          <w:r w:rsidR="002634AF">
            <w:fldChar w:fldCharType="end"/>
          </w:r>
        </w:sdtContent>
      </w:sdt>
      <w:r w:rsidR="00EA3916">
        <w:t>.</w:t>
      </w:r>
      <w:r w:rsidR="008E0DA0">
        <w:t xml:space="preserve"> </w:t>
      </w:r>
      <w:r w:rsidR="00650100" w:rsidRPr="00650100">
        <w:t xml:space="preserve">Wenn man sich </w:t>
      </w:r>
      <w:r w:rsidR="00FD2861">
        <w:t xml:space="preserve">nun </w:t>
      </w:r>
      <w:r w:rsidR="00650100" w:rsidRPr="00650100">
        <w:t>das Abo-Modell von Midjourney ansieht, stellt man fest, dass verschiedene Abonnement-Optionen angeboten werden. Diese reichen von einer monatlichen Zahlung von 10 Euro bis zu 120 Euro</w:t>
      </w:r>
      <w:r w:rsidR="00AD1BBF">
        <w:t xml:space="preserve"> </w:t>
      </w:r>
      <w:sdt>
        <w:sdtPr>
          <w:alias w:val="To edit, see citavi.com/edit"/>
          <w:tag w:val="CitaviPlaceholder#740f0ae9-12af-46a5-9e8a-60987d03afd8"/>
          <w:id w:val="911580893"/>
          <w:placeholder>
            <w:docPart w:val="DefaultPlaceholder_-1854013440"/>
          </w:placeholder>
        </w:sdtPr>
        <w:sdtContent>
          <w:r w:rsidR="00AD1BBF">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DA3NjZmLWMzZGQtNDJmNC04MjVmLTVkYjQ3OTI5NDIxMyIsIlJhbmdlTGVuZ3RoIjoxNywiUmVmZXJlbmNlSWQiOiIxZTk4ODI3NS0wZDFkLTRkNGItOWE4MC1lNmQzYjNjZmQ3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b2NzLm1pZGpvdXJuZXkuY29tL2RvY3MvcGxhbnMiLCJVcmlTdHJpbmciOiJodHRwczovL2RvY3MubWlkam91cm5leS5jb20vZG9jcy9wbGFuc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}</w:instrText>
          </w:r>
          <w:r w:rsidR="00AD1BBF">
            <w:fldChar w:fldCharType="separate"/>
          </w:r>
          <w:r w:rsidR="00A26985">
            <w:t>(Midjourney 2024)</w:t>
          </w:r>
          <w:r w:rsidR="00AD1BBF">
            <w:fldChar w:fldCharType="end"/>
          </w:r>
        </w:sdtContent>
      </w:sdt>
      <w:r w:rsidR="005248C0">
        <w:t xml:space="preserve">. </w:t>
      </w:r>
      <w:r w:rsidR="000A5DBA">
        <w:t xml:space="preserve">Je mehr Geld man ausgibt, desto höher ist auch die erhaltene Leistung, sodass man bei dem 10€ Abonnement nur </w:t>
      </w:r>
      <w:r w:rsidR="00F573CE">
        <w:t>„3 Jobs“ gleichzeitig h</w:t>
      </w:r>
      <w:r w:rsidR="00DE118B">
        <w:t xml:space="preserve">aben kann, aber bei der höchsten Abbonementstufe schon „10 </w:t>
      </w:r>
      <w:r w:rsidR="00C31038">
        <w:t>f</w:t>
      </w:r>
      <w:r w:rsidR="00DE118B">
        <w:t xml:space="preserve">ast </w:t>
      </w:r>
      <w:r w:rsidR="00C31038">
        <w:t>j</w:t>
      </w:r>
      <w:r w:rsidR="00DE118B">
        <w:t>obs“ und dazu noch „3 relaxed jobs“</w:t>
      </w:r>
      <w:r w:rsidR="002A7D89">
        <w:t xml:space="preserve"> </w:t>
      </w:r>
      <w:sdt>
        <w:sdtPr>
          <w:alias w:val="To edit, see citavi.com/edit"/>
          <w:tag w:val="CitaviPlaceholder#613c0942-3cd6-45ba-a917-fc3eb1b4c36d"/>
          <w:id w:val="325262250"/>
          <w:placeholder>
            <w:docPart w:val="DefaultPlaceholder_-1854013440"/>
          </w:placeholder>
        </w:sdtPr>
        <w:sdtContent>
          <w:r w:rsidR="00C31038">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MTBiOGI1LTRmOTQtNGU5ZC1hMGE5LWYyNmU2ZTQ3ZmRiMiIsIlJhbmdlTGVuZ3RoIjoxNywiUmVmZXJlbmNlSWQiOiIxZTk4ODI3NS0wZDFkLTRkNGItOWE4MC1lNmQzYjNjZmQ3Y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b2NzLm1pZGpvdXJuZXkuY29tL2RvY3MvcGxhbnMiLCJVcmlTdHJpbmciOiJodHRwczovL2RvY3MubWlkam91cm5leS5jb20vZG9jcy9wbGFuc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}</w:instrText>
          </w:r>
          <w:r w:rsidR="00C31038">
            <w:fldChar w:fldCharType="separate"/>
          </w:r>
          <w:r w:rsidR="00A26985">
            <w:t>(Midjourney 2024)</w:t>
          </w:r>
          <w:r w:rsidR="00C31038">
            <w:fldChar w:fldCharType="end"/>
          </w:r>
        </w:sdtContent>
      </w:sdt>
      <w:r w:rsidR="00C31038">
        <w:t>.</w:t>
      </w:r>
      <w:r w:rsidR="002C4724">
        <w:t xml:space="preserve"> </w:t>
      </w:r>
      <w:r w:rsidR="00541F03">
        <w:t>„</w:t>
      </w:r>
      <w:r w:rsidR="002C4724">
        <w:t>Jobs</w:t>
      </w:r>
      <w:r w:rsidR="00541F03">
        <w:t>“</w:t>
      </w:r>
      <w:r w:rsidR="002C4724">
        <w:t xml:space="preserve"> sind in dem Kontext von Midjou</w:t>
      </w:r>
      <w:r w:rsidR="00541F03">
        <w:t xml:space="preserve">rney Aufträge, die man dem Modell </w:t>
      </w:r>
      <w:r w:rsidR="00506CD9">
        <w:t>erteilt,</w:t>
      </w:r>
      <w:r w:rsidR="001B5C79">
        <w:t xml:space="preserve"> um sich was erzeugen zu lassen.</w:t>
      </w:r>
    </w:p>
    <w:p w14:paraId="0809DAA3" w14:textId="44520DCB" w:rsidR="00607AE8" w:rsidRDefault="000B7AD2" w:rsidP="008B7DC4">
      <w:r>
        <w:t>Da diese Unterteilung zwischen</w:t>
      </w:r>
      <w:r w:rsidR="00E84345">
        <w:t xml:space="preserve"> zahlenden und kostenlosen Benutzer nicht ausschlaggebend ist, weil die </w:t>
      </w:r>
      <w:r w:rsidR="00260CA6">
        <w:t xml:space="preserve">zahlenden Benutzer meistens die entstehenden Kosten der </w:t>
      </w:r>
      <w:r w:rsidR="00A82D4C">
        <w:t xml:space="preserve">anderen </w:t>
      </w:r>
      <w:r w:rsidR="00715F67">
        <w:t>Ben</w:t>
      </w:r>
      <w:r w:rsidR="00A82D4C">
        <w:t>utzer decke</w:t>
      </w:r>
      <w:r w:rsidR="00250DAE">
        <w:t>n, wird es auch nur eine Art von Benutzern im E3value Modell geben.</w:t>
      </w:r>
      <w:r w:rsidR="00003112">
        <w:t xml:space="preserve"> </w:t>
      </w:r>
      <w:r w:rsidR="007F4B3E">
        <w:t>Letztendlich</w:t>
      </w:r>
      <w:r w:rsidR="00D942B4">
        <w:t xml:space="preserve"> kriegt der Benutzer einen Wert vom genKI-Unternehmen, in Form der </w:t>
      </w:r>
      <w:r w:rsidR="000E71BA">
        <w:t>Nutzung des Produktes und er bezahlt dafür.</w:t>
      </w:r>
    </w:p>
    <w:p w14:paraId="58C87228" w14:textId="63CECC3A" w:rsidR="00EE14E9" w:rsidRDefault="00EE14E9" w:rsidP="008B7DC4">
      <w:r>
        <w:t xml:space="preserve">Nun schauen wir wieder zurück auf die genKI-Unternehmen, den Mittelpunkt des E3Value Modells (Abbildung 2). Dort wurden noch weiteren Entitäten entdeckt, die einen Werteaustausch mit allen generativen KI-Unternehmen durchführen. Zunächst stehen dort die Softwareentwickler (Software </w:t>
      </w:r>
      <w:r w:rsidR="00267F19">
        <w:t>Developer</w:t>
      </w:r>
      <w:r>
        <w:t xml:space="preserve">). Diese arbeiten für das KI-Unternehmen und bieten ihre Expertise für das Entwickeln von generativen KI-Modellen an und erhalten im Gegenzug ihr Gehalt. </w:t>
      </w:r>
      <w:r w:rsidR="00802DAF">
        <w:t>Es ist wichtig zu betonen, dass die Rolle des Softwareentwickler, die einzige Rolle ist, die getrennt von ihren eigentlichen Arbeitgebern, den genKI-Unternehmen, steht. Aus dem einfachen Grund, weil Softwareentwickler maßgeblich für die Erstellung/Entwicklung der genKI-Modelle, somit auch für den Erfolg des Unternehmens verantwortlich sind</w:t>
      </w:r>
      <w:r w:rsidR="001210E2">
        <w:t xml:space="preserve">. </w:t>
      </w:r>
      <w:r w:rsidR="00FA0EB5">
        <w:t xml:space="preserve">Folglich sind sie </w:t>
      </w:r>
      <w:r w:rsidR="00013291">
        <w:t>essenziell</w:t>
      </w:r>
      <w:r w:rsidR="00FA0EB5">
        <w:t xml:space="preserve"> für den Erfolg </w:t>
      </w:r>
      <w:r w:rsidR="00ED0561">
        <w:t>des Unternehmens</w:t>
      </w:r>
      <w:r w:rsidR="00FA0EB5">
        <w:t xml:space="preserve"> und da</w:t>
      </w:r>
      <w:r w:rsidR="00DE4083">
        <w:t xml:space="preserve"> sie einen Wertaustausch haben werden sie im E3value Modell dokumentier.</w:t>
      </w:r>
      <w:r w:rsidR="00802DAF">
        <w:t xml:space="preserve"> Im weiteren Verlauf werden keine </w:t>
      </w:r>
      <w:r w:rsidR="00C365D3">
        <w:t xml:space="preserve">weiteren </w:t>
      </w:r>
      <w:r w:rsidR="00802DAF">
        <w:t xml:space="preserve">„Arbeitnehmer“ mehr erwähnt </w:t>
      </w:r>
      <w:r w:rsidR="00C365D3">
        <w:t xml:space="preserve">und werden deshalb auch in keiner </w:t>
      </w:r>
      <w:r w:rsidR="00D03581">
        <w:t>separaten Rolle</w:t>
      </w:r>
      <w:r w:rsidR="00802DAF">
        <w:t xml:space="preserve"> </w:t>
      </w:r>
      <w:r w:rsidR="00C365D3">
        <w:t>erwähnt</w:t>
      </w:r>
      <w:r w:rsidR="00D03581">
        <w:t>.</w:t>
      </w:r>
    </w:p>
    <w:p w14:paraId="5E6D468B" w14:textId="133A478E" w:rsidR="00802DAF" w:rsidRDefault="00C65C91" w:rsidP="008B7DC4">
      <w:r>
        <w:t>Da genKI-Modelle nicht von jetzt auf gleich funktionieren und erstmal trainiert werden müssen, braucht man eine riesige Menge an Daten und Datensätze.</w:t>
      </w:r>
      <w:r w:rsidR="0098202B">
        <w:t xml:space="preserve"> Da</w:t>
      </w:r>
      <w:r w:rsidR="008045A7">
        <w:t xml:space="preserve"> gilt die Devise je mehr Daten man für das Train</w:t>
      </w:r>
      <w:r w:rsidR="004D065F">
        <w:t>ing benutzt, desto zielgerichteter ist am Ende das KI-</w:t>
      </w:r>
      <w:r w:rsidR="004F7F99">
        <w:t xml:space="preserve">Modell </w:t>
      </w:r>
      <w:sdt>
        <w:sdtPr>
          <w:alias w:val="To edit, see citavi.com/edit"/>
          <w:tag w:val="CitaviPlaceholder#29845109-4b80-451e-9da4-97dfd76b6bd4"/>
          <w:id w:val="-790817536"/>
          <w:placeholder>
            <w:docPart w:val="DefaultPlaceholder_-1854013440"/>
          </w:placeholder>
        </w:sdtPr>
        <w:sdtContent>
          <w:r w:rsidR="004F7F99">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OTAwMDI2LWUxODEtNDkxMS1hODlmLTQzMjNmM2VmNjk3MCIsIlJhbmdlTGVuZ3RoIjoyNSwiUmVmZXJlbmNlSWQiOiIzNTI0YTI1Mi04NjRkLTRkOTItODQ3Yy1iNjg3YzdkM2U2OG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yLjA3LjI0IiwiQXV0aG9ycyI6W3siJGlkIjoiNyIsIiR0eXBlIjoiU3dpc3NBY2FkZW1pYy5DaXRhdmkuUGVyc29uLCBTd2lzc0FjYWRlbWljLkNpdGF2aSIsIkxhc3ROYW1lIjoiU29waGlhIFNweXJvcG91bG9zIiwiUHJvdGVjdGVkIjpmYWxzZSwiU2V4IjowLCJDcmVhdGVkQnkiOiJfSnVsaXciLCJDcmVhdGVkT24iOiIyMDI0LTA3LTE5VDEwOjEwOjUzIiwiTW9kaWZpZWRCeSI6Il9KdWxpdyIsIklkIjoiZDAyZTUzYWUtOWExNi00OTcyLWI0NDUtNWFhNDMyMTA5NDIxIiwiTW9kaWZpZWRPbiI6IjIwMjQtMDctMTlUMTA6MTA6NT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U29waGlhIFNweXJvcG91bG9zIDIwMjQgLSBXZWJzaXRlIFJlZGRpdCB2ZXJrYXVmdCBOdXR6ZXItSW5oYWx0Z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SIsIiR0eXBlIjoiU3dpc3NBY2FkZW1pYy5DaXRhdmkuUGVyc29uLCBTd2lzc0FjYWRlbWljLkNpdGF2aSIsIkxhc3ROYW1lIjoiTURSIiwiUHJvdGVjdGVkIjpmYWxzZSwiU2V4IjowLCJDcmVhdGVkQnkiOiJfSnVsaXciLCJDcmVhdGVkT24iOiIyMDI0LTA3LTE5VDEwOjExOjM5IiwiTW9kaWZpZWRCeSI6Il9KdWxpdyIsIklkIjoiNDgxY2VjZDYtOThiYS00NWJmLWI2M2QtMjBkNjdlYjk1YjUxIiwiTW9kaWZpZWRPbiI6IjIwMjQtMDctMTlUMTA6MTE6Mzk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tZHIuZGUvbmFjaHJpY2h0ZW4vd2VsdC9wYW5vcmFtYS9yZWRkaXQtdmVya2F1ZnQtZGF0ZW4tYW4ta2ktZmlybWEtMTAwLmh0bWwiLCJVcmlTdHJpbmciOiJodHRwczovL3d3dy5tZHIuZGUvbmFjaHJpY2h0ZW4vd2VsdC9wYW5vcmFtYS9yZWRkaXQtdmVya2F1ZnQtZGF0ZW4tYW4ta2ktZmlybWEtMTAwLmh0bWw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}</w:instrText>
          </w:r>
          <w:r w:rsidR="004F7F99">
            <w:fldChar w:fldCharType="separate"/>
          </w:r>
          <w:r w:rsidR="00A26985">
            <w:t>(Sophia Spyropoulos 2024)</w:t>
          </w:r>
          <w:r w:rsidR="004F7F99">
            <w:fldChar w:fldCharType="end"/>
          </w:r>
        </w:sdtContent>
      </w:sdt>
      <w:r w:rsidR="004F7F99">
        <w:t>.</w:t>
      </w:r>
      <w:r>
        <w:t xml:space="preserve"> </w:t>
      </w:r>
      <w:r w:rsidR="007B0590">
        <w:t xml:space="preserve">Des Weiteren </w:t>
      </w:r>
      <w:r w:rsidR="00754465">
        <w:t xml:space="preserve">ist eine Varianz an Datenquellen ausschlaggebend </w:t>
      </w:r>
      <w:r w:rsidR="00F5368C">
        <w:t xml:space="preserve">dafür wie viele verschiedene </w:t>
      </w:r>
      <w:r w:rsidR="00404E57">
        <w:t xml:space="preserve">Aufgaben es am Ende lösen kann </w:t>
      </w:r>
      <w:sdt>
        <w:sdtPr>
          <w:alias w:val="To edit, see citavi.com/edit"/>
          <w:tag w:val="CitaviPlaceholder#71be605b-25d1-4e47-9ca4-1ad5bc87a179"/>
          <w:id w:val="1057974253"/>
          <w:placeholder>
            <w:docPart w:val="DefaultPlaceholder_-1854013440"/>
          </w:placeholder>
        </w:sdtPr>
        <w:sdtContent>
          <w:r w:rsidR="00404E57">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WIwZWIxLTJlM2QtNDQzMi1hMTE3LTM4Nzc4N2I2ODk1YyIsIlJhbmdlTGVuZ3RoIjoxNiwiUmVmZXJlbmNlSWQiOiJlNDY3NTVmYi1kN2I4LTRiMTYtOTk4Ni0yMzgyZGZmMDk3N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3LjIwMjQiLCJBdXRob3JzIjpbeyIkaWQiOiI3IiwiJHR5cGUiOiJTd2lzc0FjYWRlbWljLkNpdGF2aS5QZXJzb24sIFN3aXNzQWNhZGVtaWMuQ2l0YXZpIiwiTGFzdE5hbWUiOiJTSVRORmxhc2giLCJQcm90ZWN0ZWQiOmZhbHNlLCJTZXgiOjAsIkNyZWF0ZWRCeSI6Il9KdWxpdyIsIkNyZWF0ZWRPbiI6IjIwMjQtMDctMTlUMTA6NTY6NTIiLCJNb2RpZmllZEJ5IjoiX0p1bGl3IiwiSWQiOiI1NWIyZDc1NS0yYjUyLTQ0YmUtOWE2Ny1mZGQ0NTk3NmJmMjIiLCJNb2RpZmllZE9uIjoiMjAyNC0wNy0xOVQxMDo1Njo1M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SVRORmxhc2ggMjAyMyAtIFRoZSBNYWtpbmcgb2YgQ2hhdEdQV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guMDYuMjAy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c2l0bi5obXMuaGFydmFyZC5lZHUvZmxhc2gvMjAyMy90aGUtbWFraW5nLW9mLWNoYXRncHQtZnJvbS1kYXRhLXRvLWRpYWxvZ3VlLyIsIlVyaVN0cmluZyI6Imh0dHBzOi8vc2l0bi5obXMuaGFydmFyZC5lZHUvZmxhc2gvMjAyMy90aGUtbWFraW5nLW9mLWNoYXRncHQtZnJvbS1kYXRhLXRvLWRpYWxvZ3Vl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}</w:instrText>
          </w:r>
          <w:r w:rsidR="00404E57">
            <w:fldChar w:fldCharType="separate"/>
          </w:r>
          <w:r w:rsidR="00A26985">
            <w:t>(SITNFlash 2023)</w:t>
          </w:r>
          <w:r w:rsidR="00404E57">
            <w:fldChar w:fldCharType="end"/>
          </w:r>
        </w:sdtContent>
      </w:sdt>
      <w:r w:rsidR="00754465">
        <w:t>.</w:t>
      </w:r>
      <w:r w:rsidR="00955D1C">
        <w:t xml:space="preserve"> </w:t>
      </w:r>
      <w:r w:rsidR="00D237D7">
        <w:t>Für</w:t>
      </w:r>
      <w:r w:rsidR="00472985">
        <w:t xml:space="preserve"> Unternehmen, die genKI-Modelle entwickeln</w:t>
      </w:r>
      <w:r w:rsidR="00D237D7">
        <w:t xml:space="preserve"> gibt es </w:t>
      </w:r>
      <w:r w:rsidR="00CB3C7F">
        <w:t>mehrere</w:t>
      </w:r>
      <w:r w:rsidR="00D237D7">
        <w:t xml:space="preserve"> Möglichkeiten</w:t>
      </w:r>
      <w:r w:rsidR="0059246E">
        <w:t xml:space="preserve"> di</w:t>
      </w:r>
      <w:r w:rsidR="002E6570">
        <w:t>e</w:t>
      </w:r>
      <w:r w:rsidR="001C3F4A">
        <w:t>se utopischen Datenmengen zu bekommen. Entweder</w:t>
      </w:r>
      <w:r w:rsidR="00CB3C7F">
        <w:t xml:space="preserve"> man wählt die kostenfreie Variante</w:t>
      </w:r>
      <w:r w:rsidR="00501CA3">
        <w:t xml:space="preserve"> und bedient sich an </w:t>
      </w:r>
      <w:r w:rsidR="00941854">
        <w:t xml:space="preserve">den </w:t>
      </w:r>
      <w:r w:rsidR="00501CA3">
        <w:t>Datensätzen</w:t>
      </w:r>
      <w:r w:rsidR="00941854">
        <w:t>,</w:t>
      </w:r>
      <w:r w:rsidR="005812A9">
        <w:t xml:space="preserve"> zum Beispiel die </w:t>
      </w:r>
      <w:r w:rsidR="00941854">
        <w:t xml:space="preserve">auf Hugging Face </w:t>
      </w:r>
      <w:sdt>
        <w:sdtPr>
          <w:alias w:val="To edit, see citavi.com/edit"/>
          <w:tag w:val="CitaviPlaceholder#87747138-76b1-4feb-9771-4189ed9e3228"/>
          <w:id w:val="-190302080"/>
          <w:placeholder>
            <w:docPart w:val="DefaultPlaceholder_-1854013440"/>
          </w:placeholder>
        </w:sdtPr>
        <w:sdtContent>
          <w:r w:rsidR="00941854">
            <w:fldChar w:fldCharType="begin"/>
          </w:r>
          <w:r w:rsidR="0094185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DE1YTY0LTgzZDMtNDljNi1hY2QyLWFjMTU2MmQzOGI4MiIsIlJhbmdlTGVuZ3RoIjoxOSwiUmVmZXJlbmNlSWQiOiIwMjc1MTI0Ny0xNTY1LTQ0OTgtOGQzOS01MDdiMTFlNmQ3M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A3LjIwMjQiLCJBdXRob3JzIjpbeyIkaWQiOiI3IiwiJHR5cGUiOiJTd2lzc0FjYWRlbWljLkNpdGF2aS5QZXJzb24sIFN3aXNzQWNhZGVtaWMuQ2l0YXZpIiwiTGFzdE5hbWUiOiJIdWdnaW5nIEZhY2UiLCJQcm90ZWN0ZWQiOmZhbHNlLCJTZXgiOjAsIkNyZWF0ZWRCeSI6Il9KdWxpdyIsIkNyZWF0ZWRPbiI6IjIwMjQtMDctMThUMTQ6MzY6MDAiLCJNb2RpZmllZEJ5IjoiX0p1bGl3IiwiSWQiOiI4M2FmYzFiOS0zMmUxLTRiODYtOGE1MS0zYTgzZDhjZDQ0OWUiLCJNb2RpZmllZE9uIjoiMjAyNC0wNy0xOFQxNDozNjowM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IdWdnaW5nIEZhY2UgMTgwNzIwMj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3LjIwMj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h1Z2dpbmdmYWNlLmNvLyIsIlVyaVN0cmluZyI6Imh0dHBzOi8vaHVnZ2luZ2ZhY2UuY28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}</w:instrText>
          </w:r>
          <w:r w:rsidR="00941854">
            <w:fldChar w:fldCharType="separate"/>
          </w:r>
          <w:r w:rsidR="00A26985">
            <w:t>(Hugging Face)</w:t>
          </w:r>
          <w:r w:rsidR="00941854">
            <w:fldChar w:fldCharType="end"/>
          </w:r>
        </w:sdtContent>
      </w:sdt>
      <w:r w:rsidR="00941854">
        <w:t xml:space="preserve"> frei zu</w:t>
      </w:r>
      <w:r w:rsidR="00865FF9">
        <w:t>r</w:t>
      </w:r>
      <w:r w:rsidR="00941854">
        <w:t xml:space="preserve"> Verfügung stehen</w:t>
      </w:r>
      <w:r w:rsidR="00865FF9">
        <w:t xml:space="preserve">. Eine andere Möglichkeit ist es </w:t>
      </w:r>
      <w:r w:rsidR="00483648">
        <w:t>Datensätze</w:t>
      </w:r>
      <w:r w:rsidR="00A773BD">
        <w:t xml:space="preserve"> von anderen Unternehmen zu kaufen. Dafür erwerben die entsprechenden genKI-Unternehmen eine Lizenz</w:t>
      </w:r>
      <w:r w:rsidR="00504543">
        <w:t xml:space="preserve"> von dem Unternehmen, welches Datensätze verkauft</w:t>
      </w:r>
      <w:r w:rsidR="00EB72B7">
        <w:t>, damit</w:t>
      </w:r>
      <w:r w:rsidR="003D75FF">
        <w:t xml:space="preserve"> sie diese Daten für Trainingszwecke benutzen dürfen.</w:t>
      </w:r>
      <w:r w:rsidR="00432755">
        <w:t xml:space="preserve"> Jedoch sind diese meistens sehr </w:t>
      </w:r>
      <w:r w:rsidR="003D45C0">
        <w:t xml:space="preserve">kostenintensiv. </w:t>
      </w:r>
      <w:r w:rsidR="005A7D2A">
        <w:lastRenderedPageBreak/>
        <w:t>Erst am A</w:t>
      </w:r>
      <w:r w:rsidR="003D45C0">
        <w:t xml:space="preserve">nfang </w:t>
      </w:r>
      <w:r w:rsidR="00E91D94">
        <w:t>dieses</w:t>
      </w:r>
      <w:r w:rsidR="003D45C0">
        <w:t xml:space="preserve"> Jahres hat sich Google </w:t>
      </w:r>
      <w:r w:rsidR="00A20C9F">
        <w:t xml:space="preserve">mit der </w:t>
      </w:r>
      <w:r w:rsidR="005A7D2A">
        <w:t>Webseite</w:t>
      </w:r>
      <w:r w:rsidR="00A20C9F">
        <w:t xml:space="preserve"> Reddit</w:t>
      </w:r>
      <w:r w:rsidR="005A7D2A">
        <w:t xml:space="preserve"> </w:t>
      </w:r>
      <w:r w:rsidR="00E91D94">
        <w:t>geeinigt Reddit’s Daten für das Training der</w:t>
      </w:r>
      <w:r w:rsidR="007C371B">
        <w:t xml:space="preserve"> eigenen KI zu verwenden</w:t>
      </w:r>
      <w:r w:rsidR="00BE02B9">
        <w:t xml:space="preserve">. Dabei wurde sich auf </w:t>
      </w:r>
      <w:r w:rsidR="0084250D">
        <w:t xml:space="preserve">eine </w:t>
      </w:r>
      <w:r w:rsidR="00412B53">
        <w:t>jährliche Zahlung</w:t>
      </w:r>
      <w:r w:rsidR="00BE02B9">
        <w:t xml:space="preserve"> von 60 Millionen Euro</w:t>
      </w:r>
      <w:r w:rsidR="00412B53">
        <w:t xml:space="preserve"> </w:t>
      </w:r>
      <w:r w:rsidR="00032160">
        <w:t xml:space="preserve">von Google an Reddit geeinigt </w:t>
      </w:r>
      <w:sdt>
        <w:sdtPr>
          <w:alias w:val="To edit, see citavi.com/edit"/>
          <w:tag w:val="CitaviPlaceholder#db627967-90b7-4c4e-8fad-ebf5f5ab95ef"/>
          <w:id w:val="411208387"/>
          <w:placeholder>
            <w:docPart w:val="DefaultPlaceholder_-1854013440"/>
          </w:placeholder>
        </w:sdtPr>
        <w:sdtContent>
          <w:r w:rsidR="00032160">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ZGIwNGYwLTEyZTQtNDNhMC04OWVjLTk0ZmRjZjMxYmI4NSIsIlJhbmdlTGVuZ3RoIjoyNSwiUmVmZXJlbmNlSWQiOiIzNTI0YTI1Mi04NjRkLTRkOTItODQ3Yy1iNjg3YzdkM2U2OG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yLjA3LjI0IiwiQXV0aG9ycyI6W3siJGlkIjoiNyIsIiR0eXBlIjoiU3dpc3NBY2FkZW1pYy5DaXRhdmkuUGVyc29uLCBTd2lzc0FjYWRlbWljLkNpdGF2aSIsIkxhc3ROYW1lIjoiU29waGlhIFNweXJvcG91bG9zIiwiUHJvdGVjdGVkIjpmYWxzZSwiU2V4IjowLCJDcmVhdGVkQnkiOiJfSnVsaXciLCJDcmVhdGVkT24iOiIyMDI0LTA3LTE5VDEwOjEwOjUzIiwiTW9kaWZpZWRCeSI6Il9KdWxpdyIsIklkIjoiZDAyZTUzYWUtOWExNi00OTcyLWI0NDUtNWFhNDMyMTA5NDIxIiwiTW9kaWZpZWRPbiI6IjIwMjQtMDctMTlUMTA6MTA6NT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U29waGlhIFNweXJvcG91bG9zIDIwMjQgLSBXZWJzaXRlIFJlZGRpdCB2ZXJrYXVmdCBOdXR6ZXItSW5oYWx0Z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SIsIiR0eXBlIjoiU3dpc3NBY2FkZW1pYy5DaXRhdmkuUGVyc29uLCBTd2lzc0FjYWRlbWljLkNpdGF2aSIsIkxhc3ROYW1lIjoiTURSIiwiUHJvdGVjdGVkIjpmYWxzZSwiU2V4IjowLCJDcmVhdGVkQnkiOiJfSnVsaXciLCJDcmVhdGVkT24iOiIyMDI0LTA3LTE5VDEwOjExOjM5IiwiTW9kaWZpZWRCeSI6Il9KdWxpdyIsIklkIjoiNDgxY2VjZDYtOThiYS00NWJmLWI2M2QtMjBkNjdlYjk1YjUxIiwiTW9kaWZpZWRPbiI6IjIwMjQtMDctMTlUMTA6MTE6Mzk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tZHIuZGUvbmFjaHJpY2h0ZW4vd2VsdC9wYW5vcmFtYS9yZWRkaXQtdmVya2F1ZnQtZGF0ZW4tYW4ta2ktZmlybWEtMTAwLmh0bWwiLCJVcmlTdHJpbmciOiJodHRwczovL3d3dy5tZHIuZGUvbmFjaHJpY2h0ZW4vd2VsdC9wYW5vcmFtYS9yZWRkaXQtdmVya2F1ZnQtZGF0ZW4tYW4ta2ktZmlybWEtMTAwLmh0bWw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}</w:instrText>
          </w:r>
          <w:r w:rsidR="00032160">
            <w:fldChar w:fldCharType="separate"/>
          </w:r>
          <w:r w:rsidR="00A26985">
            <w:t>(Sophia Spyropoulos 2024)</w:t>
          </w:r>
          <w:r w:rsidR="00032160">
            <w:fldChar w:fldCharType="end"/>
          </w:r>
        </w:sdtContent>
      </w:sdt>
      <w:r w:rsidR="003E79CB">
        <w:t xml:space="preserve">. </w:t>
      </w:r>
    </w:p>
    <w:p w14:paraId="0AFC33A2" w14:textId="0399CAFF" w:rsidR="00AD2AF6" w:rsidRDefault="00F6624F" w:rsidP="008B7DC4">
      <w:r>
        <w:t xml:space="preserve">Dementsprechend </w:t>
      </w:r>
      <w:r w:rsidR="00FE333F">
        <w:t xml:space="preserve">hat man sich für die Bezeichnung des </w:t>
      </w:r>
      <w:r w:rsidR="00FE333F" w:rsidRPr="001D0E33">
        <w:rPr>
          <w:rStyle w:val="Hervorhebung"/>
        </w:rPr>
        <w:t xml:space="preserve">Data </w:t>
      </w:r>
      <w:r w:rsidR="00FE333F" w:rsidRPr="000B1680">
        <w:t>Provider</w:t>
      </w:r>
      <w:r w:rsidR="001D0E33" w:rsidRPr="000B1680">
        <w:t xml:space="preserve"> </w:t>
      </w:r>
      <w:r w:rsidR="000B1680">
        <w:t>(Daten</w:t>
      </w:r>
      <w:r w:rsidR="001D0E33" w:rsidRPr="000B1680">
        <w:t>a</w:t>
      </w:r>
      <w:r w:rsidR="00CB696C">
        <w:t>nbieter)</w:t>
      </w:r>
      <w:r w:rsidR="001D0E33" w:rsidRPr="000B1680">
        <w:t xml:space="preserve"> </w:t>
      </w:r>
      <w:r w:rsidR="009050F3">
        <w:t xml:space="preserve">als </w:t>
      </w:r>
      <w:r w:rsidR="001D0E33" w:rsidRPr="000B1680">
        <w:t>weitere</w:t>
      </w:r>
      <w:r w:rsidR="009050F3">
        <w:t>n</w:t>
      </w:r>
      <w:r w:rsidR="001D0E33" w:rsidRPr="000B1680">
        <w:t xml:space="preserve"> Akteur</w:t>
      </w:r>
      <w:r w:rsidR="009050F3">
        <w:t xml:space="preserve"> im E3value Modell entschieden. Dieser</w:t>
      </w:r>
      <w:r w:rsidR="00B0029B">
        <w:t xml:space="preserve"> steht im Wertnetzwerk nur in Verbindung mit de</w:t>
      </w:r>
      <w:r w:rsidR="00810271">
        <w:t>n</w:t>
      </w:r>
      <w:r w:rsidR="00B0029B">
        <w:t xml:space="preserve"> genKI-Unternehmen</w:t>
      </w:r>
      <w:r w:rsidR="004538AA">
        <w:t>. Folglich, wie im oberen Teil bereits erwähnt, gibt es einen Wertaustausch</w:t>
      </w:r>
      <w:r w:rsidR="00257A3C">
        <w:t xml:space="preserve"> zwischen den beiden Akteure</w:t>
      </w:r>
      <w:r w:rsidR="00A352DA">
        <w:t xml:space="preserve">r, der auf der einen Seite riesige Mengen an Daten </w:t>
      </w:r>
      <w:r w:rsidR="00966F68">
        <w:t>überträgt und im Gegenzug dafür Geld bekommt.</w:t>
      </w:r>
    </w:p>
    <w:p w14:paraId="325482CC" w14:textId="7966DA1E" w:rsidR="00EF772D" w:rsidRDefault="00FD2326" w:rsidP="003063B8">
      <w:r>
        <w:t xml:space="preserve">Der nächste Akteur ist </w:t>
      </w:r>
      <w:r w:rsidR="00AD373F">
        <w:t xml:space="preserve">ebenso wichtig für </w:t>
      </w:r>
      <w:r w:rsidR="004963EE">
        <w:t>genKI-Unternehmen, wenn nicht sogar wichtiger</w:t>
      </w:r>
      <w:r w:rsidR="00AD373F">
        <w:t xml:space="preserve"> </w:t>
      </w:r>
      <w:r w:rsidR="004963EE">
        <w:t>als</w:t>
      </w:r>
      <w:r w:rsidR="00AD373F">
        <w:t xml:space="preserve"> die </w:t>
      </w:r>
      <w:r w:rsidR="00AD373F" w:rsidRPr="004963EE">
        <w:rPr>
          <w:rStyle w:val="Hervorhebung"/>
        </w:rPr>
        <w:t>Data Provider</w:t>
      </w:r>
      <w:r w:rsidR="00AD0213">
        <w:rPr>
          <w:rStyle w:val="Hervorhebung"/>
        </w:rPr>
        <w:t xml:space="preserve">. </w:t>
      </w:r>
      <w:r w:rsidR="00B17E7A">
        <w:rPr>
          <w:rStyle w:val="Hervorhebung"/>
          <w:i w:val="0"/>
          <w:iCs w:val="0"/>
        </w:rPr>
        <w:t xml:space="preserve">Es handelt sich nämlich um die </w:t>
      </w:r>
      <w:r w:rsidR="00B17E7A" w:rsidRPr="00B17E7A">
        <w:rPr>
          <w:rStyle w:val="Hervorhebung"/>
        </w:rPr>
        <w:t>Cloud Service Provider</w:t>
      </w:r>
      <w:r w:rsidR="003E5876">
        <w:rPr>
          <w:rStyle w:val="Hervorhebung"/>
        </w:rPr>
        <w:t xml:space="preserve">. </w:t>
      </w:r>
      <w:r w:rsidR="001F254F" w:rsidRPr="003063B8">
        <w:rPr>
          <w:rStyle w:val="Hervorhebung"/>
        </w:rPr>
        <w:t>Cloud Service Provider</w:t>
      </w:r>
      <w:r w:rsidR="003063B8">
        <w:rPr>
          <w:rStyle w:val="Hervorhebung"/>
        </w:rPr>
        <w:t xml:space="preserve"> </w:t>
      </w:r>
      <w:r w:rsidR="000824CB">
        <w:t xml:space="preserve">bieten ein großes Portfolio an </w:t>
      </w:r>
      <w:r w:rsidR="00241C94">
        <w:t>Services</w:t>
      </w:r>
      <w:r w:rsidR="000824CB">
        <w:t xml:space="preserve"> an</w:t>
      </w:r>
      <w:r w:rsidR="00241C94">
        <w:t>.</w:t>
      </w:r>
      <w:r w:rsidR="0026626F">
        <w:t xml:space="preserve"> </w:t>
      </w:r>
      <w:r w:rsidR="0026626F" w:rsidRPr="00822D8A">
        <w:t>Unter anderen</w:t>
      </w:r>
      <w:r w:rsidR="009E6E6B" w:rsidRPr="00822D8A">
        <w:t xml:space="preserve"> </w:t>
      </w:r>
      <w:r w:rsidR="00216546">
        <w:t xml:space="preserve">zählen zu </w:t>
      </w:r>
      <w:r w:rsidR="00523F8A">
        <w:t>den angebotenen Leistungen</w:t>
      </w:r>
      <w:r w:rsidR="009E6E6B" w:rsidRPr="00822D8A">
        <w:t xml:space="preserve"> </w:t>
      </w:r>
      <w:r w:rsidR="00CB49E4" w:rsidRPr="00822D8A">
        <w:t>„</w:t>
      </w:r>
      <w:r w:rsidR="009E6E6B" w:rsidRPr="00822D8A">
        <w:t>computation</w:t>
      </w:r>
      <w:r w:rsidR="00607485" w:rsidRPr="00822D8A">
        <w:t>, storage ,</w:t>
      </w:r>
      <w:r w:rsidR="00CB49E4" w:rsidRPr="00822D8A">
        <w:t xml:space="preserve"> databases, networking</w:t>
      </w:r>
      <w:r w:rsidR="00822D8A" w:rsidRPr="00822D8A">
        <w:t>, software, analytics, and intelligence</w:t>
      </w:r>
      <w:r w:rsidR="002C7B5F">
        <w:t>“</w:t>
      </w:r>
      <w:r w:rsidR="00822D8A" w:rsidRPr="00822D8A">
        <w:t xml:space="preserve"> </w:t>
      </w:r>
      <w:sdt>
        <w:sdtPr>
          <w:alias w:val="To edit, see citavi.com/edit"/>
          <w:tag w:val="CitaviPlaceholder#45522ac5-bfe4-4758-ad77-c54010c6aabd"/>
          <w:id w:val="1129978905"/>
          <w:placeholder>
            <w:docPart w:val="DefaultPlaceholder_-1854013440"/>
          </w:placeholder>
        </w:sdtPr>
        <w:sdtContent>
          <w:r w:rsidR="0032130A">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YzFmOTlhLWI0NmUtNGViNC1hYjdmLTdmZGVjOTY5ZGEzOCIsIlJhbmdlTGVuZ3RoIjoyNywiUmVmZXJlbmNlSWQiOiI4ZjM5MzExNi1lZjE1LTRiNjMtYjFlOS1lZjczY2FmOGFm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TY4IiwiU3RhcnRQYWdlIjp7IiRpZCI6IjUiLCIkdHlwZSI6IlN3aXNzQWNhZGVtaWMuUGFnZU51bWJlciwgU3dpc3NBY2FkZW1pYyIsIklzRnVsbHlOdW1lcmljIjpmYWxzZSwiTnVtYmVyIjoxNjgsIk51bWJlcmluZ1R5cGUiOjAsIk51bWVyYWxTeXN0ZW0iOi0xLCJPcmlnaW5hbFN0cmluZyI6IlMuMTY4IiwiUHJldHR5U3RyaW5nIjoiUy4xN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zNTQ5MjA2IiwiVXJpU3RyaW5nIjoiaHR0cHM6Ly9kbC5hY20ub3JnL2RvaS9wcm9jZWVkaW5ncy8xMC4xMTQ1LzM1NDkyM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zNTQ5MjA2IiwiVXJpU3RyaW5nIjoiaHR0cHM6Ly9kb2kub3JnLzEwLjExNDUvMzU0OTIwN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}</w:instrText>
          </w:r>
          <w:r w:rsidR="0032130A">
            <w:fldChar w:fldCharType="separate"/>
          </w:r>
          <w:r w:rsidR="00A26985">
            <w:t>(Kinger et al. 2022, S.168)</w:t>
          </w:r>
          <w:r w:rsidR="0032130A">
            <w:fldChar w:fldCharType="end"/>
          </w:r>
        </w:sdtContent>
      </w:sdt>
      <w:r w:rsidR="002C7B5F">
        <w:t xml:space="preserve">. </w:t>
      </w:r>
      <w:r w:rsidR="00B26A11">
        <w:t>Diese Services werden je nach Bedarf von anderen Unternehmen</w:t>
      </w:r>
      <w:r w:rsidR="00157784">
        <w:t xml:space="preserve"> oder sogar </w:t>
      </w:r>
      <w:r w:rsidR="00A0675B">
        <w:t>anderen Benutzern</w:t>
      </w:r>
      <w:r w:rsidR="00157784">
        <w:t xml:space="preserve"> in Anspruch genommen</w:t>
      </w:r>
      <w:r w:rsidR="00616374">
        <w:t xml:space="preserve"> </w:t>
      </w:r>
      <w:sdt>
        <w:sdtPr>
          <w:alias w:val="To edit, see citavi.com/edit"/>
          <w:tag w:val="CitaviPlaceholder#0fd0f116-88a9-464a-9339-51811a97c85d"/>
          <w:id w:val="4104587"/>
          <w:placeholder>
            <w:docPart w:val="DefaultPlaceholder_-1854013440"/>
          </w:placeholder>
        </w:sdtPr>
        <w:sdtContent>
          <w:r w:rsidR="00616374">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WQ1NzI5LWQxZDYtNGE4YS05MmUxLTRkOTNhYmY5Y2ZiZiIsIlJhbmdlTGVuZ3RoIjoyMCwiUmVmZXJlbmNlSWQiOiI4ZjM5MzExNi1lZjE1LTRiNjMtYjFlOS1lZjczY2FmOGFm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kbC5hY20ub3JnL2RvaS9wcm9jZWVkaW5ncy8xMC4xMTQ1LzM1NDkyMDYiLCJVcmlTdHJpbmciOiJodHRwczovL2RsLmFjbS5vcmcvZG9pL3Byb2NlZWRpbmdzLzEwLjExNDUvMzU0OTIw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TQ1LzM1NDkyMDYiLCJVcmlTdHJpbmciOiJodHRwczovL2RvaS5vcmcvMTAuMTE0NS8zNTQ5MjA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}</w:instrText>
          </w:r>
          <w:r w:rsidR="00616374">
            <w:fldChar w:fldCharType="separate"/>
          </w:r>
          <w:r w:rsidR="00A26985">
            <w:t>(Kinger et al. 2022)</w:t>
          </w:r>
          <w:r w:rsidR="00616374">
            <w:fldChar w:fldCharType="end"/>
          </w:r>
          <w:r w:rsidR="00616374">
            <w:t>.</w:t>
          </w:r>
        </w:sdtContent>
      </w:sdt>
      <w:r w:rsidR="00B82530">
        <w:t xml:space="preserve"> Dabei </w:t>
      </w:r>
      <w:r w:rsidR="00F247D7">
        <w:t xml:space="preserve">müssen die </w:t>
      </w:r>
      <w:r w:rsidR="00102858">
        <w:t>Kunden am Ende</w:t>
      </w:r>
      <w:r w:rsidR="003E6DE6">
        <w:t xml:space="preserve"> nur genau das zahlen, was sie auch benutzt haben</w:t>
      </w:r>
      <w:r w:rsidR="00BF7148">
        <w:t xml:space="preserve"> und es entstehen keine zusätzliche Kosten. </w:t>
      </w:r>
      <w:r w:rsidR="0054488B">
        <w:t>Zu den</w:t>
      </w:r>
      <w:r w:rsidR="00D800E6">
        <w:t xml:space="preserve"> größten Cloud Service Provider im Moment zählen </w:t>
      </w:r>
      <w:r w:rsidR="00E14AEC">
        <w:t>Microsoft Azure, Amazon</w:t>
      </w:r>
      <w:r w:rsidR="00052D5C">
        <w:t xml:space="preserve"> Webservices</w:t>
      </w:r>
      <w:r w:rsidR="009A3396">
        <w:t xml:space="preserve"> und Google Cloud Platform</w:t>
      </w:r>
      <w:r w:rsidR="00E14AEC">
        <w:t xml:space="preserve"> </w:t>
      </w:r>
      <w:sdt>
        <w:sdtPr>
          <w:alias w:val="To edit, see citavi.com/edit"/>
          <w:tag w:val="CitaviPlaceholder#296e7153-6428-4380-9dd9-05d2449e60b9"/>
          <w:id w:val="-1566185599"/>
          <w:placeholder>
            <w:docPart w:val="DefaultPlaceholder_-1854013440"/>
          </w:placeholder>
        </w:sdtPr>
        <w:sdtContent>
          <w:r w:rsidR="00E14AEC">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NGRiYjMyLWYyYTItNDRiZi04NzFiLTc2OTI3MTM5YzIzYyIsIlJhbmdlTGVuZ3RoIjoxNiwiUmVmZXJlbmNlSWQiOiJlZjFlMjZjNS05NGFlLTQ0OTAtOTdlNC0wMWI3M2Y0MmM2O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3LjIwMjQiLCJBdXRob3JzIjpbeyIkaWQiOiI3IiwiJHR5cGUiOiJTd2lzc0FjYWRlbWljLkNpdGF2aS5QZXJzb24sIFN3aXNzQWNhZGVtaWMuQ2l0YXZpIiwiTGFzdE5hbWUiOiJTdGF0aXN0YSIsIlByb3RlY3RlZCI6ZmFsc2UsIlNleCI6MCwiQ3JlYXRlZEJ5IjoiX0p1bGl3IiwiQ3JlYXRlZE9uIjoiMjAyNC0wNy0xN1QwOTowNzoyMSIsIk1vZGlmaWVkQnkiOiJfSnVsaXciLCJJZCI6IjRmMDg4Njc2LTE3MTYtNDUxYS1iNDZkLTM2MzY4YjA2ZDc4ZiIsIk1vZGlmaWVkT24iOiIyMDI0LTA3LTE3VDA5OjA3OjI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0YXRpc3RhIDE5MDcyMDI0IC0gVG9wLTEwIGNsb3VkIHZlbmRvcnMgYnkgcmV2ZW51Z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kuMDcuMjAy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N0YXRpc3RhLmNvbS9zdGF0aXN0aWNzLzEyNDM1MTMvdG9wLTEwLWNsb3VkLXZlbmRvcnMtYnktcmV2ZW51ZS1maXNjYWwtcXVhcnRlci1nbG9iYWwvIiwiVXJpU3RyaW5nIjoiaHR0cHM6Ly93d3cuc3RhdGlzdGEuY29tL3N0YXRpc3RpY3MvMTI0MzUxMy90b3AtMTAtY2xvdWQtdmVuZG9ycy1ieS1yZXZlbnVlLWZpc2NhbC1xdWFydGVyLWdsb2Jhb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}</w:instrText>
          </w:r>
          <w:r w:rsidR="00E14AEC">
            <w:fldChar w:fldCharType="separate"/>
          </w:r>
          <w:r w:rsidR="00A26985">
            <w:t>(Statista 2024b)</w:t>
          </w:r>
          <w:r w:rsidR="00E14AEC">
            <w:fldChar w:fldCharType="end"/>
          </w:r>
        </w:sdtContent>
      </w:sdt>
      <w:r w:rsidR="00014A68">
        <w:t>.</w:t>
      </w:r>
      <w:r w:rsidR="00A32196">
        <w:t xml:space="preserve"> </w:t>
      </w:r>
      <w:r w:rsidR="00CA04B4" w:rsidRPr="00CA04B4">
        <w:rPr>
          <w:rStyle w:val="Hervorhebung"/>
        </w:rPr>
        <w:t>Cloud Service Provider</w:t>
      </w:r>
      <w:r w:rsidR="00CA04B4">
        <w:t xml:space="preserve"> nehmen vor allem auch </w:t>
      </w:r>
      <w:r w:rsidR="0027042B">
        <w:t>Aufträge von genKI-Unternehmen entgegen</w:t>
      </w:r>
      <w:r w:rsidR="00414551">
        <w:t xml:space="preserve">. GenKI-Unternehmen brauchen nämlich </w:t>
      </w:r>
      <w:r w:rsidR="00B65416">
        <w:t xml:space="preserve">die entsprechende Infrastruktur um ihr generativen KI-Modelle </w:t>
      </w:r>
      <w:r w:rsidR="00695744">
        <w:t>zu trainieren</w:t>
      </w:r>
      <w:r w:rsidR="0072365C">
        <w:t xml:space="preserve"> und laufen zu lassen</w:t>
      </w:r>
      <w:r w:rsidR="00BE73C5">
        <w:t>, da meistens eine vergleichbare</w:t>
      </w:r>
      <w:r w:rsidR="004C0A32">
        <w:t xml:space="preserve"> </w:t>
      </w:r>
      <w:r w:rsidR="00032B5E">
        <w:t>eigene Infrastruktur</w:t>
      </w:r>
      <w:r w:rsidR="004C0A32">
        <w:t xml:space="preserve"> zu kostenintensiv</w:t>
      </w:r>
      <w:r w:rsidR="00A86C45">
        <w:t xml:space="preserve"> ist</w:t>
      </w:r>
      <w:r w:rsidR="00032B5E">
        <w:t xml:space="preserve"> und </w:t>
      </w:r>
      <w:r w:rsidR="00C437EC">
        <w:t xml:space="preserve">nicht direkt auf die </w:t>
      </w:r>
      <w:r w:rsidR="006C45E9">
        <w:t>benötigte Größe skaliert werden kann</w:t>
      </w:r>
      <w:r w:rsidR="005B57F3">
        <w:t xml:space="preserve"> </w:t>
      </w:r>
      <w:sdt>
        <w:sdtPr>
          <w:alias w:val="To edit, see citavi.com/edit"/>
          <w:tag w:val="CitaviPlaceholder#64c82b39-d720-4876-94c2-3275233892c7"/>
          <w:id w:val="-1367597164"/>
          <w:placeholder>
            <w:docPart w:val="DefaultPlaceholder_-1854013440"/>
          </w:placeholder>
        </w:sdtPr>
        <w:sdtContent>
          <w:r w:rsidR="005B57F3">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ZDY1OWY1LWYwMTItNGVhZS05N2E1LWRhOThhNzExMDEzZCIsIlJhbmdlTGVuZ3RoIjoyMiwiUmVmZXJlbmNlSWQiOiI3ZGMxZTUyNy02ZDNmLTQ1NGItODA5Mi0zM2ViMWU3NTE1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S0yIiwiU3RhcnRQYWdlIjp7IiRpZCI6IjUiLCIkdHlwZSI6IlN3aXNzQWNhZGVtaWMuUGFnZU51bWJlciwgU3dpc3NBY2FkZW1pYyIsIklzRnVsbHlOdW1lcmljIjpmYWxzZSwiTnVtYmVyIjoxLCJOdW1iZXJpbmdUeXBlIjowLCJOdW1lcmFsU3lzdGVtIjotMSwiT3JpZ2luYWxTdHJpbmciOiJTLjEtMiIsIlByZXR0eVN0cmluZyI6IlMuMS0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b3BoZSIsIkxhc3ROYW1lIjoiQ2FydWdhdGkiLCJQcm90ZWN0ZWQiOmZhbHNlLCJTZXgiOjIsIkNyZWF0ZWRCeSI6Il9KdWxpdyIsIkNyZWF0ZWRPbiI6IjIwMjQtMDctMTlUMTM6MTM6NTIiLCJNb2RpZmllZEJ5IjoiX0p1bGl3IiwiSWQiOiI1NTI0OTdjZS03NzAyLTQ3Y2MtYWYzYi02OGY2NzhhNjM4YzEiLCJNb2RpZmllZE9uIjoiMjAyNC0wNy0xOVQxMzoxMzo1M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DYXJ1Z2F0aSAyMDI0IC0gVGhlIENvbXBldGl0aXZlIFJlbGF0aW9uc2hpcCBCZXR3ZWVuIENsb3Vk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OC4wMy4yMDI0IiwiRG9pIjoiMTAuMjEzOS9zc3JuLjQ3Mzg3Mz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MTM5L3Nzcm4uNDczODczOCIsIlVyaVN0cmluZyI6Imh0dHBzOi8vZG9pLm9yZy8xMC4yMTM5L3Nzcm4uNDczODcz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5VDEzOjEzOjUyIiwiTW9kaWZpZWRCeSI6Il9KdWxpdyIsIklkIjoiZjVmZGJjN2ItYzBhNi00ODEzLWFiZmUtMzFhYmQ1MmJmYjJmIiwiTW9kaWZpZWRPbiI6IjIwMjQtMDctMTlUMTM6MTM6NT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BhcGVycy5zc3JuLmNvbS9zb2wzL3BhcGVycy5jZm0/YWJzdHJhY3RfaWQ9NDczODczOCIsIlVyaVN0cmluZyI6Imh0dHBzOi8vcGFwZXJzLnNzcm4uY29tL3NvbDMvcGFwZXJzLmNmbT9hYnN0cmFjdF9pZD00NzM4NzM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}</w:instrText>
          </w:r>
          <w:r w:rsidR="005B57F3">
            <w:fldChar w:fldCharType="separate"/>
          </w:r>
          <w:r w:rsidR="00A26985">
            <w:t>(Carugati 2024, S.1-2)</w:t>
          </w:r>
          <w:r w:rsidR="005B57F3">
            <w:fldChar w:fldCharType="end"/>
          </w:r>
        </w:sdtContent>
      </w:sdt>
      <w:r w:rsidR="005B57F3">
        <w:t>.</w:t>
      </w:r>
      <w:r w:rsidR="00DC071D">
        <w:t xml:space="preserve"> </w:t>
      </w:r>
      <w:r w:rsidR="00C505FB">
        <w:t xml:space="preserve">Ein Beispiel für solche Zusammenarbeit ist die Partnerschaft von OpenAi und </w:t>
      </w:r>
      <w:r w:rsidR="00D93077">
        <w:t>Azure</w:t>
      </w:r>
      <w:r w:rsidR="00E97C64">
        <w:t xml:space="preserve">, denn </w:t>
      </w:r>
      <w:r w:rsidR="006B273B">
        <w:t>GPT-4 (das neueste Modell von OpenAI) wurde</w:t>
      </w:r>
      <w:r w:rsidR="002776E7">
        <w:t xml:space="preserve"> auf den extra für künstliche Intelligenz optimierte</w:t>
      </w:r>
      <w:r w:rsidR="008454B4">
        <w:t>n</w:t>
      </w:r>
      <w:r w:rsidR="002776E7">
        <w:t xml:space="preserve"> Server</w:t>
      </w:r>
      <w:r w:rsidR="008454B4">
        <w:t xml:space="preserve">n </w:t>
      </w:r>
      <w:r w:rsidR="00CB1050">
        <w:t xml:space="preserve">und Computern </w:t>
      </w:r>
      <w:r w:rsidR="008454B4">
        <w:t>von</w:t>
      </w:r>
      <w:r w:rsidR="00CB1050">
        <w:t xml:space="preserve"> Microsoft</w:t>
      </w:r>
      <w:r w:rsidR="008454B4">
        <w:t xml:space="preserve"> Azur</w:t>
      </w:r>
      <w:r w:rsidR="002776E7">
        <w:t xml:space="preserve"> trainiert </w:t>
      </w:r>
      <w:r w:rsidR="00AF3BDC">
        <w:t xml:space="preserve">und </w:t>
      </w:r>
      <w:r w:rsidR="00A320E7">
        <w:t>Azure</w:t>
      </w:r>
      <w:r w:rsidR="00277683">
        <w:t xml:space="preserve"> Serverstruktur ist auch für </w:t>
      </w:r>
      <w:r w:rsidR="00AF3BDC">
        <w:t>dauerhaften</w:t>
      </w:r>
      <w:r w:rsidR="00D84DF0">
        <w:t xml:space="preserve"> Betrieb verantwortlich</w:t>
      </w:r>
      <w:r w:rsidR="00E5101E">
        <w:t xml:space="preserve"> </w:t>
      </w:r>
      <w:sdt>
        <w:sdtPr>
          <w:alias w:val="To edit, see citavi.com/edit"/>
          <w:tag w:val="CitaviPlaceholder#50c1a669-4126-467b-933d-9d5cb4ce271b"/>
          <w:id w:val="-1428495975"/>
          <w:placeholder>
            <w:docPart w:val="DefaultPlaceholder_-1854013440"/>
          </w:placeholder>
        </w:sdtPr>
        <w:sdtContent>
          <w:r w:rsidR="00E5101E">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mU1OGE3LTUwZTgtNDQ2MC1hNWNiLTliYjhkZDBmNDA3ZSIsIlJhbmdlTGVuZ3RoIjoxMywiUmVmZXJlbmNlSWQiOiJiYTI2ODM3YS02NDgwLTRjMjQtODU1My1kNzQxZjhkYWY1O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3LjIwMjQiLCJBdXRob3JzIjpbeyIkaWQiOiI3IiwiJHR5cGUiOiJTd2lzc0FjYWRlbWljLkNpdGF2aS5QZXJzb24sIFN3aXNzQWNhZGVtaWMuQ2l0YXZpIiwiTGFzdE5hbWUiOiJPcGVuQWkiLCJQcm90ZWN0ZWQiOmZhbHNlLCJTZXgiOjAsIkNyZWF0ZWRCeSI6Il9KdWxpdyIsIkNyZWF0ZWRPbiI6IjIwMjQtMDctMTlUMTQ6MTg6MzYiLCJNb2RpZmllZEJ5IjoiX0p1bGl3IiwiSWQiOiJkYjlkZmI0MS0xOWQwLTQ3YmUtYWVjMy1hNzM1OTY2NWQwYzkiLCJNb2RpZmllZE9uIjoiMjAyNC0wNy0xOVQxNDoxODoz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HUFQtNCAxOTA3MjAyN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kuMDcuMjAy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b3BlbmFpLmNvbS9pbmRleC9ncHQtNC8iLCJVcmlTdHJpbmciOiJodHRwczovL29wZW5haS5jb20vaW5kZXgvZ3B0LTQ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}</w:instrText>
          </w:r>
          <w:r w:rsidR="00E5101E">
            <w:fldChar w:fldCharType="separate"/>
          </w:r>
          <w:r w:rsidR="00A26985">
            <w:t>(OpenAi 2024)</w:t>
          </w:r>
          <w:r w:rsidR="00E5101E">
            <w:fldChar w:fldCharType="end"/>
          </w:r>
        </w:sdtContent>
      </w:sdt>
      <w:r w:rsidR="00277683">
        <w:t>.</w:t>
      </w:r>
      <w:r w:rsidR="00AE379F">
        <w:t xml:space="preserve"> </w:t>
      </w:r>
    </w:p>
    <w:p w14:paraId="09BE6A69" w14:textId="4614F245" w:rsidR="00966F68" w:rsidRDefault="00774E0E" w:rsidP="003063B8">
      <w:r>
        <w:t xml:space="preserve">Außerdem, wie in der Einleitung </w:t>
      </w:r>
      <w:r w:rsidR="00987C62">
        <w:t>bereits erwähnt</w:t>
      </w:r>
      <w:r w:rsidR="00DD5DCB">
        <w:t>,</w:t>
      </w:r>
      <w:r w:rsidR="00987C62">
        <w:t xml:space="preserve"> steigt das Marktvolumen </w:t>
      </w:r>
      <w:r w:rsidR="002806AD">
        <w:t>von generative</w:t>
      </w:r>
      <w:r w:rsidR="00DD5DCB">
        <w:t>r</w:t>
      </w:r>
      <w:r w:rsidR="002806AD">
        <w:t xml:space="preserve"> künstliche</w:t>
      </w:r>
      <w:r w:rsidR="00DD5DCB">
        <w:t>r</w:t>
      </w:r>
      <w:r w:rsidR="002806AD">
        <w:t xml:space="preserve"> Intelligenz rasant an und </w:t>
      </w:r>
      <w:r w:rsidR="00DD5DCB">
        <w:t>i</w:t>
      </w:r>
      <w:r w:rsidR="00C84B40">
        <w:t xml:space="preserve">m Moment ist noch kein Ende in Sicht </w:t>
      </w:r>
      <w:sdt>
        <w:sdtPr>
          <w:alias w:val="To edit, see citavi.com/edit"/>
          <w:tag w:val="CitaviPlaceholder#82b809d4-4e6c-429e-9514-dc42edee3588"/>
          <w:id w:val="-193857477"/>
          <w:placeholder>
            <w:docPart w:val="DefaultPlaceholder_-1854013440"/>
          </w:placeholder>
        </w:sdtPr>
        <w:sdtContent>
          <w:r w:rsidR="00C84B40">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TcyODNhLWE4YmYtNDRlZS1hMDVmLWQ4NTcwMWQxMmE3NCIsIlJhbmdlTGVuZ3RoIjoxNiwiUmVmZXJlbmNlSWQiOiI2YWI3Mzc3OS1jNGZjLTQwYjUtODAwYS0zZmZiZTQ1YWY3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TdGF0aXN0YSIsIlByb3RlY3RlZCI6ZmFsc2UsIlNleCI6MCwiQ3JlYXRlZEJ5IjoiX0p1bGl3IiwiQ3JlYXRlZE9uIjoiMjAyNC0wNy0xN1QwOTowNzoyMSIsIk1vZGlmaWVkQnkiOiJfSnVsaXciLCJJZCI6IjRmMDg4Njc2LTE3MTYtNDUxYS1iNDZkLTM2MzY4YjA2ZDc4ZiIsIk1vZGlmaWVkT24iOiIyMDI0LTA3LTE3VDA5OjA3OjI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0YXRpc3RhIDE3MDcyMDI0IC0gR2VuZXJhdGl2ZSBLS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cuMjAy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Uuc3RhdGlzdGEuY29tL291dGxvb2svdG1vL2t1ZW5zdGxpY2hlLWludGVsbGlnZW56L2dlbmVyYXRpdmUta2kvd2VsdHdlaXQjbWFya3Rncm9lc3NlIiwiVXJpU3RyaW5nIjoiaHR0cHM6Ly9kZS5zdGF0aXN0YS5jb20vb3V0bG9vay90bW8va3VlbnN0bGljaGUtaW50ZWxsaWdlbnovZ2VuZXJhdGl2ZS1raS93ZWx0d2VpdCNtYXJrdGdyb2Vzc2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}</w:instrText>
          </w:r>
          <w:r w:rsidR="00C84B40">
            <w:fldChar w:fldCharType="separate"/>
          </w:r>
          <w:r w:rsidR="00A26985">
            <w:t>(Statista 2024a)</w:t>
          </w:r>
          <w:r w:rsidR="00C84B40">
            <w:fldChar w:fldCharType="end"/>
          </w:r>
        </w:sdtContent>
      </w:sdt>
      <w:r w:rsidR="00C84B40">
        <w:t>. Das gleiche</w:t>
      </w:r>
      <w:r w:rsidR="00E252BD">
        <w:t xml:space="preserve"> gilt für das Marktvolumen d</w:t>
      </w:r>
      <w:r w:rsidR="001C6134">
        <w:t xml:space="preserve">er </w:t>
      </w:r>
      <w:r w:rsidR="001C6134" w:rsidRPr="001C6134">
        <w:rPr>
          <w:rStyle w:val="Hervorhebung"/>
        </w:rPr>
        <w:t>Cloud Service Providern</w:t>
      </w:r>
      <w:r w:rsidR="00997535">
        <w:rPr>
          <w:rStyle w:val="Hervorhebung"/>
        </w:rPr>
        <w:t>,</w:t>
      </w:r>
      <w:r w:rsidR="001C6134">
        <w:rPr>
          <w:rStyle w:val="Hervorhebung"/>
        </w:rPr>
        <w:t xml:space="preserve"> </w:t>
      </w:r>
      <w:r w:rsidR="00997535">
        <w:t xml:space="preserve">welches </w:t>
      </w:r>
      <w:r w:rsidR="00CF2369">
        <w:t xml:space="preserve">sich </w:t>
      </w:r>
      <w:r w:rsidR="00997535">
        <w:t xml:space="preserve">im nahezu gleichen Tempo bis 2027 </w:t>
      </w:r>
      <w:r w:rsidR="00CF2369">
        <w:t>um das sechsfache vergrößern wird</w:t>
      </w:r>
      <w:r w:rsidR="001F0B16">
        <w:t xml:space="preserve"> </w:t>
      </w:r>
      <w:sdt>
        <w:sdtPr>
          <w:alias w:val="To edit, see citavi.com/edit"/>
          <w:tag w:val="CitaviPlaceholder#f6eeaf3a-5ece-4365-87c9-39c07e316855"/>
          <w:id w:val="557900577"/>
          <w:placeholder>
            <w:docPart w:val="DefaultPlaceholder_-1854013440"/>
          </w:placeholder>
        </w:sdtPr>
        <w:sdtContent>
          <w:r w:rsidR="00662080">
            <w:fldChar w:fldCharType="begin"/>
          </w:r>
          <w:r w:rsidR="002050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TE3NDIyLTEyODktNGFkNS05OGEwLTkxYTlhZDc5MjlmNCIsIlJhbmdlTGVuZ3RoIjoyMCwiUmVmZXJlbmNlSWQiOiI3ZGMxZTUyNy02ZDNmLTQ1NGItODA5Mi0zM2ViMWU3NTE1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SIsIlN0YXJ0UGFnZSI6eyIkaWQiOiI1IiwiJHR5cGUiOiJTd2lzc0FjYWRlbWljLlBhZ2VOdW1iZXIsIFN3aXNzQWNhZGVtaWMiLCJJc0Z1bGx5TnVtZXJpYyI6ZmFsc2UsIk51bWJlciI6MSwiTnVtYmVyaW5nVHlwZSI6MCwiTnVtZXJhbFN5c3RlbSI6LTEsIk9yaWdpbmFsU3RyaW5nIjoiUy4xIiwiUHJldHR5U3RyaW5nIjoiUy4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b3BoZSIsIkxhc3ROYW1lIjoiQ2FydWdhdGkiLCJQcm90ZWN0ZWQiOmZhbHNlLCJTZXgiOjIsIkNyZWF0ZWRCeSI6Il9KdWxpdyIsIkNyZWF0ZWRPbiI6IjIwMjQtMDctMTlUMTM6MTM6NTIiLCJNb2RpZmllZEJ5IjoiX0p1bGl3IiwiSWQiOiI1NTI0OTdjZS03NzAyLTQ3Y2MtYWYzYi02OGY2NzhhNjM4YzEiLCJNb2RpZmllZE9uIjoiMjAyNC0wNy0xOVQxMzoxMzo1M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DYXJ1Z2F0aSAyMDI0IC0gVGhlIENvbXBldGl0aXZlIFJlbGF0aW9uc2hpcCBCZXR3ZWVuIENsb3Vk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OC4wMy4yMDI0IiwiRG9pIjoiMTAuMjEzOS9zc3JuLjQ3Mzg3Mz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MTM5L3Nzcm4uNDczODczOCIsIlVyaVN0cmluZyI6Imh0dHBzOi8vZG9pLm9yZy8xMC4yMTM5L3Nzcm4uNDczODcz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5VDEzOjEzOjUyIiwiTW9kaWZpZWRCeSI6Il9KdWxpdyIsIklkIjoiZjVmZGJjN2ItYzBhNi00ODEzLWFiZmUtMzFhYmQ1MmJmYjJmIiwiTW9kaWZpZWRPbiI6IjIwMjQtMDctMTlUMTM6MTM6NT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BhcGVycy5zc3JuLmNvbS9zb2wzL3BhcGVycy5jZm0/YWJzdHJhY3RfaWQ9NDczODczOCIsIlVyaVN0cmluZyI6Imh0dHBzOi8vcGFwZXJzLnNzcm4uY29tL3NvbDMvcGFwZXJzLmNmbT9hYnN0cmFjdF9pZD00NzM4NzM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}</w:instrText>
          </w:r>
          <w:r w:rsidR="00662080">
            <w:fldChar w:fldCharType="separate"/>
          </w:r>
          <w:r w:rsidR="00A26985">
            <w:t>(Carugati 2024, S.1)</w:t>
          </w:r>
          <w:r w:rsidR="00662080">
            <w:fldChar w:fldCharType="end"/>
          </w:r>
        </w:sdtContent>
      </w:sdt>
      <w:r w:rsidR="001F0B16">
        <w:t>.</w:t>
      </w:r>
      <w:r w:rsidR="00662080">
        <w:t xml:space="preserve"> </w:t>
      </w:r>
      <w:r w:rsidR="00F242F8">
        <w:t>Folglich</w:t>
      </w:r>
      <w:r w:rsidR="00357A8C">
        <w:t xml:space="preserve"> </w:t>
      </w:r>
      <w:r w:rsidR="00142006">
        <w:t>profitieren beide von dem Erfolg des anderen</w:t>
      </w:r>
      <w:r w:rsidR="00144322">
        <w:t>.</w:t>
      </w:r>
      <w:r w:rsidR="00CF1DAA">
        <w:t xml:space="preserve"> </w:t>
      </w:r>
      <w:r w:rsidR="003F38AA">
        <w:t xml:space="preserve">Natürlich ist das Wachstum </w:t>
      </w:r>
      <w:r w:rsidR="008D4C86">
        <w:t>der Cloud Service Provider nicht nur auf den Erfolg von generativen KI-Modellen zurückzuführen, sondern auch</w:t>
      </w:r>
      <w:r w:rsidR="001A7F5F">
        <w:t xml:space="preserve"> auf </w:t>
      </w:r>
      <w:r w:rsidR="0075682F">
        <w:t>d</w:t>
      </w:r>
      <w:r w:rsidR="00A147BB">
        <w:t xml:space="preserve">ie </w:t>
      </w:r>
      <w:r w:rsidR="00A147BB">
        <w:lastRenderedPageBreak/>
        <w:t xml:space="preserve">allgemein </w:t>
      </w:r>
      <w:r w:rsidR="00530D08">
        <w:t xml:space="preserve">steigende </w:t>
      </w:r>
      <w:r w:rsidR="00A147BB">
        <w:t>Nachfrage nach</w:t>
      </w:r>
      <w:r w:rsidR="00530D08">
        <w:t>,</w:t>
      </w:r>
      <w:r w:rsidR="00A147BB">
        <w:t xml:space="preserve"> </w:t>
      </w:r>
      <w:r w:rsidR="00530D08">
        <w:t xml:space="preserve">unter anderem </w:t>
      </w:r>
      <w:r w:rsidR="00A147BB">
        <w:t>Cloud Computing von Unternehmen weltweit</w:t>
      </w:r>
      <w:r w:rsidR="001E7FCD">
        <w:t>.</w:t>
      </w:r>
      <w:r w:rsidR="00CB27C2">
        <w:t xml:space="preserve"> </w:t>
      </w:r>
      <w:r w:rsidR="00281851">
        <w:t>Dennoch gehören sie</w:t>
      </w:r>
      <w:r w:rsidR="001575B8">
        <w:t>, wegen den oben bereits erwähnten Gründen, fest zusammen</w:t>
      </w:r>
      <w:r w:rsidR="006D5B25">
        <w:t xml:space="preserve">, da ohne gute Rechenleistung das </w:t>
      </w:r>
      <w:r w:rsidR="008865F0">
        <w:t>T</w:t>
      </w:r>
      <w:r w:rsidR="006D5B25">
        <w:t>rainieren und Nutzen von generativen</w:t>
      </w:r>
      <w:r w:rsidR="00C1225B">
        <w:t xml:space="preserve"> KI-Modellen</w:t>
      </w:r>
      <w:r w:rsidR="006D5B25">
        <w:t xml:space="preserve"> </w:t>
      </w:r>
      <w:r w:rsidR="003B71F9">
        <w:t>bei weitem nicht so effizient und effektiv laufen</w:t>
      </w:r>
      <w:r w:rsidR="00C1225B">
        <w:t xml:space="preserve"> würde</w:t>
      </w:r>
      <w:r w:rsidR="007526BE">
        <w:t xml:space="preserve"> </w:t>
      </w:r>
      <w:sdt>
        <w:sdtPr>
          <w:alias w:val="To edit, see citavi.com/edit"/>
          <w:tag w:val="CitaviPlaceholder#65e98178-9477-4d04-823d-e05797fdc50f"/>
          <w:id w:val="1861079331"/>
          <w:placeholder>
            <w:docPart w:val="DefaultPlaceholder_-1854013440"/>
          </w:placeholder>
        </w:sdtPr>
        <w:sdtContent>
          <w:r w:rsidR="007526BE">
            <w:fldChar w:fldCharType="begin"/>
          </w:r>
          <w:r w:rsidR="007526B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TEyODVlLWMwN2MtNGVkOS04YzM0LTFkN2JmY2FiOGIzMyIsIlJhbmdlTGVuZ3RoIjoxNSwiUmVmZXJlbmNlSWQiOiI3ZGMxZTUyNy02ZDNmLTQ1NGItODA5Mi0zM2ViMWU3NTE1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9waGUiLCJMYXN0TmFtZSI6IkNhcnVnYXRpIiwiUHJvdGVjdGVkIjpmYWxzZSwiU2V4IjoyLCJDcmVhdGVkQnkiOiJfSnVsaXciLCJDcmVhdGVkT24iOiIyMDI0LTA3LTE5VDEzOjEzOjUyIiwiTW9kaWZpZWRCeSI6Il9KdWxpdyIsIklkIjoiNTUyNDk3Y2UtNzcwMi00N2NjLWFmM2ItNjhmNjc4YTYzOGMxIiwiTW9kaWZpZWRPbiI6IjIwMjQtMDctMTlUMTM6MTM6N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Q2FydWdhdGkgMjAyNCAtIFRoZSBDb21wZXRpdGl2ZSBSZWxhdGlvbnNoaXAgQmV0d2VlbiBDbG91Z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guMDMuMjAyNCIsIkRvaSI6IjEwLjIxMzkvc3Nybi40NzM4NzM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jEzOS9zc3JuLjQ3Mzg3MzgiLCJVcmlTdHJpbmciOiJodHRwczovL2RvaS5vcmcvMTAuMjEzOS9zc3JuLjQ3Mzg3Mz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xOVQxMzoxMzo1MiIsIk1vZGlmaWVkQnkiOiJfSnVsaXciLCJJZCI6ImY1ZmRiYzdiLWMwYTYtNDgxMy1hYmZlLTMxYWJkNTJiZmIyZiIsIk1vZGlmaWVkT24iOiIyMDI0LTA3LTE5VDEzOjEzOjU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wYXBlcnMuc3Nybi5jb20vc29sMy9wYXBlcnMuY2ZtP2Fic3RyYWN0X2lkPTQ3Mzg3MzgiLCJVcmlTdHJpbmciOiJodHRwczovL3BhcGVycy5zc3JuLmNvbS9zb2wzL3BhcGVycy5jZm0/YWJzdHJhY3RfaWQ9NDczODcz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}</w:instrText>
          </w:r>
          <w:r w:rsidR="007526BE">
            <w:fldChar w:fldCharType="separate"/>
          </w:r>
          <w:r w:rsidR="00A26985">
            <w:t>(Carugati 2024)</w:t>
          </w:r>
          <w:r w:rsidR="007526BE">
            <w:fldChar w:fldCharType="end"/>
          </w:r>
        </w:sdtContent>
      </w:sdt>
      <w:r w:rsidR="007526BE">
        <w:t>.</w:t>
      </w:r>
    </w:p>
    <w:p w14:paraId="1CB6EDEE" w14:textId="1BA50981" w:rsidR="00EB11B4" w:rsidRDefault="00CF1DAA" w:rsidP="003063B8">
      <w:r>
        <w:t>Also gibt es für</w:t>
      </w:r>
      <w:r w:rsidR="00EF4B07">
        <w:t xml:space="preserve"> das E3value Modell einen Werteaustausch zwischen </w:t>
      </w:r>
      <w:r w:rsidR="009C7E33" w:rsidRPr="00B37077">
        <w:rPr>
          <w:rStyle w:val="Hervorhebung"/>
        </w:rPr>
        <w:t>genKi-Unternehmen</w:t>
      </w:r>
      <w:r w:rsidR="009C7E33">
        <w:t xml:space="preserve"> und </w:t>
      </w:r>
      <w:r w:rsidR="009C7E33" w:rsidRPr="00B37077">
        <w:rPr>
          <w:rStyle w:val="Hervorhebung"/>
        </w:rPr>
        <w:t>Cloud Service Providern</w:t>
      </w:r>
      <w:r w:rsidR="00DC5BC1">
        <w:t xml:space="preserve">. Dabei liefern die </w:t>
      </w:r>
      <w:r w:rsidR="00DC5BC1" w:rsidRPr="00B37077">
        <w:rPr>
          <w:rStyle w:val="Hervorhebung"/>
        </w:rPr>
        <w:t>Cloud Service Provider</w:t>
      </w:r>
      <w:r w:rsidR="00DC5BC1">
        <w:t xml:space="preserve"> die entsprechende benötigte Infrastruktur und</w:t>
      </w:r>
      <w:r w:rsidR="00B37077">
        <w:t xml:space="preserve"> dafür erhalten sie </w:t>
      </w:r>
      <w:r w:rsidR="00F90857">
        <w:t xml:space="preserve">im Gegenzug </w:t>
      </w:r>
      <w:r w:rsidR="00B37077">
        <w:t>eine Bezahlung von den</w:t>
      </w:r>
      <w:r w:rsidR="000E20C2">
        <w:t xml:space="preserve"> jeweiligen</w:t>
      </w:r>
      <w:r w:rsidR="00B37077">
        <w:t xml:space="preserve"> </w:t>
      </w:r>
      <w:r w:rsidR="00B37077" w:rsidRPr="00B37077">
        <w:rPr>
          <w:rStyle w:val="Hervorhebung"/>
        </w:rPr>
        <w:t>genKI-Unternehmen</w:t>
      </w:r>
      <w:r w:rsidR="00B37077">
        <w:t>.</w:t>
      </w:r>
    </w:p>
    <w:p w14:paraId="7A0D1023" w14:textId="748348C0" w:rsidR="00047D63" w:rsidRDefault="00C36FB1" w:rsidP="003063B8">
      <w:r>
        <w:t xml:space="preserve">Da </w:t>
      </w:r>
      <w:r w:rsidR="0064478C">
        <w:t xml:space="preserve">durch die stetig </w:t>
      </w:r>
      <w:r w:rsidR="007511FC">
        <w:t>wachsende Entwicklung de</w:t>
      </w:r>
      <w:r w:rsidR="00363417">
        <w:t>s</w:t>
      </w:r>
      <w:r w:rsidR="007511FC">
        <w:t xml:space="preserve"> </w:t>
      </w:r>
      <w:r w:rsidR="007511FC" w:rsidRPr="00363417">
        <w:rPr>
          <w:rStyle w:val="Hervorhebung"/>
        </w:rPr>
        <w:t>Cloud Service Provider</w:t>
      </w:r>
      <w:r w:rsidR="007511FC">
        <w:t xml:space="preserve"> Marktes werden auch immer mehr Rechenzentren </w:t>
      </w:r>
      <w:r w:rsidR="00363417">
        <w:t>benötigt.</w:t>
      </w:r>
      <w:r w:rsidR="00A90134">
        <w:t xml:space="preserve"> Diese haben aufgrund der viele elektronischen Geräte</w:t>
      </w:r>
      <w:r w:rsidR="003C30B3">
        <w:t xml:space="preserve"> (vor allem Server</w:t>
      </w:r>
      <w:r w:rsidR="00B36251">
        <w:t>, Kühlungen</w:t>
      </w:r>
      <w:r w:rsidR="003C30B3">
        <w:t>)</w:t>
      </w:r>
      <w:r w:rsidR="00A90134">
        <w:t xml:space="preserve"> einen</w:t>
      </w:r>
      <w:r w:rsidR="00480EF2">
        <w:t xml:space="preserve"> sehr hohen Energieverbrauch</w:t>
      </w:r>
      <w:r w:rsidR="000E0662">
        <w:t xml:space="preserve"> </w:t>
      </w:r>
      <w:sdt>
        <w:sdtPr>
          <w:alias w:val="To edit, see citavi.com/edit"/>
          <w:tag w:val="CitaviPlaceholder#1a4a055a-a319-4422-99b1-80206c56a18d"/>
          <w:id w:val="-480150430"/>
          <w:placeholder>
            <w:docPart w:val="DefaultPlaceholder_-1854013440"/>
          </w:placeholder>
        </w:sdtPr>
        <w:sdtContent>
          <w:r w:rsidR="003C30B3">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N2Y2OWE3LTFiYTAtNDZkMS1iMmVjLTViYzI1OTZjMWFmYSIsIlJhbmdlTGVuZ3RoIjo3MSwiUmVmZXJlbmNlSWQiOiIxODA5OWM0Yy00ODIzLTRiMTItODQwNy0yN2NmOGY4NDIzM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dELTgtMDcwLTIxLXBkZi1kYXRh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J1bmRlc3RhZy5kZS9yZXNvdXJjZS9ibG9iLzg2Mzg1MC80MjNjMTE5NjhmY2I1Yzk5OTVlOWVmOTA5MGVkZjllNi9XRC04LTA3MC0yMS1wZGYtZGF0YS5wZGYiLCJVcmlTdHJpbmciOiJodHRwczovL3d3dy5idW5kZXN0YWcuZGUvcmVzb3VyY2UvYmxvYi84NjM4NTAvNDIzYzExOTY4ZmNiNWM5OTk1ZTllZjkwOTBlZGY5ZTYvV0QtOC0wNzAtMjEtcGRmLWRhdGE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}</w:instrText>
          </w:r>
          <w:r w:rsidR="003C30B3">
            <w:fldChar w:fldCharType="separate"/>
          </w:r>
          <w:r w:rsidR="00A26985">
            <w:t>(WD 8: Umwelt, Naturschutz, Reaktorsicherheit, Bildung und 2021, S.4-5)</w:t>
          </w:r>
          <w:r w:rsidR="003C30B3">
            <w:fldChar w:fldCharType="end"/>
          </w:r>
        </w:sdtContent>
      </w:sdt>
      <w:r w:rsidR="00FD2F1D">
        <w:t>.</w:t>
      </w:r>
      <w:r w:rsidR="009006FF">
        <w:t xml:space="preserve"> </w:t>
      </w:r>
    </w:p>
    <w:p w14:paraId="68D8036A" w14:textId="57B64FC8" w:rsidR="00E7050F" w:rsidRDefault="00D3475A" w:rsidP="003063B8">
      <w:r>
        <w:t xml:space="preserve">Im Jahre 2010 </w:t>
      </w:r>
      <w:r w:rsidR="00417CC4">
        <w:t xml:space="preserve">war der Energiebedarf von Rechenzentren in Deutschland noch bei 10 Mrd. kWh/a </w:t>
      </w:r>
      <w:r w:rsidR="00FF5A3D">
        <w:t>und</w:t>
      </w:r>
      <w:r w:rsidR="00047D63">
        <w:t xml:space="preserve"> e</w:t>
      </w:r>
      <w:r w:rsidR="005315EB">
        <w:t>s wird prognostiziert</w:t>
      </w:r>
      <w:r w:rsidR="001E7F3B">
        <w:t>, dass der Energie</w:t>
      </w:r>
      <w:r w:rsidR="00655907">
        <w:t>bedarf</w:t>
      </w:r>
      <w:r w:rsidR="001E7F3B">
        <w:t xml:space="preserve"> </w:t>
      </w:r>
      <w:r w:rsidR="00802FD9">
        <w:t xml:space="preserve">von </w:t>
      </w:r>
      <w:r w:rsidR="00655907">
        <w:t xml:space="preserve">Rechenzentren </w:t>
      </w:r>
      <w:r w:rsidR="001E7F3B">
        <w:t>in Deutschland</w:t>
      </w:r>
      <w:r w:rsidR="00FF5A3D">
        <w:t>, trotz Effizienzverbesserungen</w:t>
      </w:r>
      <w:r w:rsidR="00550BBC">
        <w:t xml:space="preserve">, </w:t>
      </w:r>
      <w:r w:rsidR="001E7F3B">
        <w:t xml:space="preserve">bis </w:t>
      </w:r>
      <w:r w:rsidR="00802FD9">
        <w:t>zum Jahr 2025 auf 18 Mrd</w:t>
      </w:r>
      <w:r w:rsidR="00655907">
        <w:t>.</w:t>
      </w:r>
      <w:r w:rsidR="00802FD9">
        <w:t xml:space="preserve"> kWh/a ansteigen wird</w:t>
      </w:r>
      <w:r w:rsidR="00550BBC">
        <w:t xml:space="preserve"> </w:t>
      </w:r>
      <w:sdt>
        <w:sdtPr>
          <w:alias w:val="To edit, see citavi.com/edit"/>
          <w:tag w:val="CitaviPlaceholder#c6d90d35-8b16-430c-92aa-f065035b7973"/>
          <w:id w:val="-1195765152"/>
          <w:placeholder>
            <w:docPart w:val="DefaultPlaceholder_-1854013440"/>
          </w:placeholder>
        </w:sdtPr>
        <w:sdtContent>
          <w:r w:rsidR="00550BBC">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mFjMjk5LTNlYjAtNDI2NS04MjMxLThhMDcxYzQ0ZDA0YyIsIlJhbmdlTGVuZ3RoIjo2OSwiUmVmZXJlbmNlSWQiOiIxODA5OWM0Yy00ODIzLTRiMTItODQwNy0yN2NmOGY4NDIzM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dELTgtMDcwLTIxLXBkZi1kYXRh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J1bmRlc3RhZy5kZS9yZXNvdXJjZS9ibG9iLzg2Mzg1MC80MjNjMTE5NjhmY2I1Yzk5OTVlOWVmOTA5MGVkZjllNi9XRC04LTA3MC0yMS1wZGYtZGF0YS5wZGYiLCJVcmlTdHJpbmciOiJodHRwczovL3d3dy5idW5kZXN0YWcuZGUvcmVzb3VyY2UvYmxvYi84NjM4NTAvNDIzYzExOTY4ZmNiNWM5OTk1ZTllZjkwOTBlZGY5ZTYvV0QtOC0wNzAtMjEtcGRmLWRhdGE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}</w:instrText>
          </w:r>
          <w:r w:rsidR="00550BBC">
            <w:fldChar w:fldCharType="separate"/>
          </w:r>
          <w:r w:rsidR="00A26985">
            <w:t>(WD 8: Umwelt, Naturschutz, Reaktorsicherheit, Bildung und 2021, S.6)</w:t>
          </w:r>
          <w:r w:rsidR="00550BBC">
            <w:fldChar w:fldCharType="end"/>
          </w:r>
        </w:sdtContent>
      </w:sdt>
      <w:r>
        <w:t>.</w:t>
      </w:r>
      <w:r w:rsidR="00550BBC">
        <w:t xml:space="preserve"> </w:t>
      </w:r>
      <w:r w:rsidR="001D079D">
        <w:t>Natürlich sind diese Rechenzentren nicht alle nur für genAI-Modelle zuständig</w:t>
      </w:r>
      <w:r w:rsidR="007C1772">
        <w:t xml:space="preserve">, sondern auch für alle anderen </w:t>
      </w:r>
      <w:r w:rsidR="007D4178">
        <w:t>Anwendungen und Technologien die Cloud Services nutzen (z.B. Social Media</w:t>
      </w:r>
      <w:r w:rsidR="00BC6608">
        <w:t xml:space="preserve"> Video Streaming)</w:t>
      </w:r>
      <w:r w:rsidR="00F6689A">
        <w:t xml:space="preserve"> </w:t>
      </w:r>
      <w:sdt>
        <w:sdtPr>
          <w:alias w:val="To edit, see citavi.com/edit"/>
          <w:tag w:val="CitaviPlaceholder#3ae8687b-3f2b-4000-8e0f-c560096a2ccf"/>
          <w:id w:val="-1010824181"/>
          <w:placeholder>
            <w:docPart w:val="DefaultPlaceholder_-1854013440"/>
          </w:placeholder>
        </w:sdtPr>
        <w:sdtContent>
          <w:r w:rsidR="00F6689A">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OWNlNDJiLWFmNGYtNDBmNy05NTE1LTEwMmJkYTM3OTZjYiIsIlJhbmdlTGVuZ3RoIjo3MCwiUmVmZXJlbmNlSWQiOiIxODA5OWM0Yy00ODIzLTRiMTItODQwNy0yN2NmOGY4NDIzM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XRC04LTA3MC0yMS1wZGYtZGF0Y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idW5kZXN0YWcuZGUvcmVzb3VyY2UvYmxvYi84NjM4NTAvNDIzYzExOTY4ZmNiNWM5OTk1ZTllZjkwOTBlZGY5ZTYvV0QtOC0wNzAtMjEtcGRmLWRhdGEucGRmIiwiVXJpU3RyaW5nIjoiaHR0cHM6Ly93d3cuYnVuZGVzdGFnLmRlL3Jlc291cmNlL2Jsb2IvODYzODUwLzQyM2MxMTk2OGZjYjVjOTk5NWU5ZWY5MDkwZWRmOWU2L1dELTgtMDcwLTIxLXBkZi1kYXRh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}</w:instrText>
          </w:r>
          <w:r w:rsidR="00F6689A">
            <w:fldChar w:fldCharType="separate"/>
          </w:r>
          <w:r w:rsidR="00A26985">
            <w:t>(WD 8: Umwelt, Naturschutz, Reaktorsicherheit, Bildung und 2021, S.17)</w:t>
          </w:r>
          <w:r w:rsidR="00F6689A">
            <w:fldChar w:fldCharType="end"/>
          </w:r>
        </w:sdtContent>
      </w:sdt>
      <w:r w:rsidR="00CF798C">
        <w:t>,</w:t>
      </w:r>
      <w:r w:rsidR="007C1772">
        <w:t xml:space="preserve"> dennoch</w:t>
      </w:r>
      <w:r w:rsidR="00CF798C">
        <w:t xml:space="preserve"> </w:t>
      </w:r>
      <w:r w:rsidR="00922CB2">
        <w:t>tragen sie</w:t>
      </w:r>
      <w:r w:rsidR="00143275">
        <w:t xml:space="preserve"> auch durch ihr rasantes Wachstum ihren Teil dazu bei. Da der</w:t>
      </w:r>
      <w:r w:rsidR="00C36FB1">
        <w:t xml:space="preserve"> Energieverbrauch von </w:t>
      </w:r>
      <w:r w:rsidR="00C36FB1" w:rsidRPr="00075F4D">
        <w:rPr>
          <w:rStyle w:val="Hervorhebung"/>
        </w:rPr>
        <w:t>Cloud Service Providern</w:t>
      </w:r>
      <w:r w:rsidR="00C36FB1">
        <w:t xml:space="preserve"> nicht unwesentlich auf die</w:t>
      </w:r>
      <w:r w:rsidR="00E81D58">
        <w:t xml:space="preserve"> Kosten einwirkt</w:t>
      </w:r>
      <w:r w:rsidR="00315E29">
        <w:t>, gibt es eine</w:t>
      </w:r>
      <w:r w:rsidR="00075F4D">
        <w:t>n</w:t>
      </w:r>
      <w:r w:rsidR="00315E29">
        <w:t xml:space="preserve"> weiteren Akteur, die </w:t>
      </w:r>
      <w:r w:rsidR="00315E29" w:rsidRPr="00075F4D">
        <w:rPr>
          <w:rStyle w:val="Hervorhebung"/>
        </w:rPr>
        <w:t>Power Supplier</w:t>
      </w:r>
      <w:r w:rsidR="00315E29">
        <w:t xml:space="preserve">. </w:t>
      </w:r>
    </w:p>
    <w:p w14:paraId="4066351F" w14:textId="46C0BF9E" w:rsidR="00C23E3B" w:rsidRDefault="00EB11B4" w:rsidP="003063B8">
      <w:r w:rsidRPr="00363417">
        <w:rPr>
          <w:rStyle w:val="Hervorhebung"/>
        </w:rPr>
        <w:t>Power Supplier</w:t>
      </w:r>
      <w:r>
        <w:t xml:space="preserve"> </w:t>
      </w:r>
      <w:r w:rsidR="00A854CC">
        <w:t>sind dafür verantwortlich</w:t>
      </w:r>
      <w:r w:rsidR="00226145">
        <w:t xml:space="preserve">, wie bei jedem </w:t>
      </w:r>
      <w:r w:rsidR="0039206E">
        <w:t xml:space="preserve">anderem </w:t>
      </w:r>
      <w:r w:rsidR="00226145">
        <w:t xml:space="preserve">Gebäude auch, Strom </w:t>
      </w:r>
      <w:r w:rsidR="00107214">
        <w:t xml:space="preserve">an das Rechenzentrum des </w:t>
      </w:r>
      <w:r w:rsidR="00107214" w:rsidRPr="000F540B">
        <w:rPr>
          <w:rStyle w:val="Hervorhebung"/>
        </w:rPr>
        <w:t>Cloud Service Provider</w:t>
      </w:r>
      <w:r w:rsidR="000F540B" w:rsidRPr="000F540B">
        <w:rPr>
          <w:rStyle w:val="Hervorhebung"/>
        </w:rPr>
        <w:t>s</w:t>
      </w:r>
      <w:r w:rsidR="000F540B">
        <w:t xml:space="preserve"> </w:t>
      </w:r>
      <w:r w:rsidR="00226145">
        <w:t>zu liefern</w:t>
      </w:r>
      <w:r w:rsidR="00645997">
        <w:t xml:space="preserve"> im Gegenzug dafür erhalten sie selbstverständlich eine Vergütung </w:t>
      </w:r>
      <w:r w:rsidR="004237A2">
        <w:t>in der Form</w:t>
      </w:r>
      <w:r w:rsidR="00645997">
        <w:t xml:space="preserve"> von Geld.</w:t>
      </w:r>
      <w:r w:rsidR="007B632A">
        <w:t xml:space="preserve"> Man hätte auch noch einen Wert</w:t>
      </w:r>
      <w:r w:rsidR="00A86984">
        <w:t xml:space="preserve">eaustausch </w:t>
      </w:r>
      <w:r w:rsidR="00850C22">
        <w:t xml:space="preserve">zwischen dem </w:t>
      </w:r>
      <w:r w:rsidR="00850C22" w:rsidRPr="00234518">
        <w:rPr>
          <w:rStyle w:val="Hervorhebung"/>
        </w:rPr>
        <w:t>Power Supplier</w:t>
      </w:r>
      <w:r w:rsidR="00850C22">
        <w:t xml:space="preserve"> und dem </w:t>
      </w:r>
      <w:r w:rsidR="00A77878">
        <w:t xml:space="preserve">User </w:t>
      </w:r>
      <w:r w:rsidR="005B74DE">
        <w:t>darstellen können, aber da</w:t>
      </w:r>
      <w:r w:rsidR="00E82DBF">
        <w:t xml:space="preserve"> der Stromverbrauch des Users nicht wirklich relevant ist, wurde es weggelassen.</w:t>
      </w:r>
      <w:r w:rsidR="00884B21">
        <w:t xml:space="preserve"> Bei den genKI-Unternehmen ist das anders. Sie </w:t>
      </w:r>
      <w:r w:rsidR="00FE6455">
        <w:t xml:space="preserve">müssen </w:t>
      </w:r>
      <w:r w:rsidR="00931056">
        <w:t xml:space="preserve">täglich </w:t>
      </w:r>
      <w:r w:rsidR="00FE6455">
        <w:t>an Computern arbeiten</w:t>
      </w:r>
      <w:r w:rsidR="00180C57">
        <w:t xml:space="preserve"> und haben selbst Server</w:t>
      </w:r>
      <w:r w:rsidR="00017E70">
        <w:t xml:space="preserve">, weswegen ein Austausch von Strom </w:t>
      </w:r>
      <w:r w:rsidR="00B36251">
        <w:t>gegen Geld zutreffend ist.</w:t>
      </w:r>
    </w:p>
    <w:p w14:paraId="2ED15605" w14:textId="53789268" w:rsidR="00427D34" w:rsidRDefault="00345747" w:rsidP="003063B8">
      <w:r>
        <w:t xml:space="preserve">Schließlich </w:t>
      </w:r>
      <w:r w:rsidR="002F2A58">
        <w:t>fehl</w:t>
      </w:r>
      <w:r w:rsidR="002E06F8">
        <w:t>t</w:t>
      </w:r>
      <w:r w:rsidR="00D9249B">
        <w:t xml:space="preserve"> noch </w:t>
      </w:r>
      <w:r w:rsidR="002E06F8">
        <w:t>der letzte Ak</w:t>
      </w:r>
      <w:r>
        <w:t>teur des generativen künstlichen Intelligenz Ök</w:t>
      </w:r>
      <w:r w:rsidR="00B1311A">
        <w:t>osystem</w:t>
      </w:r>
      <w:r w:rsidR="00F47D59">
        <w:t xml:space="preserve">. Dabei handelt es sich um </w:t>
      </w:r>
      <w:r w:rsidR="008B10DB">
        <w:t xml:space="preserve">das </w:t>
      </w:r>
      <w:r w:rsidR="008B10DB" w:rsidRPr="008B10DB">
        <w:rPr>
          <w:rStyle w:val="Hervorhebung"/>
        </w:rPr>
        <w:t>Government</w:t>
      </w:r>
      <w:r w:rsidR="00CF0297">
        <w:t>. Also</w:t>
      </w:r>
      <w:r w:rsidR="006D5E21">
        <w:t xml:space="preserve"> die Regierung</w:t>
      </w:r>
      <w:r w:rsidR="002A4432">
        <w:t>en,</w:t>
      </w:r>
      <w:r w:rsidR="00BA0755">
        <w:t xml:space="preserve"> die </w:t>
      </w:r>
      <w:r w:rsidR="002A4432">
        <w:t>Richtlinien</w:t>
      </w:r>
      <w:r w:rsidR="006D5E21">
        <w:t xml:space="preserve"> und die Gesetze </w:t>
      </w:r>
      <w:r w:rsidR="00484B53">
        <w:t>beschließen an den</w:t>
      </w:r>
      <w:r w:rsidR="00FF0679">
        <w:t>en</w:t>
      </w:r>
      <w:r w:rsidR="00484B53">
        <w:t xml:space="preserve"> sich d</w:t>
      </w:r>
      <w:r w:rsidR="00FF0679">
        <w:t>as</w:t>
      </w:r>
      <w:r w:rsidR="00484B53">
        <w:t xml:space="preserve"> genKI-Unternehmen </w:t>
      </w:r>
      <w:r w:rsidR="002213A5">
        <w:t>v</w:t>
      </w:r>
      <w:r w:rsidR="003876AD">
        <w:t>on j</w:t>
      </w:r>
      <w:r w:rsidR="00FF0679">
        <w:t xml:space="preserve">edem Land, in dem </w:t>
      </w:r>
      <w:r w:rsidR="003876AD">
        <w:t>es</w:t>
      </w:r>
      <w:r w:rsidR="00FF0679">
        <w:t xml:space="preserve"> tätig ist und seine Anwendungen anbietet</w:t>
      </w:r>
      <w:r w:rsidR="003876AD">
        <w:t xml:space="preserve"> </w:t>
      </w:r>
      <w:r w:rsidR="00484B53">
        <w:t>halten muss.</w:t>
      </w:r>
      <w:r w:rsidR="003876AD">
        <w:t xml:space="preserve"> </w:t>
      </w:r>
    </w:p>
    <w:p w14:paraId="6D251339" w14:textId="514A6B83" w:rsidR="000B20A9" w:rsidRDefault="00456E9F" w:rsidP="003063B8">
      <w:r>
        <w:lastRenderedPageBreak/>
        <w:t>Seitdem</w:t>
      </w:r>
      <w:r w:rsidR="00C520AA">
        <w:t xml:space="preserve"> Start des digitalen Zeitalter spielt Datensicherheit</w:t>
      </w:r>
      <w:r w:rsidR="0048743E">
        <w:t xml:space="preserve"> und der Schutz </w:t>
      </w:r>
      <w:r w:rsidR="00E2033E">
        <w:t xml:space="preserve">von </w:t>
      </w:r>
      <w:r w:rsidR="0048743E">
        <w:t>Privaten Informationen eine</w:t>
      </w:r>
      <w:r w:rsidR="00723322">
        <w:t xml:space="preserve"> zentrale Rolle </w:t>
      </w:r>
      <w:sdt>
        <w:sdtPr>
          <w:alias w:val="To edit, see citavi.com/edit"/>
          <w:tag w:val="CitaviPlaceholder#248cc9a9-82c6-44de-95fe-ec0539957459"/>
          <w:id w:val="-1067188636"/>
          <w:placeholder>
            <w:docPart w:val="DefaultPlaceholder_-1854013440"/>
          </w:placeholder>
        </w:sdtPr>
        <w:sdtContent>
          <w:r w:rsidR="00723322">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OTMyOWNkLTZjNzUtNDRkNC04MGQzLTNiYWMzYWZlY2IyMiIsIlJhbmdlTGVuZ3RoIjoyMywiUmVmZXJlbmNlSWQiOiI2NDdhZGQyYy1jZWFjLTRlZGItODZhYi1mMDU1YThiYjY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Q0ODE1LjM2NDQ5NT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RsLmFjbS5vcmcvZG9pL3Byb2NlZWRpbmdzLzEwLjExNDUvMzY0NDgxNSIsIlVyaVN0cmluZyI6Imh0dHBzOi8vZGwuYWNtLm9yZy9kb2kvcHJvY2VlZGluZ3MvMTAuMTE0NS8zNjQ0ODE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2NDQ4MTUiLCJVcmlTdHJpbmciOiJodHRwczovL2RvaS5vcmcvMTAuMTE0NS8zNjQ0ODE1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}</w:instrText>
          </w:r>
          <w:r w:rsidR="00723322">
            <w:fldChar w:fldCharType="separate"/>
          </w:r>
          <w:r w:rsidR="00A26985">
            <w:t>(Zhang et al. 04142024)</w:t>
          </w:r>
          <w:r w:rsidR="00723322">
            <w:fldChar w:fldCharType="end"/>
          </w:r>
        </w:sdtContent>
      </w:sdt>
      <w:r w:rsidR="00E2033E">
        <w:t>.</w:t>
      </w:r>
      <w:r w:rsidR="0075773A">
        <w:t xml:space="preserve"> Des Weiteren wächst</w:t>
      </w:r>
      <w:r w:rsidR="00666F04">
        <w:t xml:space="preserve"> im Moment</w:t>
      </w:r>
      <w:r w:rsidR="00CE359D">
        <w:t xml:space="preserve"> das </w:t>
      </w:r>
      <w:r w:rsidR="00E97328">
        <w:t>Bestreben</w:t>
      </w:r>
      <w:r w:rsidR="00CE359D">
        <w:t xml:space="preserve"> zu strengeren Datenschutzlinien</w:t>
      </w:r>
      <w:r w:rsidR="006B070C">
        <w:t xml:space="preserve"> und Gesetzen </w:t>
      </w:r>
      <w:sdt>
        <w:sdtPr>
          <w:alias w:val="To edit, see citavi.com/edit"/>
          <w:tag w:val="CitaviPlaceholder#7d49b293-b2d8-46bd-acd4-076d3b8a2f9e"/>
          <w:id w:val="861781877"/>
          <w:placeholder>
            <w:docPart w:val="DefaultPlaceholder_-1854013440"/>
          </w:placeholder>
        </w:sdtPr>
        <w:sdtContent>
          <w:r w:rsidR="00F428E9">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YzBiMzc1LTcwYjgtNDc0NC1iYWMyLTJjOTM0NzVkMzBkOCIsIlJhbmdlTGVuZ3RoIjoxOSwiUmVmZXJlbmNlSWQiOiJiNTYyZjZkMy1mNmJmLTRiYTItYjdjNi0zOGFhOWFmNDVhNj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DMxLTU0MjUyLTdfNSIsIkVkaXRvcnMiOltdLCJFdmFsdWF0aW9uQ29tcGxleGl0eSI6MCwiRXZhbHVhdGlvblNvdXJjZVRleHRGb3JtYXQiOjAsIkdyb3VwcyI6W10sIkhhc0xhYmVsMSI6ZmFsc2UsIkhhc0xhYmVsMiI6ZmFsc2UsIktleXdvcmRzIjpbXSwiTGFuZ3VhZ2UiOiJlbi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OTc4LTMtMDMxLTU0MjUyLTdfNSIsIlVyaVN0cmluZyI6Imh0dHBzOi8vZG9pLm9yZy8xMC4xMDA3Lzk3OC0zLTAzMS01NDI1Mi03X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yMFQwOTo0NTowNiIsIk1vZGlmaWVkQnkiOiJfSnVsaXciLCJJZCI6ImU5OTkzMTM1LTZiMmItNDExYS1hMDBjLTdlNWY0NDE4MGM2OSIsIk1vZGlmaWVkT24iOiIyMDI0LTA3LTIwVDA5OjQ1OjA2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HM6Ly9saW5rLnNwcmluZ2VyLmNvbS9jaGFwdGVyLzEwLjEwMDcvOTc4LTMtMDMxLTU0MjUyLTdfNSIsIlVyaVN0cmluZyI6Imh0dHBzOi8vbGluay5zcHJpbmdlci5jb20vY2hhcHRlci8xMC4xMDA3Lzk3OC0zLTAzMS01NDI1Mi03X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}</w:instrText>
          </w:r>
          <w:r w:rsidR="00F428E9">
            <w:fldChar w:fldCharType="separate"/>
          </w:r>
          <w:r w:rsidR="00A26985">
            <w:t>(Huang et al. 2024)</w:t>
          </w:r>
          <w:r w:rsidR="00F428E9">
            <w:fldChar w:fldCharType="end"/>
          </w:r>
        </w:sdtContent>
      </w:sdt>
      <w:r w:rsidR="00F428E9">
        <w:t>.</w:t>
      </w:r>
      <w:r w:rsidR="0075773A">
        <w:t xml:space="preserve"> </w:t>
      </w:r>
      <w:r w:rsidR="00011A60">
        <w:t>Bei unzulänglicher Sicherheit</w:t>
      </w:r>
      <w:r w:rsidR="0087495D">
        <w:t xml:space="preserve"> kann es zu Sicherheitsverstoßen kommen</w:t>
      </w:r>
      <w:r w:rsidR="00C66406">
        <w:t xml:space="preserve"> und es kann die öffentliche Meinung</w:t>
      </w:r>
      <w:r w:rsidR="00553C4E">
        <w:t xml:space="preserve"> zu genAI Anwendungen</w:t>
      </w:r>
      <w:r w:rsidR="00C520AA">
        <w:t xml:space="preserve"> </w:t>
      </w:r>
      <w:r w:rsidR="00553C4E">
        <w:t>stark schädigen</w:t>
      </w:r>
      <w:r w:rsidR="000B20A9">
        <w:t xml:space="preserve"> </w:t>
      </w:r>
      <w:sdt>
        <w:sdtPr>
          <w:alias w:val="To edit, see citavi.com/edit"/>
          <w:tag w:val="CitaviPlaceholder#de10b7ed-ed9e-4cf0-916c-91d34e21c482"/>
          <w:id w:val="-1369603585"/>
          <w:placeholder>
            <w:docPart w:val="DefaultPlaceholder_-1854013440"/>
          </w:placeholder>
        </w:sdtPr>
        <w:sdtContent>
          <w:r w:rsidR="000B20A9">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OTU2Y2JjLTdkMzgtNDQ4Mi05YWU1LTUwNTVlOTJkMzQwMCIsIlJhbmdlTGVuZ3RoIjoxOSwiUmVmZXJlbmNlSWQiOiJiNTYyZjZkMy1mNmJmLTRiYTItYjdjNi0zOGFhOWFmNDVhNj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DMxLTU0MjUyLTdfNSIsIkVkaXRvcnMiOltdLCJFdmFsdWF0aW9uQ29tcGxleGl0eSI6MCwiRXZhbHVhdGlvblNvdXJjZVRleHRGb3JtYXQiOjAsIkdyb3VwcyI6W10sIkhhc0xhYmVsMSI6ZmFsc2UsIkhhc0xhYmVsMiI6ZmFsc2UsIktleXdvcmRzIjpbXSwiTGFuZ3VhZ2UiOiJlbi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OTc4LTMtMDMxLTU0MjUyLTdfNSIsIlVyaVN0cmluZyI6Imh0dHBzOi8vZG9pLm9yZy8xMC4xMDA3Lzk3OC0zLTAzMS01NDI1Mi03X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yMFQwOTo0NTowNiIsIk1vZGlmaWVkQnkiOiJfSnVsaXciLCJJZCI6ImU5OTkzMTM1LTZiMmItNDExYS1hMDBjLTdlNWY0NDE4MGM2OSIsIk1vZGlmaWVkT24iOiIyMDI0LTA3LTIwVDA5OjQ1OjA2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HM6Ly9saW5rLnNwcmluZ2VyLmNvbS9jaGFwdGVyLzEwLjEwMDcvOTc4LTMtMDMxLTU0MjUyLTdfNSIsIlVyaVN0cmluZyI6Imh0dHBzOi8vbGluay5zcHJpbmdlci5jb20vY2hhcHRlci8xMC4xMDA3Lzk3OC0zLTAzMS01NDI1Mi03X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}</w:instrText>
          </w:r>
          <w:r w:rsidR="000B20A9">
            <w:fldChar w:fldCharType="separate"/>
          </w:r>
          <w:r w:rsidR="00A26985">
            <w:t>(Huang et al. 2024)</w:t>
          </w:r>
          <w:r w:rsidR="000B20A9">
            <w:fldChar w:fldCharType="end"/>
          </w:r>
        </w:sdtContent>
      </w:sdt>
      <w:r w:rsidR="000B20A9">
        <w:t xml:space="preserve">. </w:t>
      </w:r>
    </w:p>
    <w:p w14:paraId="30E053D4" w14:textId="096F2FD2" w:rsidR="006D1BBF" w:rsidRDefault="00D122EC" w:rsidP="003063B8">
      <w:r>
        <w:t>Infolgedessen</w:t>
      </w:r>
      <w:r w:rsidR="00F64465">
        <w:t xml:space="preserve"> haben d</w:t>
      </w:r>
      <w:r w:rsidR="00681CC0">
        <w:t xml:space="preserve">ie Regierungen </w:t>
      </w:r>
      <w:r w:rsidR="00F11319">
        <w:t xml:space="preserve">vieler Länder, vor allem der westlichen </w:t>
      </w:r>
      <w:r w:rsidR="00F60D94">
        <w:t>Länder</w:t>
      </w:r>
      <w:r w:rsidR="00F11319">
        <w:t xml:space="preserve"> das Ziel die Daten ihrer</w:t>
      </w:r>
      <w:r w:rsidR="00765048">
        <w:t xml:space="preserve"> Bürger zu beschützen. </w:t>
      </w:r>
      <w:r w:rsidR="00E11347">
        <w:t>Folglich</w:t>
      </w:r>
      <w:r w:rsidR="00765048">
        <w:t xml:space="preserve"> entwerfen sie Gesetze und Richtlinien</w:t>
      </w:r>
      <w:r w:rsidR="00600E78">
        <w:t xml:space="preserve"> für den Umgang mit</w:t>
      </w:r>
      <w:r w:rsidR="00101C09">
        <w:t xml:space="preserve"> Daten und allgemein für </w:t>
      </w:r>
      <w:r w:rsidR="0084331A">
        <w:t xml:space="preserve">die </w:t>
      </w:r>
      <w:r w:rsidR="00101C09">
        <w:t>Datensicherheit</w:t>
      </w:r>
      <w:r w:rsidR="0061497B">
        <w:t xml:space="preserve">. Zwei dieser Gesetzespacke </w:t>
      </w:r>
      <w:r w:rsidR="00F172D8">
        <w:t xml:space="preserve">für die </w:t>
      </w:r>
      <w:r w:rsidR="007C007D">
        <w:t>Datensicherheit der Bürger sind für die Europäische Union</w:t>
      </w:r>
      <w:r w:rsidR="00657746">
        <w:t xml:space="preserve"> (EU): The General Data Protection </w:t>
      </w:r>
      <w:r w:rsidR="00246F8C">
        <w:t>Regulation</w:t>
      </w:r>
      <w:r w:rsidR="00657746">
        <w:t xml:space="preserve"> (GDPR) und für den amerikanischen Markt</w:t>
      </w:r>
      <w:r w:rsidR="00E644DD">
        <w:t xml:space="preserve">: The Copyright Law of the United States (US) </w:t>
      </w:r>
      <w:sdt>
        <w:sdtPr>
          <w:alias w:val="To edit, see citavi.com/edit"/>
          <w:tag w:val="CitaviPlaceholder#9d100304-021d-42d4-814b-eeaeb210e0e5"/>
          <w:id w:val="-992407637"/>
          <w:placeholder>
            <w:docPart w:val="DefaultPlaceholder_-1854013440"/>
          </w:placeholder>
        </w:sdtPr>
        <w:sdtContent>
          <w:r w:rsidR="00E644DD">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YjI2NWQ4LTBhMGEtNDI2NS04YTYxLWEzYTUyMjYxNzNhMiIsIlJhbmdlTGVuZ3RoIjoyOCwiUmVmZXJlbmNlSWQiOiI2NDdhZGQyYy1jZWFjLTRlZGItODZhYi1mMDU1YThiYjY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OTMiLCJTdGFydFBhZ2UiOnsiJGlkIjoiNSIsIiR0eXBlIjoiU3dpc3NBY2FkZW1pYy5QYWdlTnVtYmVyLCBTd2lzc0FjYWRlbWljIiwiSXNGdWxseU51bWVyaWMiOmZhbHNlLCJOdW1iZXIiOjkzLCJOdW1iZXJpbmdUeXBlIjowLCJOdW1lcmFsU3lzdGVtIjotMSwiT3JpZ2luYWxTdHJpbmciOiJTLjkzIiwiUHJldHR5U3RyaW5nIjoiUy45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Q0ODE1LjM2NDQ5NT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RsLmFjbS5vcmcvZG9pL3Byb2NlZWRpbmdzLzEwLjExNDUvMzY0NDgxNSIsIlVyaVN0cmluZyI6Imh0dHBzOi8vZGwuYWNtLm9yZy9kb2kvcHJvY2VlZGluZ3MvMTAuMTE0NS8zNjQ0ODE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2NDQ4MTUiLCJVcmlTdHJpbmciOiJodHRwczovL2RvaS5vcmcvMTAuMTE0NS8zNjQ0ODE1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TU1NjMx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0NS8zNTU1NjMxIiwiVXJpU3RyaW5nIjoiaHR0cHM6Ly9kb2kub3JnLzEwLjExNDUvMzU1NTYzM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}</w:instrText>
          </w:r>
          <w:r w:rsidR="00E644DD">
            <w:fldChar w:fldCharType="separate"/>
          </w:r>
          <w:r w:rsidR="00A26985">
            <w:t>(Zhang et al. 04142024, S.93; Petelka et al. 2022, S.1)</w:t>
          </w:r>
          <w:r w:rsidR="00E644DD">
            <w:fldChar w:fldCharType="end"/>
          </w:r>
        </w:sdtContent>
      </w:sdt>
      <w:r w:rsidR="00E644DD">
        <w:t>.</w:t>
      </w:r>
      <w:r w:rsidR="00AB287A">
        <w:t xml:space="preserve"> </w:t>
      </w:r>
      <w:r w:rsidR="00246F8C">
        <w:t xml:space="preserve">Die General Data Protection Regulation der EU </w:t>
      </w:r>
      <w:r w:rsidR="005358D6">
        <w:t xml:space="preserve">befasst sich </w:t>
      </w:r>
      <w:r w:rsidR="0020174B">
        <w:t>primär</w:t>
      </w:r>
      <w:r w:rsidR="005358D6">
        <w:t xml:space="preserve"> mit dem Recht</w:t>
      </w:r>
      <w:r w:rsidR="0020174B">
        <w:t xml:space="preserve"> </w:t>
      </w:r>
      <w:r w:rsidR="002739B8">
        <w:t>i</w:t>
      </w:r>
      <w:r w:rsidR="0020174B">
        <w:t xml:space="preserve">ndividuellen Recht </w:t>
      </w:r>
      <w:r w:rsidR="002739B8">
        <w:t>auf</w:t>
      </w:r>
      <w:r w:rsidR="0020174B">
        <w:t xml:space="preserve"> Privatsphäre</w:t>
      </w:r>
      <w:r w:rsidR="002739B8">
        <w:t xml:space="preserve"> und Schutz der Daten des einzelnen Bürgers. </w:t>
      </w:r>
      <w:r w:rsidR="003153EF" w:rsidRPr="003153EF">
        <w:t>Dabei stehen dem Individuum verschiedene Rechte zu, darunter das Recht, die Löschung seiner Daten zu verlangen, sowie das Recht, informiert zu werden, wenn seine Daten verwendet werden</w:t>
      </w:r>
      <w:r w:rsidR="003153EF">
        <w:t xml:space="preserve"> </w:t>
      </w:r>
      <w:sdt>
        <w:sdtPr>
          <w:alias w:val="To edit, see citavi.com/edit"/>
          <w:tag w:val="CitaviPlaceholder#36cb4271-6217-4b74-b677-6dbc5f23b00a"/>
          <w:id w:val="-1815636761"/>
          <w:placeholder>
            <w:docPart w:val="DefaultPlaceholder_-1854013440"/>
          </w:placeholder>
        </w:sdtPr>
        <w:sdtContent>
          <w:r w:rsidR="00B566C0">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NzhhMDkwLTcxYTQtNGIxMS1hMGI5LTg5NDMzMGJmOTgyNyIsIlJhbmdlTGVuZ3RoIjoxMywiUmVmZXJlbmNlSWQiOiI3MzA0NjY5NS04ZmI4LTRiMjctODJmNi1lMzBhNWI5ODI4N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2Rwci5ldS90YWcvY2hhcHRlci0zLyIsIlVyaVN0cmluZyI6Imh0dHBzOi8vZ2Rwci5ldS90YWcvY2hhcHRlci0z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Y0NDgxNS4zNjQ0OTU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aHR0cHM6Ly9kbC5hY20ub3JnL2RvaS9wcm9jZWVkaW5ncy8xMC4xMTQ1LzM2NDQ4MTUiLCJVcmlTdHJpbmciOiJodHRwczovL2RsLmFjbS5vcmcvZG9pL3Byb2NlZWRpbmdzLzEwLjExNDUvMzY0NDgx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E0NS8zNjQ0ODE1IiwiVXJpU3RyaW5nIjoiaHR0cHM6Ly9kb2kub3JnLzEwLjExNDUvMzY0NDg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}</w:instrText>
          </w:r>
          <w:r w:rsidR="00B566C0">
            <w:fldChar w:fldCharType="separate"/>
          </w:r>
          <w:r w:rsidR="00A26985">
            <w:t>(GDPR.eu.; Zhang et al. 2024)</w:t>
          </w:r>
          <w:r w:rsidR="00B566C0">
            <w:fldChar w:fldCharType="end"/>
          </w:r>
        </w:sdtContent>
      </w:sdt>
      <w:r w:rsidR="003153EF" w:rsidRPr="001C729E">
        <w:t>.</w:t>
      </w:r>
      <w:r w:rsidR="00C4339D" w:rsidRPr="001C729E">
        <w:t xml:space="preserve"> </w:t>
      </w:r>
      <w:r w:rsidR="004956DF" w:rsidRPr="004956DF">
        <w:t>Das US-Urheberrecht hingegen schützt Originalwerke der Urheberschaft und gewährleistet dem Urheber die Entscheidungsmacht darüber, wer Zugriff auf das Werk erhält und wie es verwendet wird</w:t>
      </w:r>
      <w:r w:rsidR="00DD0C30">
        <w:t xml:space="preserve"> </w:t>
      </w:r>
      <w:sdt>
        <w:sdtPr>
          <w:alias w:val="To edit, see citavi.com/edit"/>
          <w:tag w:val="CitaviPlaceholder#1c00d345-0347-4ec4-b506-abe8ef122a37"/>
          <w:id w:val="399179469"/>
          <w:placeholder>
            <w:docPart w:val="DefaultPlaceholder_-1854013440"/>
          </w:placeholder>
        </w:sdtPr>
        <w:sdtContent>
          <w:r w:rsidR="001C729E">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MTdlMzgwLTc3YTgtNDYwMS1hNTY4LTQ3Yjk5ZTQ0MGQyZSIsIlJhbmdlTGVuZ3RoIjoyNiwiUmVmZXJlbmNlSWQiOiJiZjA2ZjIxNC1lN2Q0LTRlZjgtODk4ZC01MzAwYjE3Y2I2Y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NvcHlyaWdodC5nb3YvdGl0bGUxNy85MmNoYXAxLmh0bWwjMTA2IiwiVXJpU3RyaW5nIjoiaHR0cHM6Ly93d3cuY29weXJpZ2h0Lmdvdi90aXRsZTE3LzkyY2hhcDEuaHRtbCMxMD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}</w:instrText>
          </w:r>
          <w:r w:rsidR="001C729E">
            <w:fldChar w:fldCharType="separate"/>
          </w:r>
          <w:r w:rsidR="00A26985">
            <w:t>(US Copyright Office)</w:t>
          </w:r>
          <w:r w:rsidR="001C729E">
            <w:fldChar w:fldCharType="end"/>
          </w:r>
        </w:sdtContent>
      </w:sdt>
      <w:r w:rsidR="001471DB">
        <w:t>.</w:t>
      </w:r>
      <w:r w:rsidR="004956DF">
        <w:t xml:space="preserve"> </w:t>
      </w:r>
    </w:p>
    <w:p w14:paraId="4B26A801" w14:textId="0094E8BD" w:rsidR="00041A7D" w:rsidRDefault="00126B4A" w:rsidP="003063B8">
      <w:r w:rsidRPr="00126B4A">
        <w:t xml:space="preserve">Im Vergleich zu herkömmlichen Produkten ist es bei generativen KI-Modellen deutlich schwieriger festzustellen, ob Urheberrechte oder private Daten verletzt wurden. Dies liegt an den enormen Datenmengen, die für das Training solcher Modelle verwendet werden. Oftmals ist es kaum nachvollziehbar, ob generative KI-Unternehmen letztlich Daten ohne gültige Lizenz für das Training genutzt haben. Es mangelt an notwendigen transparenten Richtlinien, die solche Verstöße aufdecken könnten. </w:t>
      </w:r>
      <w:sdt>
        <w:sdtPr>
          <w:alias w:val="To edit, see citavi.com/edit"/>
          <w:tag w:val="CitaviPlaceholder#e36a6be8-d48e-4bd2-8d3c-9e9f75705edf"/>
          <w:id w:val="-918551677"/>
          <w:placeholder>
            <w:docPart w:val="DefaultPlaceholder_-1854013440"/>
          </w:placeholder>
        </w:sdtPr>
        <w:sdtContent>
          <w:r w:rsidR="00C101C5">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NjMyYzY1LWNmYmItNGEyZi1hYmVlLTEzNGZjZTRiNTgwYiIsIlJhbmdlTGVuZ3RoIjozMiwiUmVmZXJlbmNlSWQiOiI2NDdhZGQyYy1jZWFjLTRlZGItODZhYi1mMDU1YThiYjY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OTQtOTUiLCJTdGFydFBhZ2UiOnsiJGlkIjoiNSIsIiR0eXBlIjoiU3dpc3NBY2FkZW1pYy5QYWdlTnVtYmVyLCBTd2lzc0FjYWRlbWljIiwiSXNGdWxseU51bWVyaWMiOmZhbHNlLCJOdW1iZXIiOjk0LCJOdW1iZXJpbmdUeXBlIjowLCJOdW1lcmFsU3lzdGVtIjotMSwiT3JpZ2luYWxTdHJpbmciOiJTLjk0LTk1IiwiUHJldHR5U3RyaW5nIjoiUy45NC05N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Q0ODE1LjM2NDQ5NT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RsLmFjbS5vcmcvZG9pL3Byb2NlZWRpbmdzLzEwLjExNDUvMzY0NDgxNSIsIlVyaVN0cmluZyI6Imh0dHBzOi8vZGwuYWNtLm9yZy9kb2kvcHJvY2VlZGluZ3MvMTAuMTE0NS8zNjQ0ODE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2NDQ4MTUiLCJVcmlTdHJpbmciOiJodHRwczovL2RvaS5vcmcvMTAuMTE0NS8zNjQ0ODE1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}</w:instrText>
          </w:r>
          <w:r w:rsidR="00C101C5">
            <w:fldChar w:fldCharType="separate"/>
          </w:r>
          <w:r w:rsidR="00A26985">
            <w:t>(Zhang et al. 04142024, S.94-95)</w:t>
          </w:r>
          <w:r w:rsidR="00C101C5">
            <w:fldChar w:fldCharType="end"/>
          </w:r>
        </w:sdtContent>
      </w:sdt>
      <w:r w:rsidR="00E4247C">
        <w:t>.</w:t>
      </w:r>
    </w:p>
    <w:p w14:paraId="5CAD4ED8" w14:textId="6D3A2A12" w:rsidR="00DF1B3E" w:rsidRDefault="00F207D6" w:rsidP="003063B8">
      <w:r>
        <w:t>Folgert man nun</w:t>
      </w:r>
      <w:r w:rsidR="00BE13DD">
        <w:t xml:space="preserve"> die Wertaktivitäten </w:t>
      </w:r>
      <w:r w:rsidR="006E1599">
        <w:t xml:space="preserve">für das E3value Modell </w:t>
      </w:r>
      <w:r w:rsidR="00BE13DD">
        <w:t xml:space="preserve">aus dem vorherigen </w:t>
      </w:r>
      <w:r w:rsidR="006855FB">
        <w:t>erhält man</w:t>
      </w:r>
      <w:r w:rsidR="009C4563">
        <w:t xml:space="preserve"> </w:t>
      </w:r>
      <w:r w:rsidR="009C4563" w:rsidRPr="00587A50">
        <w:rPr>
          <w:i/>
          <w:iCs/>
        </w:rPr>
        <w:t>regulate</w:t>
      </w:r>
      <w:r w:rsidR="00D7580D">
        <w:t xml:space="preserve"> (Regulier</w:t>
      </w:r>
      <w:r w:rsidR="00DE6421">
        <w:t>en und Kontrollen von Unternehmen)</w:t>
      </w:r>
      <w:r w:rsidR="002E15A1">
        <w:t xml:space="preserve">, </w:t>
      </w:r>
      <w:r w:rsidR="00CA1CC8" w:rsidRPr="00587A50">
        <w:rPr>
          <w:i/>
          <w:iCs/>
        </w:rPr>
        <w:t>l</w:t>
      </w:r>
      <w:r w:rsidR="00D7580D" w:rsidRPr="00587A50">
        <w:rPr>
          <w:i/>
          <w:iCs/>
        </w:rPr>
        <w:t>egislation</w:t>
      </w:r>
      <w:r w:rsidR="00DE6421">
        <w:t xml:space="preserve"> (Erlassen von Gesetzen und Richtlinien (z.B. </w:t>
      </w:r>
      <w:r w:rsidR="008672FE">
        <w:t xml:space="preserve">GDPR und </w:t>
      </w:r>
      <w:r w:rsidR="00576C3C">
        <w:t>US-Copyright</w:t>
      </w:r>
      <w:r w:rsidR="008672FE">
        <w:t xml:space="preserve"> Law)</w:t>
      </w:r>
      <w:r w:rsidR="006821EE">
        <w:t xml:space="preserve"> und </w:t>
      </w:r>
      <w:r w:rsidR="006821EE" w:rsidRPr="00587A50">
        <w:rPr>
          <w:i/>
          <w:iCs/>
        </w:rPr>
        <w:t>govern</w:t>
      </w:r>
      <w:r w:rsidR="00BE3987">
        <w:t xml:space="preserve"> (regieren).</w:t>
      </w:r>
      <w:r w:rsidR="00EF5FCC">
        <w:t xml:space="preserve"> </w:t>
      </w:r>
      <w:r w:rsidR="00DF1B3E">
        <w:t xml:space="preserve"> </w:t>
      </w:r>
    </w:p>
    <w:p w14:paraId="3DD4E4C9" w14:textId="6F094E98" w:rsidR="00371167" w:rsidRDefault="00DF1B3E" w:rsidP="003063B8">
      <w:r>
        <w:t>Außerdem</w:t>
      </w:r>
      <w:r w:rsidR="00B20079">
        <w:t xml:space="preserve"> hat das </w:t>
      </w:r>
      <w:r w:rsidR="00B20079" w:rsidRPr="00873D08">
        <w:rPr>
          <w:rStyle w:val="Hervorhebung"/>
        </w:rPr>
        <w:t>Government</w:t>
      </w:r>
      <w:r w:rsidR="00873D08">
        <w:rPr>
          <w:rStyle w:val="Hervorhebung"/>
        </w:rPr>
        <w:t xml:space="preserve"> </w:t>
      </w:r>
      <w:r w:rsidR="00873D08" w:rsidRPr="00A97EB0">
        <w:t xml:space="preserve">zu jedem </w:t>
      </w:r>
      <w:r w:rsidR="00361EB3" w:rsidRPr="00A97EB0">
        <w:t xml:space="preserve">Akteur, welcher mit Daten </w:t>
      </w:r>
      <w:r w:rsidR="00A97EB0" w:rsidRPr="00A97EB0">
        <w:t>arbeitet,</w:t>
      </w:r>
      <w:r w:rsidR="00361EB3" w:rsidRPr="00A97EB0">
        <w:t xml:space="preserve"> eine Verbindung</w:t>
      </w:r>
      <w:r w:rsidR="00A97EB0" w:rsidRPr="00A97EB0">
        <w:t xml:space="preserve">, also einen Wertaustausch. Um </w:t>
      </w:r>
      <w:r w:rsidR="00A97EB0">
        <w:t>das Modell nicht zu kompliziert zu gestalten</w:t>
      </w:r>
      <w:r w:rsidR="00D259FE">
        <w:t xml:space="preserve"> und die Verbindungen zu den anderen Akteuren wie z.B. </w:t>
      </w:r>
      <w:r w:rsidR="007B31A9">
        <w:t xml:space="preserve">der </w:t>
      </w:r>
      <w:r w:rsidR="007B31A9" w:rsidRPr="00460CFF">
        <w:rPr>
          <w:rStyle w:val="Hervorhebung"/>
        </w:rPr>
        <w:t>Use</w:t>
      </w:r>
      <w:r w:rsidR="007B31A9">
        <w:t xml:space="preserve">r und </w:t>
      </w:r>
      <w:r w:rsidR="007B31A9" w:rsidRPr="00460CFF">
        <w:rPr>
          <w:rStyle w:val="Hervorhebung"/>
        </w:rPr>
        <w:t>Power Supplier</w:t>
      </w:r>
      <w:r w:rsidR="007B31A9">
        <w:t xml:space="preserve"> ir</w:t>
      </w:r>
      <w:r w:rsidR="00460CFF">
        <w:t>relevant für das Modell sind</w:t>
      </w:r>
      <w:r w:rsidR="00C200B6">
        <w:t xml:space="preserve">, wurde sich dazu entschieden nur den Wertaustausch zwischen </w:t>
      </w:r>
      <w:r w:rsidR="00C200B6" w:rsidRPr="00460CFF">
        <w:rPr>
          <w:rStyle w:val="Hervorhebung"/>
        </w:rPr>
        <w:t>Government</w:t>
      </w:r>
      <w:r w:rsidR="00C200B6">
        <w:t xml:space="preserve"> </w:t>
      </w:r>
      <w:r w:rsidR="00694E03" w:rsidRPr="00460CFF">
        <w:rPr>
          <w:rStyle w:val="Hervorhebung"/>
        </w:rPr>
        <w:t>genKI-Unternehmen</w:t>
      </w:r>
      <w:r w:rsidR="0015554B">
        <w:t xml:space="preserve">, </w:t>
      </w:r>
      <w:r w:rsidR="0015554B" w:rsidRPr="00460CFF">
        <w:rPr>
          <w:rStyle w:val="Hervorhebung"/>
        </w:rPr>
        <w:t>Data Providern</w:t>
      </w:r>
      <w:r w:rsidR="0015554B">
        <w:t xml:space="preserve"> </w:t>
      </w:r>
      <w:r w:rsidR="0015554B">
        <w:lastRenderedPageBreak/>
        <w:t xml:space="preserve">und </w:t>
      </w:r>
      <w:r w:rsidR="0015554B" w:rsidRPr="00460CFF">
        <w:rPr>
          <w:rStyle w:val="Hervorhebung"/>
        </w:rPr>
        <w:t>Cloud Service Providern</w:t>
      </w:r>
      <w:r w:rsidR="0015554B">
        <w:t xml:space="preserve"> da</w:t>
      </w:r>
      <w:r w:rsidR="00460CFF">
        <w:t>r</w:t>
      </w:r>
      <w:r w:rsidR="0015554B">
        <w:t>zustellen</w:t>
      </w:r>
      <w:r w:rsidR="00460CFF">
        <w:t>.</w:t>
      </w:r>
      <w:r w:rsidR="0003459C">
        <w:t xml:space="preserve"> Jeder Wertaustausch</w:t>
      </w:r>
      <w:r w:rsidR="00C07E94">
        <w:t xml:space="preserve"> zwischen den genannten Akteuren und dem </w:t>
      </w:r>
      <w:r w:rsidR="00C07E94" w:rsidRPr="00F3597D">
        <w:rPr>
          <w:rStyle w:val="Hervorhebung"/>
        </w:rPr>
        <w:t>Government</w:t>
      </w:r>
      <w:r w:rsidR="00C07E94">
        <w:t xml:space="preserve"> enthält </w:t>
      </w:r>
      <w:r w:rsidR="00FB2818">
        <w:t>dieselben</w:t>
      </w:r>
      <w:r w:rsidR="00BC5BA6">
        <w:t xml:space="preserve"> </w:t>
      </w:r>
      <w:r w:rsidR="007C69CB">
        <w:t>Werte,</w:t>
      </w:r>
      <w:r w:rsidR="00BC5BA6">
        <w:t xml:space="preserve"> die übertragen werden. </w:t>
      </w:r>
      <w:r w:rsidR="007D3FF1">
        <w:t>Das Government</w:t>
      </w:r>
      <w:r w:rsidR="00CF7312">
        <w:t xml:space="preserve"> </w:t>
      </w:r>
      <w:r w:rsidR="00C16E57">
        <w:t>erlässt Arbeitszulassungen und erteilt Strafen</w:t>
      </w:r>
      <w:r w:rsidR="00560D1A">
        <w:t xml:space="preserve"> </w:t>
      </w:r>
      <w:sdt>
        <w:sdtPr>
          <w:alias w:val="To edit, see citavi.com/edit"/>
          <w:tag w:val="CitaviPlaceholder#948cc022-034f-452f-803b-be8da2f29f6c"/>
          <w:id w:val="-472674962"/>
          <w:placeholder>
            <w:docPart w:val="DefaultPlaceholder_-1854013440"/>
          </w:placeholder>
        </w:sdtPr>
        <w:sdtContent>
          <w:r w:rsidR="008D0D52">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jYxYjdmLTcxNjctNGI4OC1hMjE3LTgxOGZmNDJhNDY4NiIsIlJhbmdlTGVuZ3RoIjoxNCwiUmVmZXJlbmNlSWQiOiI4YzFjMzgxMS0yZWU2LTRlMDctYjUyZC02ZGQ0Zjk3ODg5Nj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QiLCJBdXRob3JzIjpbeyIkaWQiOiI3IiwiJHR5cGUiOiJTd2lzc0FjYWRlbWljLkNpdGF2aS5QZXJzb24sIFN3aXNzQWNhZGVtaWMuQ2l0YXZpIiwiRmlyc3ROYW1lIjoiQmVuIiwiTGFzdE5hbWUiOiJXb2xmb3JkIiwiUHJvdGVjdGVkIjpmYWxzZSwiU2V4IjoyLCJDcmVhdGVkQnkiOiJfSnVsaXciLCJDcmVhdGVkT24iOiIyMDI0LTA3LTIwVDExOjMyOjQwIiwiTW9kaWZpZWRCeSI6Il9KdWxpdyIsIklkIjoiYjQxMDlmY2ItZTJlYS00NGNjLWJjNmYtZDM5NGNlNzcwNGE1IiwiTW9kaWZpZWRPbiI6IjIwMjQtMDctMjBUMTE6MzI6NDA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V29sZm9yZCAxNDExMjAxOCAtIEFydCA4MyBHRFBS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NC4xMS4y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nZHByLmV1L2FydGljbGUtODMtY29uZGl0aW9ucy1mb3ItaW1wb3NpbmctYWRtaW5pc3RyYXRpdmUtZmluZXMvIiwiVXJpU3RyaW5nIjoiaHR0cHM6Ly9nZHByLmV1L2FydGljbGUtODMtY29uZGl0aW9ucy1mb3ItaW1wb3NpbmctYWRtaW5pc3RyYXRpdmUtZmluZXM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}</w:instrText>
          </w:r>
          <w:r w:rsidR="008D0D52">
            <w:fldChar w:fldCharType="separate"/>
          </w:r>
          <w:r w:rsidR="00A26985">
            <w:t>(Wolford 2018)</w:t>
          </w:r>
          <w:r w:rsidR="008D0D52">
            <w:fldChar w:fldCharType="end"/>
          </w:r>
        </w:sdtContent>
      </w:sdt>
      <w:r w:rsidR="00C16E57">
        <w:t xml:space="preserve">, wenn man </w:t>
      </w:r>
      <w:r w:rsidR="000E104B">
        <w:t xml:space="preserve">gegen die Gesetze </w:t>
      </w:r>
      <w:r w:rsidR="007C69CB">
        <w:t>des Landes</w:t>
      </w:r>
      <w:r w:rsidR="000E104B">
        <w:t xml:space="preserve"> verstößt</w:t>
      </w:r>
      <w:r w:rsidR="00282CD8">
        <w:t xml:space="preserve">, wie zum Beispiel die Strafe </w:t>
      </w:r>
      <w:r w:rsidR="00624720">
        <w:t xml:space="preserve">von der </w:t>
      </w:r>
      <w:r w:rsidR="00F53B9B">
        <w:t>französischen</w:t>
      </w:r>
      <w:r w:rsidR="00757E8A">
        <w:t xml:space="preserve"> Behörde</w:t>
      </w:r>
      <w:r w:rsidR="0010707E">
        <w:t xml:space="preserve"> </w:t>
      </w:r>
      <w:r w:rsidR="00261D9A" w:rsidRPr="00261D9A">
        <w:t>Nationale de l’Informatique et des Libertés (CNIL)</w:t>
      </w:r>
      <w:r w:rsidR="00261D9A">
        <w:t xml:space="preserve"> an Google und Facebook erteilt wurde, weil sie gegen</w:t>
      </w:r>
      <w:r w:rsidR="00782102">
        <w:t xml:space="preserve"> französische Gesetze zur Verwendung von Cookies verstoßen haben</w:t>
      </w:r>
      <w:r w:rsidR="00210769">
        <w:t xml:space="preserve"> </w:t>
      </w:r>
      <w:sdt>
        <w:sdtPr>
          <w:alias w:val="To edit, see citavi.com/edit"/>
          <w:tag w:val="CitaviPlaceholder#64005fd3-1031-4dd5-b1e8-27e8ce396b28"/>
          <w:id w:val="-2109646194"/>
          <w:placeholder>
            <w:docPart w:val="DefaultPlaceholder_-1854013440"/>
          </w:placeholder>
        </w:sdtPr>
        <w:sdtContent>
          <w:r w:rsidR="00210769">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N2JiYmU3LWE0ZDAtNDA4OC1hZmZjLThiZjQzODdhNTgzZCIsIlJhbmdlTGVuZ3RoIjoyOCwiUmVmZXJlbmNlSWQiOiI1Y2EzN2I5Zi03OGVkLTRkZGItYjJkYy1hYmJiNjA1Mzll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S0yIiwiU3RhcnRQYWdlIjp7IiRpZCI6IjUiLCIkdHlwZSI6IlN3aXNzQWNhZGVtaWMuUGFnZU51bWJlciwgU3dpc3NBY2FkZW1pYyIsIklzRnVsbHlOdW1lcmljIjpmYWxzZSwiTnVtYmVyIjoxLCJOdW1iZXJpbmdUeXBlIjowLCJOdW1lcmFsU3lzdGVtIjotMSwiT3JpZ2luYWxTdHJpbmciOiJTLjEtMiIsIlByZXR0eVN0cmluZyI6IlMuMS0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1NTYz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UvMzU1NTYzMSIsIlVyaVN0cmluZyI6Imh0dHBzOi8vZG9pLm9yZy8xMC4xMTQ1LzM1NTU2Mz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}</w:instrText>
          </w:r>
          <w:r w:rsidR="00210769">
            <w:fldChar w:fldCharType="separate"/>
          </w:r>
          <w:r w:rsidR="00A26985">
            <w:t>(Petelka et al. 2022, S.1-2)</w:t>
          </w:r>
          <w:r w:rsidR="00210769">
            <w:fldChar w:fldCharType="end"/>
          </w:r>
        </w:sdtContent>
      </w:sdt>
      <w:r w:rsidR="00DA2C61">
        <w:t>.</w:t>
      </w:r>
      <w:r w:rsidR="00560D1A">
        <w:t xml:space="preserve"> </w:t>
      </w:r>
      <w:r w:rsidR="00E55018">
        <w:t xml:space="preserve">Im </w:t>
      </w:r>
      <w:r w:rsidR="00D045E9">
        <w:t xml:space="preserve">Gegenzug müssen </w:t>
      </w:r>
      <w:r w:rsidR="00912526">
        <w:t>alle Unternehmen</w:t>
      </w:r>
      <w:r w:rsidR="00317EA8">
        <w:t>, genAI-Untern</w:t>
      </w:r>
      <w:r w:rsidR="002564A5">
        <w:t>e</w:t>
      </w:r>
      <w:r w:rsidR="00317EA8">
        <w:t>hmen einbegriffen,</w:t>
      </w:r>
      <w:r w:rsidR="00E220B2">
        <w:t xml:space="preserve"> </w:t>
      </w:r>
      <w:r w:rsidR="00587EEE">
        <w:t>in</w:t>
      </w:r>
      <w:r w:rsidR="00E220B2">
        <w:t xml:space="preserve"> dem jeweiligen </w:t>
      </w:r>
      <w:r w:rsidR="006C4723">
        <w:t>Land,</w:t>
      </w:r>
      <w:r w:rsidR="00E220B2">
        <w:t xml:space="preserve"> in dem</w:t>
      </w:r>
      <w:r w:rsidR="00587EEE">
        <w:t xml:space="preserve"> </w:t>
      </w:r>
      <w:r w:rsidR="00317EA8">
        <w:t>sie Produkte oder Leistungen verkaufen</w:t>
      </w:r>
      <w:r w:rsidR="000B4368">
        <w:t>, Steuern zahlen, sofern keine Sonder</w:t>
      </w:r>
      <w:r w:rsidR="00647F60">
        <w:t>rechte für das Unternehmen gelten.</w:t>
      </w:r>
      <w:r w:rsidR="006C4723">
        <w:t xml:space="preserve"> In Deutschland</w:t>
      </w:r>
      <w:r w:rsidR="000A72F6">
        <w:t xml:space="preserve"> müssen sie</w:t>
      </w:r>
      <w:r w:rsidR="0054430B">
        <w:t xml:space="preserve"> beispielsweise Umsatzsteuer </w:t>
      </w:r>
      <w:sdt>
        <w:sdtPr>
          <w:alias w:val="To edit, see citavi.com/edit"/>
          <w:tag w:val="CitaviPlaceholder#9db3702b-4438-4d01-9ed3-8f6029651756"/>
          <w:id w:val="-200708778"/>
          <w:placeholder>
            <w:docPart w:val="DefaultPlaceholder_-1854013440"/>
          </w:placeholder>
        </w:sdtPr>
        <w:sdtContent>
          <w:r w:rsidR="00531CAD">
            <w:fldChar w:fldCharType="begin"/>
          </w:r>
          <w:r w:rsidR="0069537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TA1MWEwLWVlMmMtNDBhOS1hNGRmLTMyNmJlZmI2NWNhYSIsIlJhbmdlTGVuZ3RoIjoxNiwiUmVmZXJlbmNlSWQiOiI0ZjI1ZDE3OS1kZjY0LTRlODEtYTI1OS03ZTRmZTA3ZTE5M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2VzZXR6ZS1pbS1pbnRlcm5ldC5kZS91c3RnXzE5ODAvX18xOS5odG1sIiwiVXJpU3RyaW5nIjoiaHR0cHM6Ly93d3cuZ2VzZXR6ZS1pbS1pbnRlcm5ldC5kZS91c3RnXzE5ODAvX18xOS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}</w:instrText>
          </w:r>
          <w:r w:rsidR="00531CAD">
            <w:fldChar w:fldCharType="separate"/>
          </w:r>
          <w:r w:rsidR="00A26985">
            <w:t>(§ 19 UStG )</w:t>
          </w:r>
          <w:r w:rsidR="00531CAD">
            <w:fldChar w:fldCharType="end"/>
          </w:r>
          <w:r w:rsidR="00DD0DB8">
            <w:t xml:space="preserve"> </w:t>
          </w:r>
        </w:sdtContent>
      </w:sdt>
      <w:r w:rsidR="0054430B">
        <w:t>und Gewerbesteuer</w:t>
      </w:r>
      <w:r w:rsidR="00050F5B">
        <w:t xml:space="preserve"> </w:t>
      </w:r>
      <w:sdt>
        <w:sdtPr>
          <w:alias w:val="To edit, see citavi.com/edit"/>
          <w:tag w:val="CitaviPlaceholder#8a423ced-0f2c-4c98-85b9-906777cf4d57"/>
          <w:id w:val="-1916532597"/>
          <w:placeholder>
            <w:docPart w:val="DefaultPlaceholder_-1854013440"/>
          </w:placeholder>
        </w:sdtPr>
        <w:sdtContent>
          <w:r w:rsidR="00050F5B">
            <w:fldChar w:fldCharType="begin"/>
          </w:r>
          <w:r w:rsidR="00A3362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zA1MGM4LTk5MTUtNGZkNC05NWViLTI5NzFhYWVmOTRmNiIsIlJhbmdlTGVuZ3RoIjoxNiwiUmVmZXJlbmNlSWQiOiI4NzNjZjA0MC0xMjEyLTRkNTctOTMyNS1jNjgyMmMyYWY1Y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2VzZXR6ZS1pbS1pbnRlcm5ldC5kZS9lc3RnL19fMTguaHRtbCIsIlVyaVN0cmluZyI6Imh0dHBzOi8vd3d3Lmdlc2V0emUtaW0taW50ZXJuZXQuZGUvZXN0Zy9fXzE4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}</w:instrText>
          </w:r>
          <w:r w:rsidR="00050F5B">
            <w:fldChar w:fldCharType="separate"/>
          </w:r>
          <w:r w:rsidR="00A26985">
            <w:t>(§ 18 EStG )</w:t>
          </w:r>
          <w:r w:rsidR="00050F5B">
            <w:fldChar w:fldCharType="end"/>
          </w:r>
        </w:sdtContent>
      </w:sdt>
      <w:r w:rsidR="0054430B">
        <w:t xml:space="preserve"> zahlen</w:t>
      </w:r>
      <w:r w:rsidR="000A14D0">
        <w:t xml:space="preserve">. </w:t>
      </w:r>
      <w:r w:rsidR="007D394F" w:rsidRPr="007D394F">
        <w:t>Hinzu kommen die bereits erwähnten Strafen, die das Unternehmen je nach Art des Verstoßes in unterschiedlicher Höhe zahlen muss</w:t>
      </w:r>
      <w:r w:rsidR="007D394F">
        <w:t xml:space="preserve"> </w:t>
      </w:r>
      <w:sdt>
        <w:sdtPr>
          <w:alias w:val="To edit, see citavi.com/edit"/>
          <w:tag w:val="CitaviPlaceholder#6d92b2b8-4582-4365-b1f1-42f91747b105"/>
          <w:id w:val="1573624074"/>
          <w:placeholder>
            <w:docPart w:val="DefaultPlaceholder_-1854013440"/>
          </w:placeholder>
        </w:sdtPr>
        <w:sdtContent>
          <w:r w:rsidR="006D7E0C">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ZmNkNWYzLTkyZTItNDBkNi04ZWY1LWM4ZGY2ZDE3NzM4NSIsIlJhbmdlTGVuZ3RoIjoxNCwiUmVmZXJlbmNlSWQiOiI4YzFjMzgxMS0yZWU2LTRlMDctYjUyZC02ZGQ0Zjk3ODg5Nj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QiLCJBdXRob3JzIjpbeyIkaWQiOiI3IiwiJHR5cGUiOiJTd2lzc0FjYWRlbWljLkNpdGF2aS5QZXJzb24sIFN3aXNzQWNhZGVtaWMuQ2l0YXZpIiwiRmlyc3ROYW1lIjoiQmVuIiwiTGFzdE5hbWUiOiJXb2xmb3JkIiwiUHJvdGVjdGVkIjpmYWxzZSwiU2V4IjoyLCJDcmVhdGVkQnkiOiJfSnVsaXciLCJDcmVhdGVkT24iOiIyMDI0LTA3LTIwVDExOjMyOjQwIiwiTW9kaWZpZWRCeSI6Il9KdWxpdyIsIklkIjoiYjQxMDlmY2ItZTJlYS00NGNjLWJjNmYtZDM5NGNlNzcwNGE1IiwiTW9kaWZpZWRPbiI6IjIwMjQtMDctMjBUMTE6MzI6NDA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V29sZm9yZCAxNDExMjAxOCAtIEFydCA4MyBHRFBS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NC4xMS4y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nZHByLmV1L2FydGljbGUtODMtY29uZGl0aW9ucy1mb3ItaW1wb3NpbmctYWRtaW5pc3RyYXRpdmUtZmluZXMvIiwiVXJpU3RyaW5nIjoiaHR0cHM6Ly9nZHByLmV1L2FydGljbGUtODMtY29uZGl0aW9ucy1mb3ItaW1wb3NpbmctYWRtaW5pc3RyYXRpdmUtZmluZXM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}</w:instrText>
          </w:r>
          <w:r w:rsidR="006D7E0C">
            <w:fldChar w:fldCharType="separate"/>
          </w:r>
          <w:r w:rsidR="00A26985">
            <w:t>(Wolford 2018)</w:t>
          </w:r>
          <w:r w:rsidR="006D7E0C">
            <w:fldChar w:fldCharType="end"/>
          </w:r>
        </w:sdtContent>
      </w:sdt>
      <w:r w:rsidR="007D394F" w:rsidRPr="007D394F">
        <w:t>.</w:t>
      </w:r>
      <w:r w:rsidR="007D394F">
        <w:t xml:space="preserve"> </w:t>
      </w:r>
    </w:p>
    <w:p w14:paraId="5CEE16A6" w14:textId="259C8EE9" w:rsidR="003E6467" w:rsidRDefault="00DE2382" w:rsidP="003E6467">
      <w:pPr>
        <w:keepNext/>
      </w:pPr>
      <w:r w:rsidRPr="00DE2382">
        <w:drawing>
          <wp:inline distT="0" distB="0" distL="0" distR="0" wp14:anchorId="2F9527C5" wp14:editId="5554F6FB">
            <wp:extent cx="5219700" cy="3241040"/>
            <wp:effectExtent l="0" t="0" r="0" b="0"/>
            <wp:docPr id="237147272" name="Grafik 16" descr="Ein Bild, das Diagramm, Plan, technische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47272" name="Grafik 16" descr="Ein Bild, das Diagramm, Plan, technische Zeichnung, Entwurf enthält.&#10;&#10;Automatisch generierte Beschreibu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19700" cy="3241040"/>
                    </a:xfrm>
                    <a:prstGeom prst="rect">
                      <a:avLst/>
                    </a:prstGeom>
                    <a:noFill/>
                    <a:ln>
                      <a:noFill/>
                    </a:ln>
                  </pic:spPr>
                </pic:pic>
              </a:graphicData>
            </a:graphic>
          </wp:inline>
        </w:drawing>
      </w:r>
    </w:p>
    <w:p w14:paraId="0BE5B314" w14:textId="2C842610" w:rsidR="003E6467" w:rsidRDefault="003E6467" w:rsidP="00DE2382">
      <w:pPr>
        <w:pStyle w:val="Beschriftung"/>
      </w:pPr>
      <w:bookmarkStart w:id="17" w:name="_Ref172458228"/>
      <w:bookmarkStart w:id="18" w:name="_Ref172458351"/>
      <w:bookmarkStart w:id="19" w:name="_Toc172482654"/>
      <w:r>
        <w:t xml:space="preserve">Abbildung </w:t>
      </w:r>
      <w:r>
        <w:fldChar w:fldCharType="begin"/>
      </w:r>
      <w:r>
        <w:instrText xml:space="preserve"> SEQ Abbildung \* ARABIC </w:instrText>
      </w:r>
      <w:r>
        <w:fldChar w:fldCharType="separate"/>
      </w:r>
      <w:r w:rsidR="009D6123">
        <w:rPr>
          <w:noProof/>
        </w:rPr>
        <w:t>3</w:t>
      </w:r>
      <w:r>
        <w:fldChar w:fldCharType="end"/>
      </w:r>
      <w:bookmarkEnd w:id="18"/>
      <w:r>
        <w:t>:</w:t>
      </w:r>
      <w:r w:rsidR="006D21EE">
        <w:t xml:space="preserve"> Das </w:t>
      </w:r>
      <w:r w:rsidR="00042C8B">
        <w:t>w</w:t>
      </w:r>
      <w:r w:rsidR="006D21EE">
        <w:t>ertorientiere E3value Modell des generativen KI-Ökosystem</w:t>
      </w:r>
      <w:r w:rsidR="0046270C">
        <w:t xml:space="preserve"> na</w:t>
      </w:r>
      <w:r w:rsidR="00FD55C0">
        <w:t>ch den Notationskriteri</w:t>
      </w:r>
      <w:r w:rsidR="00AD1B83">
        <w:t>en von</w:t>
      </w:r>
      <w:r w:rsidR="0042511C">
        <w:t xml:space="preserve"> Pousttchi</w:t>
      </w:r>
      <w:r w:rsidR="00DF48AA">
        <w:t xml:space="preserve"> </w:t>
      </w:r>
      <w:sdt>
        <w:sdtPr>
          <w:alias w:val="To edit, see citavi.com/edit"/>
          <w:tag w:val="CitaviPlaceholder#24342535-9dc7-4eb9-805e-ad4e77cdb858"/>
          <w:id w:val="-91251751"/>
          <w:placeholder>
            <w:docPart w:val="DefaultPlaceholder_-1854013440"/>
          </w:placeholder>
        </w:sdtPr>
        <w:sdtContent>
          <w:r w:rsidR="00DF48AA">
            <w:fldChar w:fldCharType="begin"/>
          </w:r>
          <w:r w:rsidR="00DF48A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OWE3NDBkLWY3ZjYtNDU3Ny04OWYyLWJhMWViNDJhMzExNCIsIlJhbmdlTGVuZ3RoIjoxNiwiUmVmZXJlbmNlSWQiOiJiNTZlMjE5YS1jY2I2LTQ2MGMtOTBjZC03NjVhYWQ3ZTRh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leSIsIkxhc3ROYW1lIjoiUG91c3R0Y2hpIiwiUHJvdGVjdGVkIjpmYWxzZSwiU2V4IjowLCJDcmVhdGVkQnkiOiJfSnVsaXciLCJDcmVhdGVkT24iOiIyMDI0LTA3LTE3VDE1OjM3OjA0IiwiTW9kaWZpZWRCeSI6Il9KdWxpdyIsIklkIjoiYmRjOTRkMmItOTNlMi00YzUyLTg1NGYtZDdkYWRjMzUxNzM2IiwiTW9kaWZpZWRPbiI6IjIwMjQtMDctMTdUMTU6Mzc6MDQ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UG91c3R0Y2hpIDIwMDggLSBBIG1vZGVsaW5nIGFwcHJvYWNoIGFuZCByZWZlcmVuY2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2LjIwMDgiLCJEb2kiOiIxMC4xMDE2L2ouZWxlcmFwLjIwMDcuMDcuMDA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VsZXJhcC4yMDA3LjA3LjAwMSIsIlVyaVN0cmluZyI6Imh0dHBzOi8vZG9pLm9yZy8xMC4xMDE2L2ouZWxlcmFwLjIwMDcuMDc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TdUMTU6Mzc6MDQiLCJNb2RpZmllZEJ5IjoiX0p1bGl3IiwiSWQiOiI1OWRiYmY1MC03ZDBjLTRmNTEtYjdmZi1kMDkwZWM4Y2RlYTgiLCJNb2RpZmllZE9uIjoiMjAyNC0wNy0xN1QxNTozNz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d3d3LnNjaWVuY2VkaXJlY3QuY29tL3NjaWVuY2UvYXJ0aWNsZS9waWkvUzE1Njc0MjIzMDcwMDA0MjciLCJVcmlTdHJpbmciOiJodHRwczovL3d3dy5zY2llbmNlZGlyZWN0LmNvbS9zY2llbmNlL2FydGljbGUvcGlpL1MxNTY3NDIyMzA3MDAw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}</w:instrText>
          </w:r>
          <w:r w:rsidR="00DF48AA">
            <w:fldChar w:fldCharType="separate"/>
          </w:r>
          <w:r w:rsidR="00A26985">
            <w:t>(Pousttchi 2008)</w:t>
          </w:r>
          <w:r w:rsidR="00DF48AA">
            <w:fldChar w:fldCharType="end"/>
          </w:r>
        </w:sdtContent>
      </w:sdt>
      <w:r w:rsidR="00DF48AA">
        <w:t>.</w:t>
      </w:r>
      <w:bookmarkEnd w:id="17"/>
      <w:bookmarkEnd w:id="19"/>
    </w:p>
    <w:p w14:paraId="08EA4D5D" w14:textId="48D671FE" w:rsidR="00250FDE" w:rsidRPr="003E6467" w:rsidRDefault="008209BE" w:rsidP="00250FDE">
      <w:r>
        <w:t>Eine hochauflösende V</w:t>
      </w:r>
      <w:r w:rsidR="00F92EE1">
        <w:t>ersion des E3value Modells, befindet sich in meinem Github Repository</w:t>
      </w:r>
      <w:r w:rsidR="000B1380">
        <w:rPr>
          <w:rStyle w:val="Funotenzeichen"/>
        </w:rPr>
        <w:footnoteReference w:id="6"/>
      </w:r>
      <w:r w:rsidR="00666445">
        <w:t xml:space="preserve">. Ebenso </w:t>
      </w:r>
      <w:r w:rsidR="00A319C6">
        <w:t xml:space="preserve">finden Sie dort </w:t>
      </w:r>
      <w:r w:rsidR="000B1380">
        <w:t>dir</w:t>
      </w:r>
      <w:r w:rsidR="00A319C6">
        <w:t xml:space="preserve"> vollständige Auflistung der untersuchten generativen KI-Unternehmen in</w:t>
      </w:r>
      <w:r w:rsidR="000B1380">
        <w:t xml:space="preserve"> Form einer Excel Tabelle</w:t>
      </w:r>
      <w:r w:rsidR="0075635E">
        <w:t>.</w:t>
      </w:r>
    </w:p>
    <w:p w14:paraId="011D3564" w14:textId="24A2DCD9" w:rsidR="00836CD6" w:rsidRPr="008D1C4B" w:rsidRDefault="00836CD6" w:rsidP="008D1C4B">
      <w:pPr>
        <w:pStyle w:val="berschrift1"/>
      </w:pPr>
      <w:bookmarkStart w:id="20" w:name="_Toc172481556"/>
      <w:r w:rsidRPr="008D1C4B">
        <w:lastRenderedPageBreak/>
        <w:t>Diskussion</w:t>
      </w:r>
      <w:r w:rsidR="009D0459" w:rsidRPr="008D1C4B">
        <w:t xml:space="preserve"> und Limitationen</w:t>
      </w:r>
      <w:bookmarkEnd w:id="20"/>
    </w:p>
    <w:p w14:paraId="31AE5D0D" w14:textId="41277B33" w:rsidR="00613844" w:rsidRDefault="00E54163" w:rsidP="00033E93">
      <w:r w:rsidRPr="00E54163">
        <w:t>Im Rahmen dieser Seminararbeit wurde das generative KI-Ökosystem aus einer werteorientierten Perspektive untersucht. Verschiedene Unternehmen, die in diesem Bereich tätig sind, wurden analysiert und ein Wertnetzwerk erstellt, das den Markt für generative KI-Technologien widerspiegelt. Der Fokus l</w:t>
      </w:r>
      <w:r w:rsidR="00500833">
        <w:t>ag</w:t>
      </w:r>
      <w:r w:rsidRPr="00E54163">
        <w:t xml:space="preserve"> darauf, die dynamischen Interaktionen und Wertschöpfungsmechanismen innerhalb dieses Ökosystems zu verstehen und deren Auswirkungen auf die vorhandene Forschungsliteratur zu beleuchten.</w:t>
      </w:r>
    </w:p>
    <w:p w14:paraId="54D1791E" w14:textId="4161A820" w:rsidR="008F048B" w:rsidRDefault="008F048B" w:rsidP="00033E93">
      <w:r>
        <w:t>In der Arbeit wurden zunächst die theoretischen Grundlagen (v</w:t>
      </w:r>
      <w:r w:rsidR="00BD351A">
        <w:t>gl</w:t>
      </w:r>
      <w:r>
        <w:t>.</w:t>
      </w:r>
      <w:r w:rsidR="00C365D3">
        <w:t xml:space="preserve"> </w:t>
      </w:r>
      <w:hyperlink w:anchor="_Grundlagen" w:history="1">
        <w:r w:rsidRPr="008F048B">
          <w:rPr>
            <w:rStyle w:val="Hyperlink"/>
          </w:rPr>
          <w:t>Grundlagen</w:t>
        </w:r>
      </w:hyperlink>
      <w:r>
        <w:t xml:space="preserve">)  erklärt, damit man überhaupt versteht, was man unter einem Ökosystem im Bereich der Wirtschaft verstehen kann. Dabei hat man erfahren, dass Moore </w:t>
      </w:r>
      <w:sdt>
        <w:sdtPr>
          <w:alias w:val="To edit, see citavi.com/edit"/>
          <w:tag w:val="CitaviPlaceholder#c4eccaeb-0790-4d61-b1d3-2f67af2cb01d"/>
          <w:id w:val="300344874"/>
          <w:placeholder>
            <w:docPart w:val="DefaultPlaceholder_-1854013440"/>
          </w:placeholder>
        </w:sdtPr>
        <w:sdtContent>
          <w:r w:rsidR="00C365D3">
            <w:fldChar w:fldCharType="begin"/>
          </w:r>
          <w:r w:rsidR="00C365D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TRkNmZkLWNkNjQtNGViMS1iYWIwLTI5N2E3ZWM3NjVhOSIsIlJhbmdlTGVuZ3RoIjozMCwiUmVmZXJlbmNlSWQiOiJkNWRlZDUxYy01NWFkLTQwMzUtOWRmMy05YTgyYzQyOWIyO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IYXJ2YXJkIEJ1c2luZXNzIFJldmlldyIsIlByb3RlY3RlZCI6ZmFsc2UsIlNleCI6MCwiQ3JlYXRlZEJ5IjoiX0p1bGl3IiwiQ3JlYXRlZE9uIjoiMjAyNC0wNy0xN1QxMjoyMToxMSIsIk1vZGlmaWVkQnkiOiJfSnVsaXciLCJJZCI6IjkwMjhkNGYzLWE0NDktNGUwNS1iZDY1LTlhMTQxOTQyYTg4NyIsIk1vZGlmaWVkT24iOiIyMDI0LTA3LTE3VDEyOjIxOjE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hhcnZhcmQgQnVzaW5lc3MgUmV2aWV3IDE5OTMgLSBQcmVkYXRvcnMgYW5kIFByZXk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4LjIwMT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hici5vcmcvMTk5My8wNS9wcmVkYXRvcnMtYW5kLXByZXktYS1uZXctZWNvbG9neS1vZi1jb21wZXRpdGlvbiIsIlVyaVN0cmluZyI6Imh0dHBzOi8vaGJyLm9yZy8xOTkzLzA1L3ByZWRhdG9ycy1hbmQtcHJleS1hLW5ldy1lY29sb2d5LW9mLWNvbXBldGl0aW9u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}</w:instrText>
          </w:r>
          <w:r w:rsidR="00C365D3">
            <w:fldChar w:fldCharType="separate"/>
          </w:r>
          <w:r w:rsidR="00A26985">
            <w:t>(Harvard Business Review 1993)</w:t>
          </w:r>
          <w:r w:rsidR="00C365D3">
            <w:fldChar w:fldCharType="end"/>
          </w:r>
          <w:r w:rsidR="00C365D3">
            <w:t>)</w:t>
          </w:r>
        </w:sdtContent>
      </w:sdt>
      <w:r w:rsidR="00C365D3">
        <w:t xml:space="preserve"> </w:t>
      </w:r>
      <w:r>
        <w:t xml:space="preserve">als erstes überhaupt den aus der Biologie stammenden Begriff in die Wirtschaft einzubringen. Kommt man nun zu den gefundenen Ergebnissen war es erstaunlich zu erkennen wie viele verschiedene generative KI-Unternehmen es gibt und wie viele verschiedene Nutzungsmöglichkeiten der Einsatz von generativer KI ermöglicht. Natürlich waren einem schon die größten Unternehmen, wie ChatGPT und Midjourney, im Voraus bekannt, </w:t>
      </w:r>
      <w:r w:rsidR="00C365D3">
        <w:t>trotzdem war es bemerkenswert, was sich in einer relativ kurzen Zeit alles verändern kann.</w:t>
      </w:r>
    </w:p>
    <w:p w14:paraId="20D7BC6F" w14:textId="445BE479" w:rsidR="00C365D3" w:rsidRDefault="00B1652F" w:rsidP="00033E93">
      <w:r>
        <w:t>Insgesamt war</w:t>
      </w:r>
      <w:r w:rsidR="00091BD7">
        <w:t xml:space="preserve"> d</w:t>
      </w:r>
      <w:r w:rsidR="00C365D3">
        <w:t>as zentrale Ergebnis der Arbeit</w:t>
      </w:r>
      <w:r w:rsidR="00091BD7">
        <w:t xml:space="preserve"> </w:t>
      </w:r>
      <w:r w:rsidR="00C365D3">
        <w:t xml:space="preserve">die Erarbeitung und Erschaffung einer Visualisierung des generativen KI-Ökosystem in Form eines E3Value Modells </w:t>
      </w:r>
      <w:r w:rsidR="007163B1">
        <w:t>(</w:t>
      </w:r>
      <w:r w:rsidR="007163B1">
        <w:fldChar w:fldCharType="begin"/>
      </w:r>
      <w:r w:rsidR="007163B1">
        <w:instrText xml:space="preserve"> REF _Ref172458351 \h </w:instrText>
      </w:r>
      <w:r w:rsidR="007163B1">
        <w:fldChar w:fldCharType="separate"/>
      </w:r>
      <w:r w:rsidR="009D6123">
        <w:t xml:space="preserve">Abbildung </w:t>
      </w:r>
      <w:r w:rsidR="009D6123">
        <w:rPr>
          <w:noProof/>
        </w:rPr>
        <w:t>3</w:t>
      </w:r>
      <w:r w:rsidR="007163B1">
        <w:fldChar w:fldCharType="end"/>
      </w:r>
      <w:r w:rsidR="007163B1">
        <w:t>)</w:t>
      </w:r>
      <w:r w:rsidR="00C365D3">
        <w:t xml:space="preserve">. Dieses besteht aus einer Vielzahl von Akteuren, einschließlich anderen Unternehmen, </w:t>
      </w:r>
      <w:r w:rsidR="00C365D3" w:rsidRPr="00C365D3">
        <w:rPr>
          <w:i/>
          <w:iCs/>
        </w:rPr>
        <w:t>Data Provider</w:t>
      </w:r>
      <w:r w:rsidR="00C365D3">
        <w:t xml:space="preserve"> und </w:t>
      </w:r>
      <w:r w:rsidR="00C365D3" w:rsidRPr="00C365D3">
        <w:rPr>
          <w:i/>
          <w:iCs/>
        </w:rPr>
        <w:t>Cloud Service Provider</w:t>
      </w:r>
      <w:r w:rsidR="00C365D3">
        <w:t xml:space="preserve">. Diese Akteure spielen unterschiedliche Rollen, von der Entwicklung und Bereitstellung von KI-Modellen bis hin zur Erschaffung von riesigen Serverfarmen. Von der Zusammenarbeit von Cloud Service Providern und den generativen KI-Unternehmen profitieren beide, und fördern durch speziell angepasste Computer den technologischen Fortschritt im Bereich der generativen künstlichen Intelligenz </w:t>
      </w:r>
      <w:sdt>
        <w:sdtPr>
          <w:alias w:val="To edit, see citavi.com/edit"/>
          <w:tag w:val="CitaviPlaceholder#aa576aa9-5c24-432b-8a61-f233297de47e"/>
          <w:id w:val="1105006207"/>
          <w:placeholder>
            <w:docPart w:val="DefaultPlaceholder_-1854013440"/>
          </w:placeholder>
        </w:sdtPr>
        <w:sdtContent>
          <w:r w:rsidR="00C365D3">
            <w:fldChar w:fldCharType="begin"/>
          </w:r>
          <w:r w:rsidR="00C365D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GJkY2NkLWE4OWYtNDQ3OC05NTMzLTY2YjhkN2VmZWEzOSIsIlJhbmdlTGVuZ3RoIjoyMSwiUmVmZXJlbmNlSWQiOiI3ZGMxZTUyNy02ZDNmLTQ1NGItODA5Mi0zM2ViMWU3NTE1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S0yIiwiU3RhcnRQYWdlIjp7IiRpZCI6IjUiLCIkdHlwZSI6IlN3aXNzQWNhZGVtaWMuUGFnZU51bWJlciwgU3dpc3NBY2FkZW1pYyIsIklzRnVsbHlOdW1lcmljIjpmYWxzZSwiTnVtYmVyIjoxLCJOdW1iZXJpbmdUeXBlIjowLCJOdW1lcmFsU3lzdGVtIjotMSwiT3JpZ2luYWxTdHJpbmciOiJTLjEtMiIsIlByZXR0eVN0cmluZyI6IlMuMS0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b3BoZSIsIkxhc3ROYW1lIjoiQ2FydWdhdGkiLCJQcm90ZWN0ZWQiOmZhbHNlLCJTZXgiOjIsIkNyZWF0ZWRCeSI6Il9KdWxpdyIsIkNyZWF0ZWRPbiI6IjIwMjQtMDctMTlUMTM6MTM6NTIiLCJNb2RpZmllZEJ5IjoiX0p1bGl3IiwiSWQiOiI1NTI0OTdjZS03NzAyLTQ3Y2MtYWYzYi02OGY2NzhhNjM4YzEiLCJNb2RpZmllZE9uIjoiMjAyNC0wNy0xOVQxMzoxMzo1M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DYXJ1Z2F0aSAyMDI0IC0gVGhlIENvbXBldGl0aXZlIFJlbGF0aW9uc2hpcCBCZXR3ZWVuIENsb3Vk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OC4wMy4yMDI0IiwiRG9pIjoiMTAuMjEzOS9zc3JuLjQ3Mzg3Mz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MTM5L3Nzcm4uNDczODczOCIsIlVyaVN0cmluZyI6Imh0dHBzOi8vZG9pLm9yZy8xMC4yMTM5L3Nzcm4uNDczODcz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nVsaXciLCJDcmVhdGVkT24iOiIyMDI0LTA3LTE5VDEzOjEzOjUyIiwiTW9kaWZpZWRCeSI6Il9KdWxpdyIsIklkIjoiZjVmZGJjN2ItYzBhNi00ODEzLWFiZmUtMzFhYmQ1MmJmYjJmIiwiTW9kaWZpZWRPbiI6IjIwMjQtMDctMTlUMTM6MTM6NT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BhcGVycy5zc3JuLmNvbS9zb2wzL3BhcGVycy5jZm0/YWJzdHJhY3RfaWQ9NDczODczOCIsIlVyaVN0cmluZyI6Imh0dHBzOi8vcGFwZXJzLnNzcm4uY29tL3NvbDMvcGFwZXJzLmNmbT9hYnN0cmFjdF9pZD00NzM4NzM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5LjA3LjIwMjQiLCJFZGl0b3JzIjpbXSwiRXZhbHVhdGlvbkNvbXBsZXhpdHkiOjAsIkV2YWx1YXRpb25Tb3VyY2VUZXh0Rm9ybWF0IjowLCJHcm91cHMiOltdLCJIYXNMYWJlbDEiOmZhbHNlLCJIYXNMYWJlbDIiOmZhbHNlLCJLZXl3b3JkcyI6W10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JodHRwczovL29wZW5haS5jb20vaW5kZXgvZ3B0LTQvIiwiVXJpU3RyaW5nIjoiaHR0cHM6Ly9vcGVuYWkuY29tL2luZGV4L2dwdC00L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}</w:instrText>
          </w:r>
          <w:r w:rsidR="00C365D3">
            <w:fldChar w:fldCharType="separate"/>
          </w:r>
          <w:r w:rsidR="00A26985">
            <w:t>(Carugati 2024, S.1-2; OpenAi 2024)</w:t>
          </w:r>
          <w:r w:rsidR="00C365D3">
            <w:fldChar w:fldCharType="end"/>
          </w:r>
        </w:sdtContent>
      </w:sdt>
      <w:r w:rsidR="00C365D3">
        <w:t xml:space="preserve">. </w:t>
      </w:r>
    </w:p>
    <w:p w14:paraId="081D0474" w14:textId="77777777" w:rsidR="00C365D3" w:rsidRDefault="00C365D3" w:rsidP="00033E93">
      <w:r>
        <w:t xml:space="preserve">Des Weiteren wurde durch die Repräsentation des Wertnetzwerkes des generativen künstlichen Intelligenz Ökosystem, die Interaktionen und Verbindungen zwischen den einzelnen Akteuren verdeutlich. Es wird genau gezeigt wie Unternehmen und Institutionen zusammenarbeiten, um gemeinsame Ziele erreichen und voneinander profitieren. Dieses Netzwerk zeigt die komplexen Beziehungen und Abhängigkeiten auf, die am Ende alle die Wertschöpfung in diesem dynamischen Umfeld prägen. </w:t>
      </w:r>
    </w:p>
    <w:p w14:paraId="1B83380B" w14:textId="3017BD79" w:rsidR="00C365D3" w:rsidRDefault="00C365D3" w:rsidP="00033E93">
      <w:r>
        <w:lastRenderedPageBreak/>
        <w:t>Es wurde offenbart, dass generative künstliche Intelligenz nicht nur eine kleine Hilfe oder Anwendungen zum Zeitvertreib sind, sondern auch wichtige Anwendungsgebiete haben, wie die Steigerung von Effizienz und Effektivität eines Unternehmen oder die Unterstützung in der Gesundheits</w:t>
      </w:r>
      <w:r w:rsidR="009171A6">
        <w:t>branche</w:t>
      </w:r>
      <w:r>
        <w:t xml:space="preserve">, welche durch Anwendungen der generativen künstlichen Intelligenz revolutionäre Veränderungen erleben </w:t>
      </w:r>
      <w:sdt>
        <w:sdtPr>
          <w:alias w:val="To edit, see citavi.com/edit"/>
          <w:tag w:val="CitaviPlaceholder#5693b1e2-0911-4416-bed8-877bc812702a"/>
          <w:id w:val="2114773542"/>
          <w:placeholder>
            <w:docPart w:val="DefaultPlaceholder_-1854013440"/>
          </w:placeholder>
        </w:sdtPr>
        <w:sdtContent>
          <w:r>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RkZGY2LWNjNzQtNDU2NS1iNWI2LWJkOTA0MTA2ZjcwMyIsIlJhbmdlTGVuZ3RoIjoyNSwiUmVmZXJlbmNlSWQiOiJlMzEyNWZjZi0xMTRiLTQ0NTctOWE0OC1mNmY5Y2M1MmY5N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C4yMDI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jMxMC4wMDc5NSIsIlVyaVN0cmluZyI6Imh0dHA6Ly9hcnhpdi5vcmcvcGRmLzIzMTAuMDA3OT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yMFQxODoxNTo1NSIsIk1vZGlmaWVkQnkiOiJfSnVsaXciLCJJZCI6IjYwZjMxOWY3LTBlOWQtNGJlMC1hOGE1LWY5ZjY2ZGIwZDZmMyIsIk1vZGlmaWVkT24iOiIyMDI0LTA3LTIwVDE4OjE1OjU1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jMxMC4wMDc5NSIsIlVyaVN0cmluZyI6Imh0dHBzOi8vYXJ4aXYub3JnL3BkZi8yMzEwLjAwNzk1djEucGRm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}</w:instrText>
          </w:r>
          <w:r>
            <w:fldChar w:fldCharType="separate"/>
          </w:r>
          <w:r w:rsidR="00A26985">
            <w:t>(Shokrollahi et al. 2023)</w:t>
          </w:r>
          <w:r>
            <w:fldChar w:fldCharType="end"/>
          </w:r>
        </w:sdtContent>
      </w:sdt>
      <w:r>
        <w:t>.</w:t>
      </w:r>
    </w:p>
    <w:p w14:paraId="25675988" w14:textId="536F81C6" w:rsidR="00C73203" w:rsidRDefault="00127A55" w:rsidP="00033E93">
      <w:r>
        <w:t xml:space="preserve">Die Limitationen dieser Arbeit beziehen sich </w:t>
      </w:r>
      <w:r w:rsidR="0047468F">
        <w:t>hauptsächlich auf den derzeitigen Forschungsstand</w:t>
      </w:r>
      <w:r w:rsidR="00323FA9">
        <w:t xml:space="preserve"> </w:t>
      </w:r>
      <w:r w:rsidR="007367A0">
        <w:t>zu dem genKI-Ökosystem</w:t>
      </w:r>
      <w:r w:rsidR="00DA366B">
        <w:t>. Da es noch kaum Publikationen zu diesem Thema gibt</w:t>
      </w:r>
      <w:r w:rsidR="00A905F1">
        <w:t>, hat sich diese Arbeit auf die Analyse der einzelnen genKI-Unternehmen fokussiert, di</w:t>
      </w:r>
      <w:r w:rsidR="00684A04">
        <w:t xml:space="preserve">e allerdings meistens nur sehr wenig zu ihrem eigentlichen Geschäft </w:t>
      </w:r>
      <w:r w:rsidR="000B4D1E">
        <w:t xml:space="preserve">und ihren möglichen </w:t>
      </w:r>
      <w:r w:rsidR="00720925">
        <w:t xml:space="preserve">Wertaustauschen </w:t>
      </w:r>
      <w:r w:rsidR="006C43D1">
        <w:t xml:space="preserve">mit Partner </w:t>
      </w:r>
      <w:r w:rsidR="00720925">
        <w:t xml:space="preserve">offenbart haben. </w:t>
      </w:r>
      <w:r w:rsidR="00191673" w:rsidRPr="00191673">
        <w:t>Es fehlte an Transparenz in allen Belangen, sei es hinsichtlich der Informationen über die Trainingsdaten oder der Zusammensetzung der Modelle – es waren nur sehr wenige Details verfügbar.</w:t>
      </w:r>
      <w:r w:rsidR="00191673">
        <w:t xml:space="preserve"> Das </w:t>
      </w:r>
      <w:r w:rsidR="006A5E19">
        <w:t>Einzige</w:t>
      </w:r>
      <w:r w:rsidR="00D87E6F">
        <w:t>,</w:t>
      </w:r>
      <w:r w:rsidR="00191673">
        <w:t xml:space="preserve"> was einigermaßen detailliert beschrieben wurde, war der</w:t>
      </w:r>
      <w:r w:rsidR="00362A6D">
        <w:t xml:space="preserve"> angebotene </w:t>
      </w:r>
      <w:r w:rsidR="00037E3E">
        <w:t>Service,</w:t>
      </w:r>
      <w:r w:rsidR="00362A6D">
        <w:t xml:space="preserve"> </w:t>
      </w:r>
      <w:r w:rsidR="00E24C5B">
        <w:t>den das genAI-Unternehmen anbietet</w:t>
      </w:r>
      <w:r w:rsidR="00532C8C">
        <w:t>, jedoch</w:t>
      </w:r>
      <w:r w:rsidR="002016CB">
        <w:t xml:space="preserve"> ist das zu erwarten, weil wie will jemand ein Produkt verkaufen, wenn man nicht </w:t>
      </w:r>
      <w:r w:rsidR="00EF06D5">
        <w:t>weiß,</w:t>
      </w:r>
      <w:r w:rsidR="002016CB">
        <w:t xml:space="preserve"> was es eigentlich kann.</w:t>
      </w:r>
    </w:p>
    <w:p w14:paraId="1DF98D24" w14:textId="25AB4B87" w:rsidR="00E24C5B" w:rsidRDefault="00953F1D" w:rsidP="00033E93">
      <w:r w:rsidRPr="00953F1D">
        <w:t>Eine weitere Einschränkung war die Fokussierung auf die Webseiten der generativen KI-Unternehmen. Einige Unternehmen bieten ihre Dienste auch über Apps an. Der Designprozess dieser Apps könnte an auf App-Entwicklung spezialisierte Unternehmen ausgelagert worden sein, wodurch ein weiterer Teilnehmer im Wertnetzwerk berücksichtigt werden müsste.</w:t>
      </w:r>
    </w:p>
    <w:p w14:paraId="214F2C4B" w14:textId="05E31FFE" w:rsidR="00DE56C5" w:rsidRDefault="007E51D6" w:rsidP="00033E93">
      <w:r>
        <w:t>Da</w:t>
      </w:r>
      <w:r w:rsidR="00CD1211">
        <w:t xml:space="preserve">, wie schon oft erwähnt, </w:t>
      </w:r>
      <w:r w:rsidR="003A0485">
        <w:t xml:space="preserve">die Forschung und Entwicklung von generativen </w:t>
      </w:r>
      <w:r w:rsidR="00D01C5D">
        <w:t>KI-Modellen</w:t>
      </w:r>
      <w:r w:rsidR="003A0485">
        <w:t xml:space="preserve"> und Anwendungen</w:t>
      </w:r>
      <w:r w:rsidR="0098282A">
        <w:t xml:space="preserve"> in den letzten Jahren erst richtig losging und die Prognose für die Zukunft</w:t>
      </w:r>
      <w:r w:rsidR="007A0AFD">
        <w:t xml:space="preserve"> auf ein starkes Wachstum hinweist</w:t>
      </w:r>
      <w:r w:rsidR="00D01C5D">
        <w:t xml:space="preserve"> </w:t>
      </w:r>
      <w:sdt>
        <w:sdtPr>
          <w:alias w:val="To edit, see citavi.com/edit"/>
          <w:tag w:val="CitaviPlaceholder#7eb9ab59-3023-4aa6-b86e-7a5fbab8107d"/>
          <w:id w:val="24536780"/>
          <w:placeholder>
            <w:docPart w:val="DefaultPlaceholder_-1854013440"/>
          </w:placeholder>
        </w:sdtPr>
        <w:sdtContent>
          <w:r w:rsidR="00D01C5D">
            <w:fldChar w:fldCharType="begin"/>
          </w:r>
          <w:r w:rsidR="00D01C5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Y2Q3MzdlLTZkMTctNDI3Zi04YTBlLWM4OWZlY2YzMjU0YSIsIlJhbmdlTGVuZ3RoIjoxNiwiUmVmZXJlbmNlSWQiOiI2YWI3Mzc3OS1jNGZjLTQwYjUtODAwYS0zZmZiZTQ1YWY3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A3LjIwMjQiLCJBdXRob3JzIjpbeyIkaWQiOiI3IiwiJHR5cGUiOiJTd2lzc0FjYWRlbWljLkNpdGF2aS5QZXJzb24sIFN3aXNzQWNhZGVtaWMuQ2l0YXZpIiwiTGFzdE5hbWUiOiJTdGF0aXN0YSIsIlByb3RlY3RlZCI6ZmFsc2UsIlNleCI6MCwiQ3JlYXRlZEJ5IjoiX0p1bGl3IiwiQ3JlYXRlZE9uIjoiMjAyNC0wNy0xN1QwOTowNzoyMSIsIk1vZGlmaWVkQnkiOiJfSnVsaXciLCJJZCI6IjRmMDg4Njc2LTE3MTYtNDUxYS1iNDZkLTM2MzY4YjA2ZDc4ZiIsIk1vZGlmaWVkT24iOiIyMDI0LTA3LTE3VDA5OjA3OjI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0YXRpc3RhIDE3MDcyMDI0IC0gR2VuZXJhdGl2ZSBLS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cuMDcuMjAy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Uuc3RhdGlzdGEuY29tL291dGxvb2svdG1vL2t1ZW5zdGxpY2hlLWludGVsbGlnZW56L2dlbmVyYXRpdmUta2kvd2VsdHdlaXQjbWFya3Rncm9lc3NlIiwiVXJpU3RyaW5nIjoiaHR0cHM6Ly9kZS5zdGF0aXN0YS5jb20vb3V0bG9vay90bW8va3VlbnN0bGljaGUtaW50ZWxsaWdlbnovZ2VuZXJhdGl2ZS1raS93ZWx0d2VpdCNtYXJrdGdyb2Vzc2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}</w:instrText>
          </w:r>
          <w:r w:rsidR="00D01C5D">
            <w:fldChar w:fldCharType="separate"/>
          </w:r>
          <w:r w:rsidR="00A26985">
            <w:t>(Statista 2024a)</w:t>
          </w:r>
          <w:r w:rsidR="00D01C5D">
            <w:fldChar w:fldCharType="end"/>
          </w:r>
        </w:sdtContent>
      </w:sdt>
      <w:r w:rsidR="00F23987">
        <w:t>, könnte es sein</w:t>
      </w:r>
      <w:r w:rsidR="00AF661C">
        <w:t xml:space="preserve"> und wird es auch wahrscheinlich sein</w:t>
      </w:r>
      <w:r w:rsidR="00F23987">
        <w:t>, dass das Ergebnis dieser Arbeit bald erweit</w:t>
      </w:r>
      <w:r w:rsidR="004538DC">
        <w:t>ert werden muss.</w:t>
      </w:r>
      <w:r w:rsidR="00705721">
        <w:t xml:space="preserve"> Zusätzlich werden</w:t>
      </w:r>
      <w:r w:rsidR="0028467F">
        <w:t>, wie im zweiten Teil der Ergebnisse</w:t>
      </w:r>
      <w:r w:rsidR="00620DF8">
        <w:t xml:space="preserve"> (vgl. </w:t>
      </w:r>
      <w:hyperlink w:anchor="_Einzelne_Rollen_im" w:history="1">
        <w:r w:rsidR="00620DF8" w:rsidRPr="00620DF8">
          <w:rPr>
            <w:rStyle w:val="Hyperlink"/>
          </w:rPr>
          <w:t>Einzelne Rollen im generativen künstlichen Intelligenz Markt</w:t>
        </w:r>
      </w:hyperlink>
      <w:r w:rsidR="00620DF8">
        <w:t>)</w:t>
      </w:r>
      <w:r w:rsidR="0028467F">
        <w:t xml:space="preserve"> schon leicht angeschnitten wurde</w:t>
      </w:r>
      <w:r w:rsidR="00207557">
        <w:t>,</w:t>
      </w:r>
      <w:r w:rsidR="00F3789B">
        <w:t xml:space="preserve"> zum Teil neue Gesetze</w:t>
      </w:r>
      <w:r w:rsidR="00047774">
        <w:t xml:space="preserve"> entwickelt werden</w:t>
      </w:r>
      <w:r w:rsidR="001B398A">
        <w:t xml:space="preserve"> müssen</w:t>
      </w:r>
      <w:r w:rsidR="00047774">
        <w:t xml:space="preserve">, die sich speziell auf den Umgang mit </w:t>
      </w:r>
      <w:r w:rsidR="00EF6E2C">
        <w:t>s</w:t>
      </w:r>
      <w:r w:rsidR="00047774">
        <w:t>ynthetisch</w:t>
      </w:r>
      <w:r w:rsidR="00EF6E2C">
        <w:t xml:space="preserve"> erzeugten Produkten</w:t>
      </w:r>
      <w:r w:rsidR="00836D4B">
        <w:t xml:space="preserve"> von genAI Anwendungen beziehen</w:t>
      </w:r>
      <w:r w:rsidR="001B398A">
        <w:t xml:space="preserve">, da die jetzigen </w:t>
      </w:r>
      <w:r w:rsidR="008643BE">
        <w:t>Gesetze für den Umgang mit privaten Daten</w:t>
      </w:r>
      <w:r w:rsidR="00CA6C50">
        <w:t xml:space="preserve"> und Urheberschutz</w:t>
      </w:r>
      <w:r w:rsidR="00CD561C">
        <w:t>verletzungen</w:t>
      </w:r>
      <w:r w:rsidR="00AA7950">
        <w:t xml:space="preserve"> für die riesige Menge an Daten</w:t>
      </w:r>
      <w:r w:rsidR="00777A60">
        <w:t xml:space="preserve"> ist, die für das Training benutzt wird</w:t>
      </w:r>
      <w:r w:rsidR="002A0D00">
        <w:t>, nicht</w:t>
      </w:r>
      <w:r w:rsidR="00FC697F">
        <w:t xml:space="preserve"> ausreicht</w:t>
      </w:r>
      <w:r w:rsidR="002B1B68">
        <w:t xml:space="preserve"> </w:t>
      </w:r>
      <w:sdt>
        <w:sdtPr>
          <w:alias w:val="To edit, see citavi.com/edit"/>
          <w:tag w:val="CitaviPlaceholder#817c5441-adef-4446-b3d0-a94a3ae012d0"/>
          <w:id w:val="-1424640637"/>
          <w:placeholder>
            <w:docPart w:val="DefaultPlaceholder_-1854013440"/>
          </w:placeholder>
        </w:sdtPr>
        <w:sdtContent>
          <w:r w:rsidR="002B1B68">
            <w:fldChar w:fldCharType="begin"/>
          </w:r>
          <w:r w:rsidR="004C16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M2JjN2YwLTNlODYtNGNmYi05YjcxLWJiNmYzODNiNGZhYiIsIlJhbmdlTGVuZ3RoIjozMiwiUmVmZXJlbmNlSWQiOiI2NDdhZGQyYy1jZWFjLTRlZGItODZhYi1mMDU1YThiYjY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OTMtOTQiLCJTdGFydFBhZ2UiOnsiJGlkIjoiNSIsIiR0eXBlIjoiU3dpc3NBY2FkZW1pYy5QYWdlTnVtYmVyLCBTd2lzc0FjYWRlbWljIiwiSXNGdWxseU51bWVyaWMiOmZhbHNlLCJOdW1iZXIiOjkzLCJOdW1iZXJpbmdUeXBlIjowLCJOdW1lcmFsU3lzdGVtIjotMSwiT3JpZ2luYWxTdHJpbmciOiJTLjkzLTk0IiwiUHJldHR5U3RyaW5nIjoiUy45My05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Q0ODE1LjM2NDQ5NT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RsLmFjbS5vcmcvZG9pL3Byb2NlZWRpbmdzLzEwLjExNDUvMzY0NDgxNSIsIlVyaVN0cmluZyI6Imh0dHBzOi8vZGwuYWNtLm9yZy9kb2kvcHJvY2VlZGluZ3MvMTAuMTE0NS8zNjQ0ODE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2NDQ4MTUiLCJVcmlTdHJpbmciOiJodHRwczovL2RvaS5vcmcvMTAuMTE0NS8zNjQ0ODE1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}</w:instrText>
          </w:r>
          <w:r w:rsidR="002B1B68">
            <w:fldChar w:fldCharType="separate"/>
          </w:r>
          <w:r w:rsidR="00A26985">
            <w:t>(Zhang et al. 04142024, S.93-94)</w:t>
          </w:r>
          <w:r w:rsidR="002B1B68">
            <w:fldChar w:fldCharType="end"/>
          </w:r>
          <w:r w:rsidR="00CD561C">
            <w:t>.</w:t>
          </w:r>
        </w:sdtContent>
      </w:sdt>
      <w:r w:rsidR="00D366CE">
        <w:t xml:space="preserve"> </w:t>
      </w:r>
    </w:p>
    <w:p w14:paraId="5D06E04C" w14:textId="1491B00C" w:rsidR="00984FE9" w:rsidRDefault="00FC697F" w:rsidP="00033E93">
      <w:r>
        <w:t>Zudem kommt noch</w:t>
      </w:r>
      <w:r w:rsidR="006A5E19">
        <w:t xml:space="preserve">, die oben bereits erwähnte, </w:t>
      </w:r>
      <w:r>
        <w:t>schlechte Transparenz</w:t>
      </w:r>
      <w:r w:rsidR="007620CC">
        <w:t xml:space="preserve"> von genKI-Unternehmen </w:t>
      </w:r>
      <w:r w:rsidR="00C365D3">
        <w:t>in</w:t>
      </w:r>
      <w:r w:rsidR="007620CC">
        <w:t xml:space="preserve"> Bezug auf d</w:t>
      </w:r>
      <w:r w:rsidR="005C10CF">
        <w:t>as Training der Modelle</w:t>
      </w:r>
      <w:r w:rsidR="00F35639">
        <w:t>, weshalb Urheberrechtsverletzungen</w:t>
      </w:r>
      <w:r w:rsidR="00BD3675">
        <w:t xml:space="preserve"> und Datenschutzverletzungen</w:t>
      </w:r>
      <w:r w:rsidR="00F35639">
        <w:t xml:space="preserve"> meist</w:t>
      </w:r>
      <w:r w:rsidR="00BD3675">
        <w:t xml:space="preserve"> erst nach zeitintensive</w:t>
      </w:r>
      <w:r w:rsidR="00850AD7">
        <w:t>n</w:t>
      </w:r>
      <w:r w:rsidR="00BD3675">
        <w:t xml:space="preserve"> Untersuchungen</w:t>
      </w:r>
      <w:r w:rsidR="00850AD7">
        <w:t xml:space="preserve"> festgestellt werden </w:t>
      </w:r>
      <w:sdt>
        <w:sdtPr>
          <w:alias w:val="To edit, see citavi.com/edit"/>
          <w:tag w:val="CitaviPlaceholder#34efac2f-250b-4806-a4b0-ed536156711e"/>
          <w:id w:val="-1725355261"/>
          <w:placeholder>
            <w:docPart w:val="DefaultPlaceholder_-1854013440"/>
          </w:placeholder>
        </w:sdtPr>
        <w:sdtContent>
          <w:r w:rsidR="00850AD7">
            <w:fldChar w:fldCharType="begin"/>
          </w:r>
          <w:r w:rsidR="00B340A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Yjg2NDBmLTVhYWEtNDE3YS1hMGQ5LTkyZjQxNjQ5MDIzNiIsIlJhbmdlTGVuZ3RoIjozMiwiUmVmZXJlbmNlSWQiOiI2NDdhZGQyYy1jZWFjLTRlZGItODZhYi1mMDU1YThiYjY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OTMtOTQiLCJTdGFydFBhZ2UiOnsiJGlkIjoiNSIsIiR0eXBlIjoiU3dpc3NBY2FkZW1pYy5QYWdlTnVtYmVyLCBTd2lzc0FjYWRlbWljIiwiSXNGdWxseU51bWVyaWMiOmZhbHNlLCJOdW1iZXIiOjkzLCJOdW1iZXJpbmdUeXBlIjowLCJOdW1lcmFsU3lzdGVtIjotMSwiT3JpZ2luYWxTdHJpbmciOiJTLjkzLTk0IiwiUHJldHR5U3RyaW5nIjoiUy45My05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jQ0ODE1LjM2NDQ5NT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JodHRwczovL2RsLmFjbS5vcmcvZG9pL3Byb2NlZWRpbmdzLzEwLjExNDUvMzY0NDgxNSIsIlVyaVN0cmluZyI6Imh0dHBzOi8vZGwuYWNtLm9yZy9kb2kvcHJvY2VlZGluZ3MvMTAuMTE0NS8zNjQ0ODE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2NDQ4MTUiLCJVcmlTdHJpbmciOiJodHRwczovL2RvaS5vcmcvMTAuMTE0NS8zNjQ0ODE1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}</w:instrText>
          </w:r>
          <w:r w:rsidR="00850AD7">
            <w:fldChar w:fldCharType="separate"/>
          </w:r>
          <w:r w:rsidR="00A26985">
            <w:t>(Zhang et al. 04142024, S.93-94)</w:t>
          </w:r>
          <w:r w:rsidR="00850AD7">
            <w:fldChar w:fldCharType="end"/>
          </w:r>
        </w:sdtContent>
      </w:sdt>
      <w:r w:rsidR="00472639">
        <w:t xml:space="preserve">. Folglich müssen </w:t>
      </w:r>
      <w:r w:rsidR="00472639">
        <w:lastRenderedPageBreak/>
        <w:t>bessere Gesetze erlassen werden, welche die Transparen</w:t>
      </w:r>
      <w:r w:rsidR="00984FE9">
        <w:t>z der Datennutzung fördert.</w:t>
      </w:r>
    </w:p>
    <w:p w14:paraId="27E3FC79" w14:textId="19D05322" w:rsidR="00731D19" w:rsidRDefault="00731D19" w:rsidP="00033E93">
      <w:r w:rsidRPr="00731D19">
        <w:t>Außerdem wurde während der Recherche kein generatives KI-Unternehmen gefunden, das seine Trainingsdaten vollständig offenlegt, was die Dringlichkeit der Forderung nach mehr Transparenz noch einmal verstärkt.</w:t>
      </w:r>
    </w:p>
    <w:p w14:paraId="3CED124F" w14:textId="0C1757CA" w:rsidR="00037E3E" w:rsidRDefault="00037E3E" w:rsidP="00033E93">
      <w:r>
        <w:t xml:space="preserve">Allgemein ist diese Arbeit einer der ersten </w:t>
      </w:r>
      <w:r w:rsidR="00D14273">
        <w:t>Schritte,</w:t>
      </w:r>
      <w:r>
        <w:t xml:space="preserve"> </w:t>
      </w:r>
      <w:r w:rsidR="00B11923">
        <w:t>um das generative KI-Ökosystem be</w:t>
      </w:r>
      <w:r w:rsidR="00B7147B">
        <w:t>sser zu verstehe</w:t>
      </w:r>
      <w:r w:rsidR="007D701F">
        <w:t>n</w:t>
      </w:r>
      <w:r w:rsidR="00D14273">
        <w:t>.</w:t>
      </w:r>
      <w:r w:rsidR="007D701F">
        <w:t xml:space="preserve"> Zu</w:t>
      </w:r>
      <w:r w:rsidR="00D14273">
        <w:t xml:space="preserve">künftige Forschung kann das Modell mit weiteren Akteuren erweitern, </w:t>
      </w:r>
      <w:r w:rsidR="009D5317">
        <w:t>sobald neue Akteure durch neue Entwicklungen des generativen KI-Marktes</w:t>
      </w:r>
      <w:r w:rsidR="00B73CA4">
        <w:t xml:space="preserve"> entdeckt werden.</w:t>
      </w:r>
    </w:p>
    <w:p w14:paraId="4F9A2967" w14:textId="6910A9A0" w:rsidR="00DD169F" w:rsidRPr="008D1C4B" w:rsidRDefault="001D049D" w:rsidP="008D1C4B">
      <w:pPr>
        <w:pStyle w:val="berschrift1"/>
      </w:pPr>
      <w:bookmarkStart w:id="21" w:name="_Toc172481557"/>
      <w:r w:rsidRPr="008D1C4B">
        <w:lastRenderedPageBreak/>
        <w:t>Fazit</w:t>
      </w:r>
      <w:bookmarkEnd w:id="21"/>
    </w:p>
    <w:p w14:paraId="24F7D915" w14:textId="6ADA9E6A" w:rsidR="00C365D3" w:rsidRDefault="00C365D3" w:rsidP="008B7DC4">
      <w:r>
        <w:t xml:space="preserve">Im Rahmen dieser Seminararbeit wurden die Forschungsfragen: </w:t>
      </w:r>
      <w:r w:rsidRPr="00843FC2">
        <w:rPr>
          <w:i/>
          <w:iCs/>
        </w:rPr>
        <w:t>Wie sieht das Ökosystem des generativen Künstlichen Intelligenz Marktes aus und welche Akteure</w:t>
      </w:r>
      <w:r>
        <w:rPr>
          <w:i/>
          <w:iCs/>
        </w:rPr>
        <w:t xml:space="preserve"> gibt es und wie</w:t>
      </w:r>
      <w:r w:rsidRPr="00843FC2">
        <w:rPr>
          <w:i/>
          <w:iCs/>
        </w:rPr>
        <w:t xml:space="preserve"> interagieren </w:t>
      </w:r>
      <w:r>
        <w:rPr>
          <w:i/>
          <w:iCs/>
        </w:rPr>
        <w:t xml:space="preserve">sie </w:t>
      </w:r>
      <w:r w:rsidRPr="00843FC2">
        <w:rPr>
          <w:i/>
          <w:iCs/>
        </w:rPr>
        <w:t>miteinander</w:t>
      </w:r>
      <w:r>
        <w:rPr>
          <w:i/>
          <w:iCs/>
        </w:rPr>
        <w:t xml:space="preserve"> </w:t>
      </w:r>
      <w:r w:rsidRPr="00C365D3">
        <w:t>beantwortet</w:t>
      </w:r>
      <w:r>
        <w:rPr>
          <w:i/>
          <w:iCs/>
        </w:rPr>
        <w:t xml:space="preserve">. </w:t>
      </w:r>
      <w:r w:rsidRPr="00C365D3">
        <w:t>Um diese Frage zu beantworten,</w:t>
      </w:r>
      <w:r>
        <w:t xml:space="preserve"> wurden zunächst die relevanten Begriffe: wirtschaftliches Ökosystem, generative künstliche Intelligenz und e3value geklärt. Darauf folgte eine Internetrecherche mit dem Fokus möglichst viele verschiedene generative KI-Unternehmen zu finden und mögliche Wertaustausche für das Wertnetzwerk des Ökosystem zu entdecken. Diese Recherche zeigte, wie vielfältig und dynamisch das generative KI-Ökosystem ist und wie verschiedene Akteure miteinander interagieren und Wert austauschen, um die Wertschöpfung zu erhöhen. Durch die Ergebnisse der Recherche wurde das </w:t>
      </w:r>
      <w:r w:rsidR="005F4E99">
        <w:t>E</w:t>
      </w:r>
      <w:r>
        <w:t>3value Modell mit allen Akteuren und Wertaustauschen erstellt und somit wurde auch die Forschungsfrage beantwortet</w:t>
      </w:r>
      <w:r w:rsidR="0001762A">
        <w:t>, indem es alle Akteure und Wertaustausche darstellt.</w:t>
      </w:r>
    </w:p>
    <w:p w14:paraId="0A128FDE" w14:textId="5324D1A4" w:rsidR="001E66BA" w:rsidRDefault="00C365D3" w:rsidP="008B7DC4">
      <w:r>
        <w:t xml:space="preserve"> Die Weiteren zentralen Erkenntnisse dieser Arbeit sind, dass das generative KI-Ökosystem aus einer Vielzahl an Akteuren, seien es Data Provider, Cloud Infrastructure Provider oder der einfache User besteht, und alle einen Beitrag zur Wertschöpfung leisten. Außerdem sind ein paar der Wertaustausche perfekt aufeinander angepasst, sodass beide Akteure stark von der Zusammenarbeit profitieren. Ebenso wurde die Bedeutung von Datenschutz und Urheberecht im Kontext von generativen KI</w:t>
      </w:r>
      <w:r w:rsidR="001A0E63">
        <w:t>, aufgrund von fehlender Transparenz im Bereich der Traininsdaten,</w:t>
      </w:r>
      <w:r>
        <w:t xml:space="preserve"> nochmal verdeutlicht</w:t>
      </w:r>
      <w:r w:rsidR="001A0E63">
        <w:t xml:space="preserve"> </w:t>
      </w:r>
      <w:r>
        <w:t>und es liegt an den Regierungen Gesetze zu entwickeln, die gegen die fehlende Transparenz von generativen KI-Unternehmen vorgehen.</w:t>
      </w:r>
    </w:p>
    <w:p w14:paraId="380D6EA7" w14:textId="267CB6FD" w:rsidR="00C365D3" w:rsidRDefault="00C365D3" w:rsidP="008B7DC4">
      <w:r>
        <w:t>Allgemein bieten die Ergebnisse dieser Arbeit eine Grundlage für das Verständnis des genKI-Ökosystems und sein Wertnetzwerk. Zukünftige Forschung kann auf diesen Erkenntnissen aufbauen, um gegebenenfalls das Modell noch zu verfeinern und neue Entwicklungen zu integrieren.</w:t>
      </w:r>
    </w:p>
    <w:p w14:paraId="745AC34F" w14:textId="38BCB813" w:rsidR="005109DF" w:rsidRDefault="00C365D3" w:rsidP="00C027D1">
      <w:pPr>
        <w:sectPr w:rsidR="005109DF" w:rsidSect="005C33CD">
          <w:headerReference w:type="default" r:id="rId26"/>
          <w:pgSz w:w="11906" w:h="16838"/>
          <w:pgMar w:top="1134" w:right="1418" w:bottom="1134" w:left="2268" w:header="709" w:footer="709" w:gutter="0"/>
          <w:pgNumType w:start="1"/>
          <w:cols w:space="708"/>
        </w:sectPr>
      </w:pPr>
      <w:r>
        <w:t>Abschließen zeigen die Ergebnisse dieser Arbeit, dass generative künstliche Intelligenz ein bedeutendes un</w:t>
      </w:r>
      <w:r w:rsidR="00E02615">
        <w:t>d</w:t>
      </w:r>
      <w:r>
        <w:t xml:space="preserve"> sich rasant entwickelndes Feld ist, das sowohl erhebliche Chancen als auch Herausforderungen mit sich bringt. </w:t>
      </w:r>
      <w:r w:rsidR="00754BBF" w:rsidRPr="00754BBF">
        <w:t>Durch die fortlaufende Erforschung dieses Ökosystems können wir besser nachvollziehen, wie diese Technologie genutzt werden kann, um den größtmöglichen Nutzen für die Menschheit zu erzielen, ohne dabei ethische Bedenken zu haben.</w:t>
      </w:r>
      <w:r w:rsidR="00754BBF">
        <w:t xml:space="preserve"> </w:t>
      </w:r>
      <w:bookmarkStart w:id="22" w:name="_Toc410799361"/>
      <w:bookmarkStart w:id="23" w:name="_Toc410799446"/>
      <w:bookmarkStart w:id="24" w:name="_Toc410799366"/>
      <w:bookmarkStart w:id="25" w:name="_Toc410799451"/>
      <w:bookmarkStart w:id="26" w:name="_Toc415465661"/>
      <w:bookmarkStart w:id="27" w:name="_Ref418325438"/>
      <w:bookmarkStart w:id="28" w:name="_Ref414785387"/>
      <w:bookmarkStart w:id="29" w:name="_Toc415465643"/>
    </w:p>
    <w:p w14:paraId="35AE770A" w14:textId="5EAB4558" w:rsidR="005109DF" w:rsidRPr="00531CAD" w:rsidRDefault="00F144F5" w:rsidP="008D1C4B">
      <w:pPr>
        <w:pStyle w:val="berschrift1ohneNummerierung"/>
      </w:pPr>
      <w:bookmarkStart w:id="30" w:name="_Ref415401768"/>
      <w:bookmarkStart w:id="31" w:name="_Toc415465674"/>
      <w:bookmarkStart w:id="32" w:name="_Ref414785713"/>
      <w:bookmarkStart w:id="33" w:name="_Ref414785714"/>
      <w:bookmarkStart w:id="34" w:name="_Toc415465673"/>
      <w:bookmarkStart w:id="35" w:name="_Toc172481558"/>
      <w:bookmarkEnd w:id="22"/>
      <w:bookmarkEnd w:id="23"/>
      <w:bookmarkEnd w:id="24"/>
      <w:bookmarkEnd w:id="25"/>
      <w:bookmarkEnd w:id="26"/>
      <w:bookmarkEnd w:id="27"/>
      <w:bookmarkEnd w:id="28"/>
      <w:bookmarkEnd w:id="29"/>
      <w:r w:rsidRPr="005109DF">
        <w:lastRenderedPageBreak/>
        <w:t>Literaturverzeichnis</w:t>
      </w:r>
      <w:bookmarkEnd w:id="30"/>
      <w:bookmarkEnd w:id="31"/>
      <w:bookmarkEnd w:id="32"/>
      <w:bookmarkEnd w:id="33"/>
      <w:bookmarkEnd w:id="34"/>
      <w:bookmarkEnd w:id="35"/>
    </w:p>
    <w:sdt>
      <w:sdtPr>
        <w:tag w:val="CitaviBibliography"/>
        <w:id w:val="-969661396"/>
        <w:placeholder>
          <w:docPart w:val="DefaultPlaceholder_-1854013440"/>
        </w:placeholder>
      </w:sdtPr>
      <w:sdtContent>
        <w:p w14:paraId="1D537E2F" w14:textId="77777777" w:rsidR="00A26985" w:rsidRDefault="002503B6" w:rsidP="00A26985">
          <w:pPr>
            <w:pStyle w:val="CitaviBibliographyEntry"/>
          </w:pPr>
          <w:r>
            <w:fldChar w:fldCharType="begin"/>
          </w:r>
          <w:r w:rsidRPr="00531CAD">
            <w:instrText>ADDIN CitaviBibliography</w:instrText>
          </w:r>
          <w:r>
            <w:fldChar w:fldCharType="separate"/>
          </w:r>
          <w:bookmarkStart w:id="36" w:name="_CTVL001da181b2b46f34958a375cbb20526944f"/>
          <w:bookmarkStart w:id="37" w:name="_CTVL001873cf04012124d579325c6822c2af5a4"/>
          <w:bookmarkEnd w:id="36"/>
          <w:r w:rsidR="00A26985" w:rsidRPr="00A26985">
            <w:rPr>
              <w:b/>
            </w:rPr>
            <w:t>§ 18 EStG (2024)</w:t>
          </w:r>
          <w:bookmarkEnd w:id="37"/>
          <w:r w:rsidR="00A26985" w:rsidRPr="00A26985">
            <w:rPr>
              <w:b/>
            </w:rPr>
            <w:t xml:space="preserve"> </w:t>
          </w:r>
          <w:r w:rsidR="00A26985" w:rsidRPr="00A26985">
            <w:t>§ 18 EStG - Einzelnorm. https://www.gesetze-im-internet.de/estg/__18.html (Abruf am 2024-07-20)</w:t>
          </w:r>
        </w:p>
        <w:p w14:paraId="4D5E5376" w14:textId="77777777" w:rsidR="00A26985" w:rsidRDefault="00A26985" w:rsidP="00A26985">
          <w:pPr>
            <w:pStyle w:val="CitaviBibliographyEntry"/>
          </w:pPr>
          <w:bookmarkStart w:id="38" w:name="_CTVL0014f25d179df644e81a2597e4fe07e1934"/>
          <w:r w:rsidRPr="00A26985">
            <w:rPr>
              <w:b/>
            </w:rPr>
            <w:t>§ 19 UStG (2024)</w:t>
          </w:r>
          <w:bookmarkEnd w:id="38"/>
          <w:r w:rsidRPr="00A26985">
            <w:rPr>
              <w:b/>
            </w:rPr>
            <w:t xml:space="preserve"> </w:t>
          </w:r>
          <w:r w:rsidRPr="00A26985">
            <w:t>§ 19 UStG - Einzelnorm. https://www.gesetze-im-internet.de/ustg_1980/__19.html (Abruf am 2024-07-20)</w:t>
          </w:r>
        </w:p>
        <w:p w14:paraId="735C9D5B" w14:textId="77777777" w:rsidR="00A26985" w:rsidRPr="00C66BE8" w:rsidRDefault="00A26985" w:rsidP="00A26985">
          <w:pPr>
            <w:pStyle w:val="CitaviBibliographyEntry"/>
            <w:rPr>
              <w:lang w:val="en-US"/>
            </w:rPr>
          </w:pPr>
          <w:bookmarkStart w:id="39" w:name="_CTVL001df787dc3dc4245da982ab1fc752ef3b4"/>
          <w:r w:rsidRPr="00C66BE8">
            <w:rPr>
              <w:b/>
              <w:lang w:val="en-US"/>
            </w:rPr>
            <w:t>Adne</w:t>
          </w:r>
          <w:bookmarkEnd w:id="39"/>
          <w:r w:rsidRPr="00C66BE8">
            <w:rPr>
              <w:b/>
              <w:lang w:val="en-US"/>
            </w:rPr>
            <w:t>r</w:t>
          </w:r>
          <w:r w:rsidRPr="00C66BE8">
            <w:rPr>
              <w:lang w:val="en-US"/>
            </w:rPr>
            <w:t xml:space="preserve"> </w:t>
          </w:r>
          <w:r w:rsidRPr="00C66BE8">
            <w:rPr>
              <w:b/>
              <w:lang w:val="en-US"/>
            </w:rPr>
            <w:t xml:space="preserve">R (2017) </w:t>
          </w:r>
          <w:r w:rsidRPr="00C66BE8">
            <w:rPr>
              <w:lang w:val="en-US"/>
            </w:rPr>
            <w:t>Ecosystem as Structure. Journal of Management 43(1):39–58. doi:10.1177/0149206316678451 </w:t>
          </w:r>
        </w:p>
        <w:p w14:paraId="39953A17" w14:textId="77777777" w:rsidR="00A26985" w:rsidRPr="00C66BE8" w:rsidRDefault="00A26985" w:rsidP="00A26985">
          <w:pPr>
            <w:pStyle w:val="CitaviBibliographyEntry"/>
            <w:rPr>
              <w:lang w:val="en-US"/>
            </w:rPr>
          </w:pPr>
          <w:bookmarkStart w:id="40" w:name="_CTVL0012153489ac7494b92829737b254ecce3b"/>
          <w:r w:rsidRPr="00C66BE8">
            <w:rPr>
              <w:b/>
              <w:lang w:val="en-US"/>
            </w:rPr>
            <w:t>Ban</w:t>
          </w:r>
          <w:bookmarkEnd w:id="40"/>
          <w:r w:rsidRPr="00C66BE8">
            <w:rPr>
              <w:b/>
              <w:lang w:val="en-US"/>
            </w:rPr>
            <w:t>h</w:t>
          </w:r>
          <w:r w:rsidRPr="00C66BE8">
            <w:rPr>
              <w:lang w:val="en-US"/>
            </w:rPr>
            <w:t xml:space="preserve"> </w:t>
          </w:r>
          <w:r w:rsidRPr="00C66BE8">
            <w:rPr>
              <w:b/>
              <w:lang w:val="en-US"/>
            </w:rPr>
            <w:t>L, Strobel</w:t>
          </w:r>
          <w:r w:rsidRPr="00C66BE8">
            <w:rPr>
              <w:lang w:val="en-US"/>
            </w:rPr>
            <w:t xml:space="preserve"> </w:t>
          </w:r>
          <w:r w:rsidRPr="00C66BE8">
            <w:rPr>
              <w:b/>
              <w:lang w:val="en-US"/>
            </w:rPr>
            <w:t xml:space="preserve">G (2023) </w:t>
          </w:r>
          <w:r w:rsidRPr="00C66BE8">
            <w:rPr>
              <w:lang w:val="en-US"/>
            </w:rPr>
            <w:t>Generative artificial intelligence. Electronic Markets 33(1):1–17. https://link.springer.com/article/10.1007/s12525-023-00680-1. doi:10.1007/s12525-023-00680-1 </w:t>
          </w:r>
        </w:p>
        <w:p w14:paraId="0F4D602D" w14:textId="77777777" w:rsidR="00A26985" w:rsidRPr="00C66BE8" w:rsidRDefault="00A26985" w:rsidP="00A26985">
          <w:pPr>
            <w:pStyle w:val="CitaviBibliographyEntry"/>
            <w:rPr>
              <w:lang w:val="en-US"/>
            </w:rPr>
          </w:pPr>
          <w:bookmarkStart w:id="41" w:name="_CTVL00190571ae56e6b4cb4a50b8d7e1152aa09"/>
          <w:r w:rsidRPr="00C66BE8">
            <w:rPr>
              <w:b/>
              <w:lang w:val="en-US"/>
            </w:rPr>
            <w:t>Brynjolfsso</w:t>
          </w:r>
          <w:bookmarkEnd w:id="41"/>
          <w:r w:rsidRPr="00C66BE8">
            <w:rPr>
              <w:b/>
              <w:lang w:val="en-US"/>
            </w:rPr>
            <w:t>n</w:t>
          </w:r>
          <w:r w:rsidRPr="00C66BE8">
            <w:rPr>
              <w:lang w:val="en-US"/>
            </w:rPr>
            <w:t xml:space="preserve"> </w:t>
          </w:r>
          <w:r w:rsidRPr="00C66BE8">
            <w:rPr>
              <w:b/>
              <w:lang w:val="en-US"/>
            </w:rPr>
            <w:t>E, Mitchell</w:t>
          </w:r>
          <w:r w:rsidRPr="00C66BE8">
            <w:rPr>
              <w:lang w:val="en-US"/>
            </w:rPr>
            <w:t xml:space="preserve"> </w:t>
          </w:r>
          <w:r w:rsidRPr="00C66BE8">
            <w:rPr>
              <w:b/>
              <w:lang w:val="en-US"/>
            </w:rPr>
            <w:t xml:space="preserve">T (2017) </w:t>
          </w:r>
          <w:r w:rsidRPr="00C66BE8">
            <w:rPr>
              <w:lang w:val="en-US"/>
            </w:rPr>
            <w:t>What can machine learning do? Workforce implications. Science (New York, N.Y.) 358(6370):1530–1534. doi:10.1126/science.aap8062 </w:t>
          </w:r>
        </w:p>
        <w:p w14:paraId="632FACB8" w14:textId="77777777" w:rsidR="00A26985" w:rsidRPr="00C66BE8" w:rsidRDefault="00A26985" w:rsidP="00A26985">
          <w:pPr>
            <w:pStyle w:val="CitaviBibliographyEntry"/>
            <w:rPr>
              <w:lang w:val="en-US"/>
            </w:rPr>
          </w:pPr>
          <w:bookmarkStart w:id="42" w:name="_CTVL00109f06c984f4c4ebd8331c7f5889556c4"/>
          <w:r w:rsidRPr="00C66BE8">
            <w:rPr>
              <w:b/>
              <w:lang w:val="en-US"/>
            </w:rPr>
            <w:t>Capgemini Germany (2024)</w:t>
          </w:r>
          <w:bookmarkEnd w:id="42"/>
          <w:r w:rsidRPr="00C66BE8">
            <w:rPr>
              <w:b/>
              <w:lang w:val="en-US"/>
            </w:rPr>
            <w:t xml:space="preserve"> </w:t>
          </w:r>
          <w:r w:rsidRPr="00C66BE8">
            <w:rPr>
              <w:lang w:val="en-US"/>
            </w:rPr>
            <w:t>Generative AI | Capgemini. https://www.capgemini.com/de-de/services/daten-kuenstliche-intelligenz/generative-ai/ (Abruf am 2024-07-18)</w:t>
          </w:r>
        </w:p>
        <w:p w14:paraId="685F90B3" w14:textId="77777777" w:rsidR="00A26985" w:rsidRPr="00C66BE8" w:rsidRDefault="00A26985" w:rsidP="00A26985">
          <w:pPr>
            <w:pStyle w:val="CitaviBibliographyEntry"/>
            <w:rPr>
              <w:lang w:val="en-US"/>
            </w:rPr>
          </w:pPr>
          <w:bookmarkStart w:id="43" w:name="_CTVL0017dc1e5276d3f454b809233eb1e7515eb"/>
          <w:r w:rsidRPr="00C66BE8">
            <w:rPr>
              <w:b/>
              <w:lang w:val="en-US"/>
            </w:rPr>
            <w:t>Carugat</w:t>
          </w:r>
          <w:bookmarkEnd w:id="43"/>
          <w:r w:rsidRPr="00C66BE8">
            <w:rPr>
              <w:b/>
              <w:lang w:val="en-US"/>
            </w:rPr>
            <w:t>i</w:t>
          </w:r>
          <w:r w:rsidRPr="00C66BE8">
            <w:rPr>
              <w:lang w:val="en-US"/>
            </w:rPr>
            <w:t xml:space="preserve"> </w:t>
          </w:r>
          <w:r w:rsidRPr="00C66BE8">
            <w:rPr>
              <w:b/>
              <w:lang w:val="en-US"/>
            </w:rPr>
            <w:t xml:space="preserve">C (2024) </w:t>
          </w:r>
          <w:r w:rsidRPr="00C66BE8">
            <w:rPr>
              <w:lang w:val="en-US"/>
            </w:rPr>
            <w:t>The Competitive Relationship Between Cloud Computing and Generative AI. doi:10.2139/ssrn.4738738 </w:t>
          </w:r>
        </w:p>
        <w:p w14:paraId="0828A429" w14:textId="77777777" w:rsidR="00A26985" w:rsidRDefault="00A26985" w:rsidP="00A26985">
          <w:pPr>
            <w:pStyle w:val="CitaviBibliographyEntry"/>
          </w:pPr>
          <w:bookmarkStart w:id="44" w:name="_CTVL0019f784f9802294ed8a8c0db7a3c642d69"/>
          <w:r w:rsidRPr="00A26985">
            <w:rPr>
              <w:b/>
            </w:rPr>
            <w:t>ChatGPT Deutsch (2024)</w:t>
          </w:r>
          <w:bookmarkEnd w:id="44"/>
          <w:r w:rsidRPr="00A26985">
            <w:rPr>
              <w:b/>
            </w:rPr>
            <w:t xml:space="preserve"> </w:t>
          </w:r>
          <w:r w:rsidRPr="00A26985">
            <w:t>ChatGPT Deutsch. https://chatopenai.de/ (Abruf am 2024-07-18)</w:t>
          </w:r>
        </w:p>
        <w:p w14:paraId="5A9CA017" w14:textId="77777777" w:rsidR="00A26985" w:rsidRPr="00C66BE8" w:rsidRDefault="00A26985" w:rsidP="00A26985">
          <w:pPr>
            <w:pStyle w:val="CitaviBibliographyEntry"/>
            <w:rPr>
              <w:lang w:val="en-US"/>
            </w:rPr>
          </w:pPr>
          <w:bookmarkStart w:id="45" w:name="_CTVL001484ec01b93234b84a0168c41588c7724"/>
          <w:r w:rsidRPr="00C66BE8">
            <w:rPr>
              <w:b/>
              <w:lang w:val="en-US"/>
            </w:rPr>
            <w:t>Copy.ai (2024)</w:t>
          </w:r>
          <w:bookmarkEnd w:id="45"/>
          <w:r w:rsidRPr="00C66BE8">
            <w:rPr>
              <w:b/>
              <w:lang w:val="en-US"/>
            </w:rPr>
            <w:t xml:space="preserve"> </w:t>
          </w:r>
          <w:r w:rsidRPr="00C66BE8">
            <w:rPr>
              <w:lang w:val="en-US"/>
            </w:rPr>
            <w:t>Copy.ai Blog | Practical AI Tips &amp; Guides. https://www.copy.ai/blog (Abruf am 2024-07-16)</w:t>
          </w:r>
        </w:p>
        <w:p w14:paraId="305E5EEB" w14:textId="77777777" w:rsidR="00A26985" w:rsidRPr="00C66BE8" w:rsidRDefault="00A26985" w:rsidP="00A26985">
          <w:pPr>
            <w:pStyle w:val="CitaviBibliographyEntry"/>
            <w:rPr>
              <w:lang w:val="en-US"/>
            </w:rPr>
          </w:pPr>
          <w:bookmarkStart w:id="46" w:name="_CTVL001730466958fb84b2782f6e30a5b982856"/>
          <w:r w:rsidRPr="00C66BE8">
            <w:rPr>
              <w:b/>
              <w:lang w:val="en-US"/>
            </w:rPr>
            <w:t>GDPR.eu (2024)</w:t>
          </w:r>
          <w:bookmarkEnd w:id="46"/>
          <w:r w:rsidRPr="00C66BE8">
            <w:rPr>
              <w:b/>
              <w:lang w:val="en-US"/>
            </w:rPr>
            <w:t xml:space="preserve"> </w:t>
          </w:r>
          <w:r w:rsidRPr="00C66BE8">
            <w:rPr>
              <w:lang w:val="en-US"/>
            </w:rPr>
            <w:t>Chapter 3 (Art. 12-23) Archives - GDPR.eu. https://gdpr.eu/tag/chapter-3/ (Abruf am 2024-07-20)</w:t>
          </w:r>
        </w:p>
        <w:p w14:paraId="0CB382E7" w14:textId="77777777" w:rsidR="00A26985" w:rsidRPr="00C66BE8" w:rsidRDefault="00A26985" w:rsidP="00A26985">
          <w:pPr>
            <w:pStyle w:val="CitaviBibliographyEntry"/>
            <w:rPr>
              <w:lang w:val="en-US"/>
            </w:rPr>
          </w:pPr>
          <w:bookmarkStart w:id="47" w:name="_CTVL001d5ded51c55ad40359df39a82c429b29d"/>
          <w:r w:rsidRPr="00C66BE8">
            <w:rPr>
              <w:b/>
              <w:lang w:val="en-US"/>
            </w:rPr>
            <w:t>Harvard Business Review (1993)</w:t>
          </w:r>
          <w:bookmarkEnd w:id="47"/>
          <w:r w:rsidRPr="00C66BE8">
            <w:rPr>
              <w:b/>
              <w:lang w:val="en-US"/>
            </w:rPr>
            <w:t xml:space="preserve"> </w:t>
          </w:r>
          <w:r w:rsidRPr="00C66BE8">
            <w:rPr>
              <w:lang w:val="en-US"/>
            </w:rPr>
            <w:t>Predators and Prey: A New Ecology of Competition. https://hbr.org/1993/05/predators-and-prey-a-new-ecology-of-competition (Abruf am 2024-07-17)</w:t>
          </w:r>
        </w:p>
        <w:p w14:paraId="14D52D9C" w14:textId="77777777" w:rsidR="00A26985" w:rsidRPr="00C66BE8" w:rsidRDefault="00A26985" w:rsidP="00A26985">
          <w:pPr>
            <w:pStyle w:val="CitaviBibliographyEntry"/>
            <w:rPr>
              <w:lang w:val="en-US"/>
            </w:rPr>
          </w:pPr>
          <w:bookmarkStart w:id="48" w:name="_CTVL001c9258367f86b42d69f0050e80bc18223"/>
          <w:r w:rsidRPr="00C66BE8">
            <w:rPr>
              <w:b/>
              <w:lang w:val="en-US"/>
            </w:rPr>
            <w:t>Harvard Business Review (2004)</w:t>
          </w:r>
          <w:bookmarkEnd w:id="48"/>
          <w:r w:rsidRPr="00C66BE8">
            <w:rPr>
              <w:b/>
              <w:lang w:val="en-US"/>
            </w:rPr>
            <w:t xml:space="preserve"> </w:t>
          </w:r>
          <w:r w:rsidRPr="00C66BE8">
            <w:rPr>
              <w:lang w:val="en-US"/>
            </w:rPr>
            <w:t>Strategy as Ecology. https://hbr.org/2004/03/strategy-as-ecology (Abruf am 2024-07-17)</w:t>
          </w:r>
        </w:p>
        <w:p w14:paraId="2763F6BD" w14:textId="77777777" w:rsidR="00A26985" w:rsidRPr="00C66BE8" w:rsidRDefault="00A26985" w:rsidP="00A26985">
          <w:pPr>
            <w:pStyle w:val="CitaviBibliographyEntry"/>
            <w:rPr>
              <w:lang w:val="en-US"/>
            </w:rPr>
          </w:pPr>
          <w:bookmarkStart w:id="49" w:name="_CTVL00168dc73d92f674db197f20658cb1cf94e"/>
          <w:r w:rsidRPr="00A26985">
            <w:rPr>
              <w:b/>
            </w:rPr>
            <w:t>Hei</w:t>
          </w:r>
          <w:bookmarkEnd w:id="49"/>
          <w:r w:rsidRPr="00A26985">
            <w:rPr>
              <w:b/>
            </w:rPr>
            <w:t>n</w:t>
          </w:r>
          <w:r w:rsidRPr="00A26985">
            <w:t xml:space="preserve"> </w:t>
          </w:r>
          <w:r w:rsidRPr="00A26985">
            <w:rPr>
              <w:b/>
            </w:rPr>
            <w:t>A, Schreieck</w:t>
          </w:r>
          <w:r w:rsidRPr="00A26985">
            <w:t xml:space="preserve"> </w:t>
          </w:r>
          <w:r w:rsidRPr="00A26985">
            <w:rPr>
              <w:b/>
            </w:rPr>
            <w:t>M, Riasanow</w:t>
          </w:r>
          <w:r w:rsidRPr="00A26985">
            <w:t xml:space="preserve"> </w:t>
          </w:r>
          <w:r w:rsidRPr="00A26985">
            <w:rPr>
              <w:b/>
            </w:rPr>
            <w:t>T, Setzke</w:t>
          </w:r>
          <w:r w:rsidRPr="00A26985">
            <w:t xml:space="preserve"> </w:t>
          </w:r>
          <w:r w:rsidRPr="00A26985">
            <w:rPr>
              <w:b/>
            </w:rPr>
            <w:t>DS, Wiesche</w:t>
          </w:r>
          <w:r w:rsidRPr="00A26985">
            <w:t xml:space="preserve"> </w:t>
          </w:r>
          <w:r w:rsidRPr="00A26985">
            <w:rPr>
              <w:b/>
            </w:rPr>
            <w:t>M, Böhm</w:t>
          </w:r>
          <w:r w:rsidRPr="00A26985">
            <w:t xml:space="preserve"> </w:t>
          </w:r>
          <w:r w:rsidRPr="00A26985">
            <w:rPr>
              <w:b/>
            </w:rPr>
            <w:t>M, Krcmar</w:t>
          </w:r>
          <w:r w:rsidRPr="00A26985">
            <w:t xml:space="preserve"> </w:t>
          </w:r>
          <w:r w:rsidRPr="00A26985">
            <w:rPr>
              <w:b/>
            </w:rPr>
            <w:t xml:space="preserve">H (2020) </w:t>
          </w:r>
          <w:r w:rsidRPr="00A26985">
            <w:t xml:space="preserve">Digital platform ecosystems. </w:t>
          </w:r>
          <w:r w:rsidRPr="00C66BE8">
            <w:rPr>
              <w:lang w:val="en-US"/>
            </w:rPr>
            <w:t>Electronic Markets 30(1):87–98. doi:10.1007/s12525-019-00377-4 </w:t>
          </w:r>
        </w:p>
        <w:p w14:paraId="6168B23D" w14:textId="77777777" w:rsidR="00A26985" w:rsidRPr="00C66BE8" w:rsidRDefault="00A26985" w:rsidP="00A26985">
          <w:pPr>
            <w:pStyle w:val="CitaviBibliographyEntry"/>
            <w:rPr>
              <w:lang w:val="en-US"/>
            </w:rPr>
          </w:pPr>
          <w:bookmarkStart w:id="50" w:name="_CTVL001b562f6d3f6bf4ba2b7c638aa9af45a68"/>
          <w:r w:rsidRPr="00C66BE8">
            <w:rPr>
              <w:b/>
              <w:lang w:val="en-US"/>
            </w:rPr>
            <w:lastRenderedPageBreak/>
            <w:t>Huan</w:t>
          </w:r>
          <w:bookmarkEnd w:id="50"/>
          <w:r w:rsidRPr="00C66BE8">
            <w:rPr>
              <w:b/>
              <w:lang w:val="en-US"/>
            </w:rPr>
            <w:t>g</w:t>
          </w:r>
          <w:r w:rsidRPr="00C66BE8">
            <w:rPr>
              <w:lang w:val="en-US"/>
            </w:rPr>
            <w:t xml:space="preserve"> </w:t>
          </w:r>
          <w:r w:rsidRPr="00C66BE8">
            <w:rPr>
              <w:b/>
              <w:lang w:val="en-US"/>
            </w:rPr>
            <w:t>K, Huang</w:t>
          </w:r>
          <w:r w:rsidRPr="00C66BE8">
            <w:rPr>
              <w:lang w:val="en-US"/>
            </w:rPr>
            <w:t xml:space="preserve"> </w:t>
          </w:r>
          <w:r w:rsidRPr="00C66BE8">
            <w:rPr>
              <w:b/>
              <w:lang w:val="en-US"/>
            </w:rPr>
            <w:t>J, Catteddu</w:t>
          </w:r>
          <w:r w:rsidRPr="00C66BE8">
            <w:rPr>
              <w:lang w:val="en-US"/>
            </w:rPr>
            <w:t xml:space="preserve"> </w:t>
          </w:r>
          <w:r w:rsidRPr="00C66BE8">
            <w:rPr>
              <w:b/>
              <w:lang w:val="en-US"/>
            </w:rPr>
            <w:t xml:space="preserve">D (2024) </w:t>
          </w:r>
          <w:r w:rsidRPr="00C66BE8">
            <w:rPr>
              <w:lang w:val="en-US"/>
            </w:rPr>
            <w:t>GenAI Data Security. Generative AI Security:133–162. https://link.springer.com/chapter/10.1007/978-3-031-54252-7_5. doi:10.1007/978-3-031-54252-7_5 </w:t>
          </w:r>
        </w:p>
        <w:p w14:paraId="3E9AD176" w14:textId="77777777" w:rsidR="00A26985" w:rsidRPr="00C66BE8" w:rsidRDefault="00A26985" w:rsidP="00A26985">
          <w:pPr>
            <w:pStyle w:val="CitaviBibliographyEntry"/>
            <w:rPr>
              <w:lang w:val="en-US"/>
            </w:rPr>
          </w:pPr>
          <w:bookmarkStart w:id="51" w:name="_CTVL00102751247156544988d39507b11e6d709"/>
          <w:r w:rsidRPr="00C66BE8">
            <w:rPr>
              <w:b/>
              <w:lang w:val="en-US"/>
            </w:rPr>
            <w:t>Hugging Face (2024)</w:t>
          </w:r>
          <w:bookmarkEnd w:id="51"/>
          <w:r w:rsidRPr="00C66BE8">
            <w:rPr>
              <w:b/>
              <w:lang w:val="en-US"/>
            </w:rPr>
            <w:t xml:space="preserve"> </w:t>
          </w:r>
          <w:r w:rsidRPr="00C66BE8">
            <w:rPr>
              <w:lang w:val="en-US"/>
            </w:rPr>
            <w:t>Hugging Face – The AI community building the future. https://huggingface.co/ (Abruf am 2024-07-18)</w:t>
          </w:r>
        </w:p>
        <w:p w14:paraId="6EAB57E0" w14:textId="77777777" w:rsidR="00A26985" w:rsidRPr="00C66BE8" w:rsidRDefault="00A26985" w:rsidP="00A26985">
          <w:pPr>
            <w:pStyle w:val="CitaviBibliographyEntry"/>
            <w:rPr>
              <w:lang w:val="en-US"/>
            </w:rPr>
          </w:pPr>
          <w:bookmarkStart w:id="52" w:name="_CTVL001f55a611282e740e9b488ee6afc2fd7cc"/>
          <w:r w:rsidRPr="00C66BE8">
            <w:rPr>
              <w:b/>
              <w:lang w:val="en-US"/>
            </w:rPr>
            <w:t>Jaap Gordijn, Hans Akkermans, Hans Van Vliet (2000)</w:t>
          </w:r>
          <w:bookmarkEnd w:id="52"/>
          <w:r w:rsidRPr="00C66BE8">
            <w:rPr>
              <w:b/>
              <w:lang w:val="en-US"/>
            </w:rPr>
            <w:t xml:space="preserve"> </w:t>
          </w:r>
          <w:r w:rsidRPr="00C66BE8">
            <w:rPr>
              <w:lang w:val="en-US"/>
            </w:rPr>
            <w:t>Business Modelling is not Process Modelling. Lecture Notes in Computer Science 1921. https://www.researchgate.net/publication/2624641_Business_Modelling_is_not_Process_Modelling</w:t>
          </w:r>
        </w:p>
        <w:p w14:paraId="661D7F12" w14:textId="77777777" w:rsidR="00A26985" w:rsidRPr="00C66BE8" w:rsidRDefault="00A26985" w:rsidP="00A26985">
          <w:pPr>
            <w:pStyle w:val="CitaviBibliographyEntry"/>
            <w:rPr>
              <w:lang w:val="en-US"/>
            </w:rPr>
          </w:pPr>
          <w:bookmarkStart w:id="53" w:name="_CTVL001e67fec0616384ce6ae2ed3eff51dbfab"/>
          <w:r w:rsidRPr="00C66BE8">
            <w:rPr>
              <w:b/>
              <w:lang w:val="en-US"/>
            </w:rPr>
            <w:t>Jaap Gordijn and Roel Wieringa (2023)</w:t>
          </w:r>
          <w:bookmarkEnd w:id="53"/>
          <w:r w:rsidRPr="00C66BE8">
            <w:rPr>
              <w:b/>
              <w:lang w:val="en-US"/>
            </w:rPr>
            <w:t xml:space="preserve"> </w:t>
          </w:r>
          <w:r w:rsidRPr="00C66BE8">
            <w:rPr>
              <w:lang w:val="en-US"/>
            </w:rPr>
            <w:t>E3value User Guide. Designing Your Ecosystem in a Digital World. The Value Engineers B.V., Soest, NL, NL</w:t>
          </w:r>
        </w:p>
        <w:p w14:paraId="7D4FD497" w14:textId="77777777" w:rsidR="00A26985" w:rsidRPr="00C66BE8" w:rsidRDefault="00A26985" w:rsidP="00A26985">
          <w:pPr>
            <w:pStyle w:val="CitaviBibliographyEntry"/>
            <w:rPr>
              <w:lang w:val="en-US"/>
            </w:rPr>
          </w:pPr>
          <w:bookmarkStart w:id="54" w:name="_CTVL0019f1b71dd13a742a58b0ba597593f5927"/>
          <w:r w:rsidRPr="00C66BE8">
            <w:rPr>
              <w:b/>
              <w:lang w:val="en-US"/>
            </w:rPr>
            <w:t>Jacobide</w:t>
          </w:r>
          <w:bookmarkEnd w:id="54"/>
          <w:r w:rsidRPr="00C66BE8">
            <w:rPr>
              <w:b/>
              <w:lang w:val="en-US"/>
            </w:rPr>
            <w:t>s</w:t>
          </w:r>
          <w:r w:rsidRPr="00C66BE8">
            <w:rPr>
              <w:lang w:val="en-US"/>
            </w:rPr>
            <w:t xml:space="preserve"> </w:t>
          </w:r>
          <w:r w:rsidRPr="00C66BE8">
            <w:rPr>
              <w:b/>
              <w:lang w:val="en-US"/>
            </w:rPr>
            <w:t>MG, Cennamo</w:t>
          </w:r>
          <w:r w:rsidRPr="00C66BE8">
            <w:rPr>
              <w:lang w:val="en-US"/>
            </w:rPr>
            <w:t xml:space="preserve"> </w:t>
          </w:r>
          <w:r w:rsidRPr="00C66BE8">
            <w:rPr>
              <w:b/>
              <w:lang w:val="en-US"/>
            </w:rPr>
            <w:t>C, Gawer</w:t>
          </w:r>
          <w:r w:rsidRPr="00C66BE8">
            <w:rPr>
              <w:lang w:val="en-US"/>
            </w:rPr>
            <w:t xml:space="preserve"> </w:t>
          </w:r>
          <w:r w:rsidRPr="00C66BE8">
            <w:rPr>
              <w:b/>
              <w:lang w:val="en-US"/>
            </w:rPr>
            <w:t xml:space="preserve">A (2018) </w:t>
          </w:r>
          <w:r w:rsidRPr="00C66BE8">
            <w:rPr>
              <w:lang w:val="en-US"/>
            </w:rPr>
            <w:t>Towards a theory of ecosystems. Strategic Management Journal 39(8):2255–2276. doi:10.1002/smj.2904 </w:t>
          </w:r>
        </w:p>
        <w:p w14:paraId="09F4EA78" w14:textId="77777777" w:rsidR="00A26985" w:rsidRPr="00C66BE8" w:rsidRDefault="00A26985" w:rsidP="00A26985">
          <w:pPr>
            <w:pStyle w:val="CitaviBibliographyEntry"/>
            <w:rPr>
              <w:lang w:val="en-US"/>
            </w:rPr>
          </w:pPr>
          <w:bookmarkStart w:id="55" w:name="_CTVL00185e0c03db235490195ca17f7f2c26538"/>
          <w:r w:rsidRPr="00C66BE8">
            <w:rPr>
              <w:b/>
              <w:lang w:val="en-US"/>
            </w:rPr>
            <w:t>Kapoo</w:t>
          </w:r>
          <w:bookmarkEnd w:id="55"/>
          <w:r w:rsidRPr="00C66BE8">
            <w:rPr>
              <w:b/>
              <w:lang w:val="en-US"/>
            </w:rPr>
            <w:t>r</w:t>
          </w:r>
          <w:r w:rsidRPr="00C66BE8">
            <w:rPr>
              <w:lang w:val="en-US"/>
            </w:rPr>
            <w:t xml:space="preserve"> </w:t>
          </w:r>
          <w:r w:rsidRPr="00C66BE8">
            <w:rPr>
              <w:b/>
              <w:lang w:val="en-US"/>
            </w:rPr>
            <w:t xml:space="preserve">R (2018) </w:t>
          </w:r>
          <w:r w:rsidRPr="00C66BE8">
            <w:rPr>
              <w:lang w:val="en-US"/>
            </w:rPr>
            <w:t>Ecosystems: broadening the locus of value creation. Journal of Organization Design 7(1). doi:10.1186/s41469-018-0035-4 </w:t>
          </w:r>
        </w:p>
        <w:p w14:paraId="352A4868" w14:textId="77777777" w:rsidR="00A26985" w:rsidRPr="00C66BE8" w:rsidRDefault="00A26985" w:rsidP="00A26985">
          <w:pPr>
            <w:pStyle w:val="CitaviBibliographyEntry"/>
            <w:rPr>
              <w:lang w:val="en-US"/>
            </w:rPr>
          </w:pPr>
          <w:bookmarkStart w:id="56" w:name="_CTVL0018f393116ef154b63b1e9ef73caf8af9a"/>
          <w:r w:rsidRPr="00C66BE8">
            <w:rPr>
              <w:b/>
              <w:lang w:val="en-US"/>
            </w:rPr>
            <w:t>Kinge</w:t>
          </w:r>
          <w:bookmarkEnd w:id="56"/>
          <w:r w:rsidRPr="00C66BE8">
            <w:rPr>
              <w:b/>
              <w:lang w:val="en-US"/>
            </w:rPr>
            <w:t>r</w:t>
          </w:r>
          <w:r w:rsidRPr="00C66BE8">
            <w:rPr>
              <w:lang w:val="en-US"/>
            </w:rPr>
            <w:t xml:space="preserve"> </w:t>
          </w:r>
          <w:r w:rsidRPr="00C66BE8">
            <w:rPr>
              <w:b/>
              <w:lang w:val="en-US"/>
            </w:rPr>
            <w:t>K, Singh</w:t>
          </w:r>
          <w:r w:rsidRPr="00C66BE8">
            <w:rPr>
              <w:lang w:val="en-US"/>
            </w:rPr>
            <w:t xml:space="preserve"> </w:t>
          </w:r>
          <w:r w:rsidRPr="00C66BE8">
            <w:rPr>
              <w:b/>
              <w:lang w:val="en-US"/>
            </w:rPr>
            <w:t>A, Panda</w:t>
          </w:r>
          <w:r w:rsidRPr="00C66BE8">
            <w:rPr>
              <w:lang w:val="en-US"/>
            </w:rPr>
            <w:t xml:space="preserve"> </w:t>
          </w:r>
          <w:r w:rsidRPr="00C66BE8">
            <w:rPr>
              <w:b/>
              <w:lang w:val="en-US"/>
            </w:rPr>
            <w:t xml:space="preserve">SK (2022) </w:t>
          </w:r>
          <w:r w:rsidRPr="00C66BE8">
            <w:rPr>
              <w:lang w:val="en-US"/>
            </w:rPr>
            <w:t>Priority-Aware Resource Allocation Algorithm for Cloud Computing. In: Sahni S, Saxena V, Iyengar SS (Hrsg) Proceedings of the 2022 Fourteenth International Conference on Contemporary Computing. 04 08 2022 06 08 2022, New York,NY,United States, S 168–174. doi:10.1145/3549206.3549236 </w:t>
          </w:r>
        </w:p>
        <w:p w14:paraId="326CFF13" w14:textId="77777777" w:rsidR="00A26985" w:rsidRPr="00C66BE8" w:rsidRDefault="00A26985" w:rsidP="00A26985">
          <w:pPr>
            <w:pStyle w:val="CitaviBibliographyEntry"/>
            <w:rPr>
              <w:lang w:val="en-US"/>
            </w:rPr>
          </w:pPr>
          <w:bookmarkStart w:id="57" w:name="_CTVL001585713f7302a4914bcfe259d990a3e8e"/>
          <w:r w:rsidRPr="00C66BE8">
            <w:rPr>
              <w:b/>
              <w:lang w:val="en-US"/>
            </w:rPr>
            <w:t>Li</w:t>
          </w:r>
          <w:bookmarkEnd w:id="57"/>
          <w:r w:rsidRPr="00C66BE8">
            <w:rPr>
              <w:b/>
              <w:lang w:val="en-US"/>
            </w:rPr>
            <w:t>u</w:t>
          </w:r>
          <w:r w:rsidRPr="00C66BE8">
            <w:rPr>
              <w:lang w:val="en-US"/>
            </w:rPr>
            <w:t xml:space="preserve"> </w:t>
          </w:r>
          <w:r w:rsidRPr="00C66BE8">
            <w:rPr>
              <w:b/>
              <w:lang w:val="en-US"/>
            </w:rPr>
            <w:t>Y, Wang</w:t>
          </w:r>
          <w:r w:rsidRPr="00C66BE8">
            <w:rPr>
              <w:lang w:val="en-US"/>
            </w:rPr>
            <w:t xml:space="preserve"> </w:t>
          </w:r>
          <w:r w:rsidRPr="00C66BE8">
            <w:rPr>
              <w:b/>
              <w:lang w:val="en-US"/>
            </w:rPr>
            <w:t>X, Yuan</w:t>
          </w:r>
          <w:r w:rsidRPr="00C66BE8">
            <w:rPr>
              <w:lang w:val="en-US"/>
            </w:rPr>
            <w:t xml:space="preserve"> </w:t>
          </w:r>
          <w:r w:rsidRPr="00C66BE8">
            <w:rPr>
              <w:b/>
              <w:lang w:val="en-US"/>
            </w:rPr>
            <w:t>Y, Zhu</w:t>
          </w:r>
          <w:r w:rsidRPr="00C66BE8">
            <w:rPr>
              <w:lang w:val="en-US"/>
            </w:rPr>
            <w:t xml:space="preserve"> </w:t>
          </w:r>
          <w:r w:rsidRPr="00C66BE8">
            <w:rPr>
              <w:b/>
              <w:lang w:val="en-US"/>
            </w:rPr>
            <w:t xml:space="preserve">W (2019) </w:t>
          </w:r>
          <w:r w:rsidRPr="00C66BE8">
            <w:rPr>
              <w:lang w:val="en-US"/>
            </w:rPr>
            <w:t>Cross-Modal Dual Learning for Sentence-to-Video Generation. In: Amsaleg L, Huet B, Larson M, Gravier G, et al. (Hrsg) Proceedings of the 27th ACM International Conference on Multimedia. 21 10 2019 25 10 2019, [S.l.], S 1239–1247. doi:10.1145/3343031.3350986 </w:t>
          </w:r>
        </w:p>
        <w:p w14:paraId="4246018C" w14:textId="77777777" w:rsidR="00A26985" w:rsidRPr="00C66BE8" w:rsidRDefault="00A26985" w:rsidP="00A26985">
          <w:pPr>
            <w:pStyle w:val="CitaviBibliographyEntry"/>
            <w:rPr>
              <w:lang w:val="en-US"/>
            </w:rPr>
          </w:pPr>
          <w:bookmarkStart w:id="58" w:name="_CTVL0011e9882750d1d4d4b9a80e6d3b3cfd7c7"/>
          <w:r w:rsidRPr="00C66BE8">
            <w:rPr>
              <w:b/>
              <w:lang w:val="en-US"/>
            </w:rPr>
            <w:t>Midjourney (2024)</w:t>
          </w:r>
          <w:bookmarkEnd w:id="58"/>
          <w:r w:rsidRPr="00C66BE8">
            <w:rPr>
              <w:b/>
              <w:lang w:val="en-US"/>
            </w:rPr>
            <w:t xml:space="preserve"> </w:t>
          </w:r>
          <w:r w:rsidRPr="00C66BE8">
            <w:rPr>
              <w:lang w:val="en-US"/>
            </w:rPr>
            <w:t>Midjourney Subscription Plans. https://docs.midjourney.com/docs/plans (Abruf am 2024-07-07)</w:t>
          </w:r>
        </w:p>
        <w:p w14:paraId="37B819D4" w14:textId="77777777" w:rsidR="00A26985" w:rsidRDefault="00A26985" w:rsidP="00A26985">
          <w:pPr>
            <w:pStyle w:val="CitaviBibliographyEntry"/>
          </w:pPr>
          <w:bookmarkStart w:id="59" w:name="_CTVL001ba26837a64804c248553d741f8daf586"/>
          <w:r w:rsidRPr="00A26985">
            <w:rPr>
              <w:b/>
            </w:rPr>
            <w:t>OpenAi (2024)</w:t>
          </w:r>
          <w:bookmarkEnd w:id="59"/>
          <w:r w:rsidRPr="00A26985">
            <w:rPr>
              <w:b/>
            </w:rPr>
            <w:t xml:space="preserve"> </w:t>
          </w:r>
          <w:r w:rsidRPr="00A26985">
            <w:t>GPT-4. https://openai.com/index/gpt-4/ (Abruf am 2024-07-19)</w:t>
          </w:r>
        </w:p>
        <w:p w14:paraId="480EF5CC" w14:textId="77777777" w:rsidR="00A26985" w:rsidRPr="00A26985" w:rsidRDefault="00A26985" w:rsidP="00A26985">
          <w:pPr>
            <w:pStyle w:val="CitaviBibliographyEntry"/>
            <w:rPr>
              <w:lang w:val="en-US"/>
            </w:rPr>
          </w:pPr>
          <w:bookmarkStart w:id="60" w:name="_CTVL0015ca37b9f78ed4ddbb2dcabbb60539efe"/>
          <w:r w:rsidRPr="00A26985">
            <w:rPr>
              <w:b/>
              <w:lang w:val="en-US"/>
            </w:rPr>
            <w:t>Petelk</w:t>
          </w:r>
          <w:bookmarkEnd w:id="60"/>
          <w:r w:rsidRPr="00A26985">
            <w:rPr>
              <w:b/>
              <w:lang w:val="en-US"/>
            </w:rPr>
            <w:t>a</w:t>
          </w:r>
          <w:r w:rsidRPr="00A26985">
            <w:rPr>
              <w:lang w:val="en-US"/>
            </w:rPr>
            <w:t xml:space="preserve"> </w:t>
          </w:r>
          <w:r w:rsidRPr="00A26985">
            <w:rPr>
              <w:b/>
              <w:lang w:val="en-US"/>
            </w:rPr>
            <w:t>J, Oreglia</w:t>
          </w:r>
          <w:r w:rsidRPr="00A26985">
            <w:rPr>
              <w:lang w:val="en-US"/>
            </w:rPr>
            <w:t xml:space="preserve"> </w:t>
          </w:r>
          <w:r w:rsidRPr="00A26985">
            <w:rPr>
              <w:b/>
              <w:lang w:val="en-US"/>
            </w:rPr>
            <w:t>E, Finn</w:t>
          </w:r>
          <w:r w:rsidRPr="00A26985">
            <w:rPr>
              <w:lang w:val="en-US"/>
            </w:rPr>
            <w:t xml:space="preserve"> </w:t>
          </w:r>
          <w:r w:rsidRPr="00A26985">
            <w:rPr>
              <w:b/>
              <w:lang w:val="en-US"/>
            </w:rPr>
            <w:t>M, Srinivasan</w:t>
          </w:r>
          <w:r w:rsidRPr="00A26985">
            <w:rPr>
              <w:lang w:val="en-US"/>
            </w:rPr>
            <w:t xml:space="preserve"> </w:t>
          </w:r>
          <w:r w:rsidRPr="00A26985">
            <w:rPr>
              <w:b/>
              <w:lang w:val="en-US"/>
            </w:rPr>
            <w:t xml:space="preserve">J (2022) </w:t>
          </w:r>
          <w:r w:rsidRPr="00A26985">
            <w:rPr>
              <w:lang w:val="en-US"/>
            </w:rPr>
            <w:t>Generating Practices: Investigations into the Double Embedding of GDPR and Data Access Policies. Proceedings of the ACM on Human-Computer Interaction 6(CSCW2):1–26. doi:10.1145/3555631 </w:t>
          </w:r>
        </w:p>
        <w:p w14:paraId="473691AC" w14:textId="77777777" w:rsidR="00A26985" w:rsidRPr="00A26985" w:rsidRDefault="00A26985" w:rsidP="00A26985">
          <w:pPr>
            <w:pStyle w:val="CitaviBibliographyEntry"/>
            <w:rPr>
              <w:lang w:val="en-US"/>
            </w:rPr>
          </w:pPr>
          <w:bookmarkStart w:id="61" w:name="_CTVL0011bb8ddc0b2e6455f8f91bae21e966416"/>
          <w:r w:rsidRPr="00A26985">
            <w:rPr>
              <w:b/>
              <w:lang w:val="en-US"/>
            </w:rPr>
            <w:t>PolyAI (2024)</w:t>
          </w:r>
          <w:bookmarkEnd w:id="61"/>
          <w:r w:rsidRPr="00A26985">
            <w:rPr>
              <w:b/>
              <w:lang w:val="en-US"/>
            </w:rPr>
            <w:t xml:space="preserve"> </w:t>
          </w:r>
          <w:r w:rsidRPr="00A26985">
            <w:rPr>
              <w:lang w:val="en-US"/>
            </w:rPr>
            <w:t>About - PolyAI. https://poly.ai/about/ (Abruf am 2024-07-17)</w:t>
          </w:r>
        </w:p>
        <w:p w14:paraId="1B960A5B" w14:textId="77777777" w:rsidR="00A26985" w:rsidRPr="00A26985" w:rsidRDefault="00A26985" w:rsidP="00A26985">
          <w:pPr>
            <w:pStyle w:val="CitaviBibliographyEntry"/>
            <w:rPr>
              <w:lang w:val="en-US"/>
            </w:rPr>
          </w:pPr>
          <w:bookmarkStart w:id="62" w:name="_CTVL001b56e219accb6460c90cd765aad7e4a50"/>
          <w:r w:rsidRPr="00A26985">
            <w:rPr>
              <w:b/>
              <w:lang w:val="en-US"/>
            </w:rPr>
            <w:lastRenderedPageBreak/>
            <w:t>Pousttch</w:t>
          </w:r>
          <w:bookmarkEnd w:id="62"/>
          <w:r w:rsidRPr="00A26985">
            <w:rPr>
              <w:b/>
              <w:lang w:val="en-US"/>
            </w:rPr>
            <w:t>i</w:t>
          </w:r>
          <w:r w:rsidRPr="00A26985">
            <w:rPr>
              <w:lang w:val="en-US"/>
            </w:rPr>
            <w:t xml:space="preserve"> </w:t>
          </w:r>
          <w:r w:rsidRPr="00A26985">
            <w:rPr>
              <w:b/>
              <w:lang w:val="en-US"/>
            </w:rPr>
            <w:t xml:space="preserve">K (2008) </w:t>
          </w:r>
          <w:r w:rsidRPr="00A26985">
            <w:rPr>
              <w:lang w:val="en-US"/>
            </w:rPr>
            <w:t>A modeling approach and reference models for the analysis of mobile payment use cases. Electronic Commerce Research and Applications 7(2):182–201. https://www.sciencedirect.com/science/article/pii/S1567422307000427. doi:10.1016/j.elerap.2007.07.001 </w:t>
          </w:r>
        </w:p>
        <w:p w14:paraId="39294754" w14:textId="77777777" w:rsidR="00A26985" w:rsidRPr="00A26985" w:rsidRDefault="00A26985" w:rsidP="00A26985">
          <w:pPr>
            <w:pStyle w:val="CitaviBibliographyEntry"/>
            <w:rPr>
              <w:lang w:val="en-US"/>
            </w:rPr>
          </w:pPr>
          <w:bookmarkStart w:id="63" w:name="_CTVL001282200058ecb46bb9e3006d529b80a80"/>
          <w:r w:rsidRPr="00A26985">
            <w:rPr>
              <w:b/>
              <w:lang w:val="en-US"/>
            </w:rPr>
            <w:t>Ra</w:t>
          </w:r>
          <w:bookmarkEnd w:id="63"/>
          <w:r w:rsidRPr="00A26985">
            <w:rPr>
              <w:b/>
              <w:lang w:val="en-US"/>
            </w:rPr>
            <w:t>y</w:t>
          </w:r>
          <w:r w:rsidRPr="00A26985">
            <w:rPr>
              <w:lang w:val="en-US"/>
            </w:rPr>
            <w:t xml:space="preserve"> </w:t>
          </w:r>
          <w:r w:rsidRPr="00A26985">
            <w:rPr>
              <w:b/>
              <w:lang w:val="en-US"/>
            </w:rPr>
            <w:t xml:space="preserve">PP (2023) </w:t>
          </w:r>
          <w:r w:rsidRPr="00A26985">
            <w:rPr>
              <w:lang w:val="en-US"/>
            </w:rPr>
            <w:t>ChatGPT: A comprehensive review on background, applications, key challenges, bias, ethics, limitations and future scope. Internet of Things and Cyber-Physical Systems 3:121–154. https://www.sciencedirect.com/science/article/pii/S266734522300024X. doi:10.1016/j.iotcps.2023.04.003 </w:t>
          </w:r>
        </w:p>
        <w:p w14:paraId="4B1B6C8A" w14:textId="77777777" w:rsidR="00A26985" w:rsidRPr="00A26985" w:rsidRDefault="00A26985" w:rsidP="00A26985">
          <w:pPr>
            <w:pStyle w:val="CitaviBibliographyEntry"/>
            <w:rPr>
              <w:lang w:val="en-US"/>
            </w:rPr>
          </w:pPr>
          <w:bookmarkStart w:id="64" w:name="_CTVL00195ab031d533248bd96a62fac89ab6876"/>
          <w:r w:rsidRPr="00A26985">
            <w:rPr>
              <w:b/>
              <w:lang w:val="en-US"/>
            </w:rPr>
            <w:t>Schuckar</w:t>
          </w:r>
          <w:bookmarkEnd w:id="64"/>
          <w:r w:rsidRPr="00A26985">
            <w:rPr>
              <w:b/>
              <w:lang w:val="en-US"/>
            </w:rPr>
            <w:t>t</w:t>
          </w:r>
          <w:r w:rsidRPr="00A26985">
            <w:rPr>
              <w:lang w:val="en-US"/>
            </w:rPr>
            <w:t xml:space="preserve"> </w:t>
          </w:r>
          <w:r w:rsidRPr="00A26985">
            <w:rPr>
              <w:b/>
              <w:lang w:val="en-US"/>
            </w:rPr>
            <w:t xml:space="preserve">A (2023) </w:t>
          </w:r>
          <w:r w:rsidRPr="00A26985">
            <w:rPr>
              <w:lang w:val="en-US"/>
            </w:rPr>
            <w:t>Introduction to work with GenAI. In: Proceedings of the 28th European Conference on Pattern Languages of Programs. 05 07 2023 09 07 2023, [Erscheinungsort nicht ermittelbar], S 1–16. doi:10.1145/3628034.3628042 </w:t>
          </w:r>
        </w:p>
        <w:p w14:paraId="59B5A6EC" w14:textId="77777777" w:rsidR="00A26985" w:rsidRPr="00A26985" w:rsidRDefault="00A26985" w:rsidP="00A26985">
          <w:pPr>
            <w:pStyle w:val="CitaviBibliographyEntry"/>
            <w:rPr>
              <w:lang w:val="en-US"/>
            </w:rPr>
          </w:pPr>
          <w:bookmarkStart w:id="65" w:name="_CTVL001e3125fcf114b44579a48f6f9cc52f960"/>
          <w:r w:rsidRPr="00A26985">
            <w:rPr>
              <w:b/>
              <w:lang w:val="en-US"/>
            </w:rPr>
            <w:t>Shokrollah</w:t>
          </w:r>
          <w:bookmarkEnd w:id="65"/>
          <w:r w:rsidRPr="00A26985">
            <w:rPr>
              <w:b/>
              <w:lang w:val="en-US"/>
            </w:rPr>
            <w:t>i</w:t>
          </w:r>
          <w:r w:rsidRPr="00A26985">
            <w:rPr>
              <w:lang w:val="en-US"/>
            </w:rPr>
            <w:t xml:space="preserve"> </w:t>
          </w:r>
          <w:r w:rsidRPr="00A26985">
            <w:rPr>
              <w:b/>
              <w:lang w:val="en-US"/>
            </w:rPr>
            <w:t>Y, Yarmohammadtoosky</w:t>
          </w:r>
          <w:r w:rsidRPr="00A26985">
            <w:rPr>
              <w:lang w:val="en-US"/>
            </w:rPr>
            <w:t xml:space="preserve"> </w:t>
          </w:r>
          <w:r w:rsidRPr="00A26985">
            <w:rPr>
              <w:b/>
              <w:lang w:val="en-US"/>
            </w:rPr>
            <w:t>S, Nikahd</w:t>
          </w:r>
          <w:r w:rsidRPr="00A26985">
            <w:rPr>
              <w:lang w:val="en-US"/>
            </w:rPr>
            <w:t xml:space="preserve"> </w:t>
          </w:r>
          <w:r w:rsidRPr="00A26985">
            <w:rPr>
              <w:b/>
              <w:lang w:val="en-US"/>
            </w:rPr>
            <w:t>MM, Dong</w:t>
          </w:r>
          <w:r w:rsidRPr="00A26985">
            <w:rPr>
              <w:lang w:val="en-US"/>
            </w:rPr>
            <w:t xml:space="preserve"> </w:t>
          </w:r>
          <w:r w:rsidRPr="00A26985">
            <w:rPr>
              <w:b/>
              <w:lang w:val="en-US"/>
            </w:rPr>
            <w:t>P, Li</w:t>
          </w:r>
          <w:r w:rsidRPr="00A26985">
            <w:rPr>
              <w:lang w:val="en-US"/>
            </w:rPr>
            <w:t xml:space="preserve"> </w:t>
          </w:r>
          <w:r w:rsidRPr="00A26985">
            <w:rPr>
              <w:b/>
              <w:lang w:val="en-US"/>
            </w:rPr>
            <w:t>X, Gu</w:t>
          </w:r>
          <w:r w:rsidRPr="00A26985">
            <w:rPr>
              <w:lang w:val="en-US"/>
            </w:rPr>
            <w:t xml:space="preserve"> </w:t>
          </w:r>
          <w:r w:rsidRPr="00A26985">
            <w:rPr>
              <w:b/>
              <w:lang w:val="en-US"/>
            </w:rPr>
            <w:t xml:space="preserve">L (2023) </w:t>
          </w:r>
          <w:r w:rsidRPr="00A26985">
            <w:rPr>
              <w:lang w:val="en-US"/>
            </w:rPr>
            <w:t>A Comprehensive Review of Generative AI in Healthcare. http://arxiv.org/pdf/2310.00795</w:t>
          </w:r>
        </w:p>
        <w:p w14:paraId="78DD5188" w14:textId="77777777" w:rsidR="00A26985" w:rsidRPr="00A26985" w:rsidRDefault="00A26985" w:rsidP="00A26985">
          <w:pPr>
            <w:pStyle w:val="CitaviBibliographyEntry"/>
            <w:rPr>
              <w:lang w:val="en-US"/>
            </w:rPr>
          </w:pPr>
          <w:bookmarkStart w:id="66" w:name="_CTVL001e46755fbd7b84b1699862382dff09744"/>
          <w:r w:rsidRPr="00A26985">
            <w:rPr>
              <w:b/>
              <w:lang w:val="en-US"/>
            </w:rPr>
            <w:t>SITNFlash (2023)</w:t>
          </w:r>
          <w:bookmarkEnd w:id="66"/>
          <w:r w:rsidRPr="00A26985">
            <w:rPr>
              <w:b/>
              <w:lang w:val="en-US"/>
            </w:rPr>
            <w:t xml:space="preserve"> </w:t>
          </w:r>
          <w:r w:rsidRPr="00A26985">
            <w:rPr>
              <w:lang w:val="en-US"/>
            </w:rPr>
            <w:t>The Making of ChatGPT: From Data to Dialogue. https://sitn.hms.harvard.edu/flash/2023/the-making-of-chatgpt-from-data-to-dialogue/ (Abruf am 2024-07-19)</w:t>
          </w:r>
        </w:p>
        <w:p w14:paraId="6068646F" w14:textId="77777777" w:rsidR="00A26985" w:rsidRDefault="00A26985" w:rsidP="00A26985">
          <w:pPr>
            <w:pStyle w:val="CitaviBibliographyEntry"/>
          </w:pPr>
          <w:bookmarkStart w:id="67" w:name="_CTVL0013524a252864d4d92847cb687c7d3e68d"/>
          <w:r w:rsidRPr="00A26985">
            <w:rPr>
              <w:b/>
            </w:rPr>
            <w:t>Sophia Spyropoulos (2024)</w:t>
          </w:r>
          <w:bookmarkEnd w:id="67"/>
          <w:r w:rsidRPr="00A26985">
            <w:rPr>
              <w:b/>
            </w:rPr>
            <w:t xml:space="preserve"> </w:t>
          </w:r>
          <w:r w:rsidRPr="00A26985">
            <w:t>Website Reddit verkauft Nutzer-Inhalte an KI-Firma. https://www.mdr.de/nachrichten/welt/panorama/reddit-verkauft-daten-an-ki-firma-100.html (Abruf am 12.07.24)</w:t>
          </w:r>
        </w:p>
        <w:p w14:paraId="3905F80E" w14:textId="77777777" w:rsidR="00A26985" w:rsidRDefault="00A26985" w:rsidP="00A26985">
          <w:pPr>
            <w:pStyle w:val="CitaviBibliographyEntry"/>
          </w:pPr>
          <w:bookmarkStart w:id="68" w:name="_CTVL0016ab73779c4fc40b5800a3ffbe45af765"/>
          <w:r w:rsidRPr="00A26985">
            <w:rPr>
              <w:b/>
            </w:rPr>
            <w:t>Statista (2024a)</w:t>
          </w:r>
          <w:bookmarkEnd w:id="68"/>
          <w:r w:rsidRPr="00A26985">
            <w:rPr>
              <w:b/>
            </w:rPr>
            <w:t xml:space="preserve"> </w:t>
          </w:r>
          <w:r w:rsidRPr="00A26985">
            <w:t>Generative KI - Weltweit | Statista Marktprognose. https://de.statista.com/outlook/tmo/kuenstliche-intelligenz/generative-ki/weltweit#marktgroesse (Abruf am 2024-07-17)</w:t>
          </w:r>
        </w:p>
        <w:p w14:paraId="538A2B2B" w14:textId="77777777" w:rsidR="00A26985" w:rsidRPr="00A26985" w:rsidRDefault="00A26985" w:rsidP="00A26985">
          <w:pPr>
            <w:pStyle w:val="CitaviBibliographyEntry"/>
            <w:rPr>
              <w:lang w:val="en-US"/>
            </w:rPr>
          </w:pPr>
          <w:bookmarkStart w:id="69" w:name="_CTVL001ef1e26c594ae449097e401b73f42c68c"/>
          <w:r w:rsidRPr="00A26985">
            <w:rPr>
              <w:b/>
              <w:lang w:val="en-US"/>
            </w:rPr>
            <w:t>Statista (2024b)</w:t>
          </w:r>
          <w:bookmarkEnd w:id="69"/>
          <w:r w:rsidRPr="00A26985">
            <w:rPr>
              <w:b/>
              <w:lang w:val="en-US"/>
            </w:rPr>
            <w:t xml:space="preserve"> </w:t>
          </w:r>
          <w:r w:rsidRPr="00A26985">
            <w:rPr>
              <w:lang w:val="en-US"/>
            </w:rPr>
            <w:t>Top-10 cloud vendors by revenue worldwide 2024 | Statista. https://www.statista.com/statistics/1243513/top-10-cloud-vendors-by-revenue-fiscal-quarter-global/ (Abruf am 2024-07-19)</w:t>
          </w:r>
        </w:p>
        <w:p w14:paraId="7334E6CC" w14:textId="77777777" w:rsidR="00A26985" w:rsidRDefault="00A26985" w:rsidP="00A26985">
          <w:pPr>
            <w:pStyle w:val="CitaviBibliographyEntry"/>
          </w:pPr>
          <w:bookmarkStart w:id="70" w:name="_CTVL0011e3f199381ef437b9e22e6e4378de39f"/>
          <w:r w:rsidRPr="00A26985">
            <w:rPr>
              <w:b/>
              <w:lang w:val="en-US"/>
            </w:rPr>
            <w:t>Su</w:t>
          </w:r>
          <w:bookmarkEnd w:id="70"/>
          <w:r w:rsidRPr="00A26985">
            <w:rPr>
              <w:b/>
              <w:lang w:val="en-US"/>
            </w:rPr>
            <w:t>n</w:t>
          </w:r>
          <w:r w:rsidRPr="00A26985">
            <w:rPr>
              <w:lang w:val="en-US"/>
            </w:rPr>
            <w:t xml:space="preserve"> </w:t>
          </w:r>
          <w:r w:rsidRPr="00A26985">
            <w:rPr>
              <w:b/>
              <w:lang w:val="en-US"/>
            </w:rPr>
            <w:t>Y, Jang</w:t>
          </w:r>
          <w:r w:rsidRPr="00A26985">
            <w:rPr>
              <w:lang w:val="en-US"/>
            </w:rPr>
            <w:t xml:space="preserve"> </w:t>
          </w:r>
          <w:r w:rsidRPr="00A26985">
            <w:rPr>
              <w:b/>
              <w:lang w:val="en-US"/>
            </w:rPr>
            <w:t>E, Ma</w:t>
          </w:r>
          <w:r w:rsidRPr="00A26985">
            <w:rPr>
              <w:lang w:val="en-US"/>
            </w:rPr>
            <w:t xml:space="preserve"> </w:t>
          </w:r>
          <w:r w:rsidRPr="00A26985">
            <w:rPr>
              <w:b/>
              <w:lang w:val="en-US"/>
            </w:rPr>
            <w:t>F, Wang</w:t>
          </w:r>
          <w:r w:rsidRPr="00A26985">
            <w:rPr>
              <w:lang w:val="en-US"/>
            </w:rPr>
            <w:t xml:space="preserve"> </w:t>
          </w:r>
          <w:r w:rsidRPr="00A26985">
            <w:rPr>
              <w:b/>
              <w:lang w:val="en-US"/>
            </w:rPr>
            <w:t xml:space="preserve">T (2024) </w:t>
          </w:r>
          <w:r w:rsidRPr="00A26985">
            <w:rPr>
              <w:lang w:val="en-US"/>
            </w:rPr>
            <w:t xml:space="preserve">Generative AI in the Wild: Prospects, Challenges, and Strategies. In: Mueller FF, Kyburz P, Williamson JR, Sas C, et al. (Hrsg) Proceedings of the CHI Conference on Human Factors in Computing Systems. </w:t>
          </w:r>
          <w:r w:rsidRPr="00A26985">
            <w:t>11 05 2024 16 05 2024, [Erscheinungsort nicht ermittelbar], S 1–16. doi:10.1145/3613904.3642160 </w:t>
          </w:r>
        </w:p>
        <w:p w14:paraId="3482DA2E" w14:textId="77777777" w:rsidR="00A26985" w:rsidRDefault="00A26985" w:rsidP="00A26985">
          <w:pPr>
            <w:pStyle w:val="CitaviBibliographyEntry"/>
          </w:pPr>
          <w:bookmarkStart w:id="71" w:name="_CTVL0013fd75f6153b64c69aa77a8fe26764e81"/>
          <w:r w:rsidRPr="00A26985">
            <w:rPr>
              <w:b/>
            </w:rPr>
            <w:lastRenderedPageBreak/>
            <w:t>TextCortex (2024)</w:t>
          </w:r>
          <w:bookmarkEnd w:id="71"/>
          <w:r w:rsidRPr="00A26985">
            <w:rPr>
              <w:b/>
            </w:rPr>
            <w:t xml:space="preserve"> </w:t>
          </w:r>
          <w:r w:rsidRPr="00A26985">
            <w:t>TextCortex: Ein KI-Copilot, der Sie wirklich versteht. https://textcortex.com/de (Abruf am 2024-07-15)</w:t>
          </w:r>
        </w:p>
        <w:p w14:paraId="2CC9461E" w14:textId="77777777" w:rsidR="00A26985" w:rsidRPr="00A26985" w:rsidRDefault="00A26985" w:rsidP="00A26985">
          <w:pPr>
            <w:pStyle w:val="CitaviBibliographyEntry"/>
            <w:rPr>
              <w:lang w:val="en-US"/>
            </w:rPr>
          </w:pPr>
          <w:bookmarkStart w:id="72" w:name="_CTVL001bf06f214e7d44ef8898d5300b17cb6a4"/>
          <w:r w:rsidRPr="00A26985">
            <w:rPr>
              <w:b/>
              <w:lang w:val="en-US"/>
            </w:rPr>
            <w:t>US Copyright Office (2024)</w:t>
          </w:r>
          <w:bookmarkEnd w:id="72"/>
          <w:r w:rsidRPr="00A26985">
            <w:rPr>
              <w:b/>
              <w:lang w:val="en-US"/>
            </w:rPr>
            <w:t xml:space="preserve"> </w:t>
          </w:r>
          <w:r w:rsidRPr="00A26985">
            <w:rPr>
              <w:lang w:val="en-US"/>
            </w:rPr>
            <w:t>Chapter 1 - Circular 92 | U.S. Copyright Office. https://www.copyright.gov/title17/92chap1.html#106 (Abruf am 2024-07-15)</w:t>
          </w:r>
        </w:p>
        <w:p w14:paraId="1F5B055A" w14:textId="77777777" w:rsidR="00A26985" w:rsidRDefault="00A26985" w:rsidP="00A26985">
          <w:pPr>
            <w:pStyle w:val="CitaviBibliographyEntry"/>
          </w:pPr>
          <w:bookmarkStart w:id="73" w:name="_CTVL00118099c4c48234b12840727cf8f84232e"/>
          <w:r w:rsidRPr="00A26985">
            <w:rPr>
              <w:b/>
            </w:rPr>
            <w:t>WD 8: Umwelt, Naturschutz, Reaktorsicherheit, Bildung und (2021)</w:t>
          </w:r>
          <w:bookmarkEnd w:id="73"/>
          <w:r w:rsidRPr="00A26985">
            <w:rPr>
              <w:b/>
            </w:rPr>
            <w:t xml:space="preserve"> </w:t>
          </w:r>
          <w:r w:rsidRPr="00A26985">
            <w:t>Energieverbrauch von Rechenzentren. https://www.bundestag.de/resource/blob/863850/423c11968fcb5c9995e9ef9090edf9e6/WD-8-070-21-pdf-data.pdf (Abruf am 2024-07-15)</w:t>
          </w:r>
        </w:p>
        <w:p w14:paraId="4A04B6B1" w14:textId="77777777" w:rsidR="00A26985" w:rsidRPr="00A26985" w:rsidRDefault="00A26985" w:rsidP="00A26985">
          <w:pPr>
            <w:pStyle w:val="CitaviBibliographyEntry"/>
            <w:rPr>
              <w:lang w:val="en-US"/>
            </w:rPr>
          </w:pPr>
          <w:bookmarkStart w:id="74" w:name="_CTVL001c652a6e89a5c4c339d06524d6905c9f7"/>
          <w:r w:rsidRPr="00A26985">
            <w:rPr>
              <w:b/>
              <w:lang w:val="en-US"/>
            </w:rPr>
            <w:t>Willin</w:t>
          </w:r>
          <w:bookmarkEnd w:id="74"/>
          <w:r w:rsidRPr="00A26985">
            <w:rPr>
              <w:b/>
              <w:lang w:val="en-US"/>
            </w:rPr>
            <w:t>g</w:t>
          </w:r>
          <w:r w:rsidRPr="00A26985">
            <w:rPr>
              <w:lang w:val="en-US"/>
            </w:rPr>
            <w:t xml:space="preserve"> </w:t>
          </w:r>
          <w:r w:rsidRPr="00A26985">
            <w:rPr>
              <w:b/>
              <w:lang w:val="en-US"/>
            </w:rPr>
            <w:t xml:space="preserve">N (2024) </w:t>
          </w:r>
          <w:r w:rsidRPr="00A26985">
            <w:rPr>
              <w:lang w:val="en-US"/>
            </w:rPr>
            <w:t>How Does OpenAI Make Money? Revenue Streams Beyond ChatGPT. Techopedia. https://www.techopedia.com/how-does-openai-make-money (Abruf am 2024-07-18)</w:t>
          </w:r>
        </w:p>
        <w:p w14:paraId="3E79B172" w14:textId="77777777" w:rsidR="00A26985" w:rsidRDefault="00A26985" w:rsidP="00A26985">
          <w:pPr>
            <w:pStyle w:val="CitaviBibliographyEntry"/>
          </w:pPr>
          <w:bookmarkStart w:id="75" w:name="_CTVL0018c1c38112ee64e07b52d6dd4f9788968"/>
          <w:r w:rsidRPr="00A26985">
            <w:rPr>
              <w:b/>
              <w:lang w:val="en-US"/>
            </w:rPr>
            <w:t>Wolfor</w:t>
          </w:r>
          <w:bookmarkEnd w:id="75"/>
          <w:r w:rsidRPr="00A26985">
            <w:rPr>
              <w:b/>
              <w:lang w:val="en-US"/>
            </w:rPr>
            <w:t>d</w:t>
          </w:r>
          <w:r w:rsidRPr="00A26985">
            <w:rPr>
              <w:lang w:val="en-US"/>
            </w:rPr>
            <w:t xml:space="preserve"> </w:t>
          </w:r>
          <w:r w:rsidRPr="00A26985">
            <w:rPr>
              <w:b/>
              <w:lang w:val="en-US"/>
            </w:rPr>
            <w:t xml:space="preserve">B (2018) </w:t>
          </w:r>
          <w:r w:rsidRPr="00A26985">
            <w:rPr>
              <w:lang w:val="en-US"/>
            </w:rPr>
            <w:t xml:space="preserve">Art. 83 GDPR – General conditions for imposing administrative fines. </w:t>
          </w:r>
          <w:r w:rsidRPr="00A26985">
            <w:t>GDPR.eu. https://gdpr.eu/article-83-conditions-for-imposing-administrative-fines/ (Abruf am 2024-07-20)</w:t>
          </w:r>
        </w:p>
        <w:p w14:paraId="7A35DA7A" w14:textId="77777777" w:rsidR="00A26985" w:rsidRPr="00A26985" w:rsidRDefault="00A26985" w:rsidP="00A26985">
          <w:pPr>
            <w:pStyle w:val="CitaviBibliographyEntry"/>
            <w:rPr>
              <w:lang w:val="en-US"/>
            </w:rPr>
          </w:pPr>
          <w:bookmarkStart w:id="76" w:name="_CTVL0012e60e7b559af4f65add3a783dc7c35fe"/>
          <w:r w:rsidRPr="00A26985">
            <w:rPr>
              <w:b/>
              <w:lang w:val="en-US"/>
            </w:rPr>
            <w:t>Xi</w:t>
          </w:r>
          <w:bookmarkEnd w:id="76"/>
          <w:r w:rsidRPr="00A26985">
            <w:rPr>
              <w:b/>
              <w:lang w:val="en-US"/>
            </w:rPr>
            <w:t>n</w:t>
          </w:r>
          <w:r w:rsidRPr="00A26985">
            <w:rPr>
              <w:lang w:val="en-US"/>
            </w:rPr>
            <w:t xml:space="preserve"> </w:t>
          </w:r>
          <w:r w:rsidRPr="00A26985">
            <w:rPr>
              <w:b/>
              <w:lang w:val="en-US"/>
            </w:rPr>
            <w:t>Y, Kong</w:t>
          </w:r>
          <w:r w:rsidRPr="00A26985">
            <w:rPr>
              <w:lang w:val="en-US"/>
            </w:rPr>
            <w:t xml:space="preserve"> </w:t>
          </w:r>
          <w:r w:rsidRPr="00A26985">
            <w:rPr>
              <w:b/>
              <w:lang w:val="en-US"/>
            </w:rPr>
            <w:t>L, Liu</w:t>
          </w:r>
          <w:r w:rsidRPr="00A26985">
            <w:rPr>
              <w:lang w:val="en-US"/>
            </w:rPr>
            <w:t xml:space="preserve"> </w:t>
          </w:r>
          <w:r w:rsidRPr="00A26985">
            <w:rPr>
              <w:b/>
              <w:lang w:val="en-US"/>
            </w:rPr>
            <w:t>Z, Chen</w:t>
          </w:r>
          <w:r w:rsidRPr="00A26985">
            <w:rPr>
              <w:lang w:val="en-US"/>
            </w:rPr>
            <w:t xml:space="preserve"> </w:t>
          </w:r>
          <w:r w:rsidRPr="00A26985">
            <w:rPr>
              <w:b/>
              <w:lang w:val="en-US"/>
            </w:rPr>
            <w:t>Y, Li</w:t>
          </w:r>
          <w:r w:rsidRPr="00A26985">
            <w:rPr>
              <w:lang w:val="en-US"/>
            </w:rPr>
            <w:t xml:space="preserve"> </w:t>
          </w:r>
          <w:r w:rsidRPr="00A26985">
            <w:rPr>
              <w:b/>
              <w:lang w:val="en-US"/>
            </w:rPr>
            <w:t>Y, Zhu</w:t>
          </w:r>
          <w:r w:rsidRPr="00A26985">
            <w:rPr>
              <w:lang w:val="en-US"/>
            </w:rPr>
            <w:t xml:space="preserve"> </w:t>
          </w:r>
          <w:r w:rsidRPr="00A26985">
            <w:rPr>
              <w:b/>
              <w:lang w:val="en-US"/>
            </w:rPr>
            <w:t>H, Gao</w:t>
          </w:r>
          <w:r w:rsidRPr="00A26985">
            <w:rPr>
              <w:lang w:val="en-US"/>
            </w:rPr>
            <w:t xml:space="preserve"> </w:t>
          </w:r>
          <w:r w:rsidRPr="00A26985">
            <w:rPr>
              <w:b/>
              <w:lang w:val="en-US"/>
            </w:rPr>
            <w:t>M, Hou</w:t>
          </w:r>
          <w:r w:rsidRPr="00A26985">
            <w:rPr>
              <w:lang w:val="en-US"/>
            </w:rPr>
            <w:t xml:space="preserve"> </w:t>
          </w:r>
          <w:r w:rsidRPr="00A26985">
            <w:rPr>
              <w:b/>
              <w:lang w:val="en-US"/>
            </w:rPr>
            <w:t>H, Wang</w:t>
          </w:r>
          <w:r w:rsidRPr="00A26985">
            <w:rPr>
              <w:lang w:val="en-US"/>
            </w:rPr>
            <w:t xml:space="preserve"> </w:t>
          </w:r>
          <w:r w:rsidRPr="00A26985">
            <w:rPr>
              <w:b/>
              <w:lang w:val="en-US"/>
            </w:rPr>
            <w:t xml:space="preserve">C (2018) </w:t>
          </w:r>
          <w:r w:rsidRPr="00A26985">
            <w:rPr>
              <w:lang w:val="en-US"/>
            </w:rPr>
            <w:t>Machine Learning and Deep Learning Methods for Cybersecurity. IEEE Access 6:35365–35381. doi:10.1109/ACCESS.2018.2836950 </w:t>
          </w:r>
        </w:p>
        <w:p w14:paraId="1F86AEEB" w14:textId="55CC4617" w:rsidR="002503B6" w:rsidRPr="00E11347" w:rsidRDefault="00A26985" w:rsidP="00A26985">
          <w:pPr>
            <w:pStyle w:val="CitaviBibliographyEntry"/>
            <w:rPr>
              <w:lang w:val="en-US"/>
            </w:rPr>
          </w:pPr>
          <w:bookmarkStart w:id="77" w:name="_CTVL001647add2cceac4edb86abf055a8bb61b4"/>
          <w:r w:rsidRPr="00A26985">
            <w:rPr>
              <w:b/>
              <w:lang w:val="en-US"/>
            </w:rPr>
            <w:t>Zhan</w:t>
          </w:r>
          <w:bookmarkEnd w:id="77"/>
          <w:r w:rsidRPr="00A26985">
            <w:rPr>
              <w:b/>
              <w:lang w:val="en-US"/>
            </w:rPr>
            <w:t>g</w:t>
          </w:r>
          <w:r w:rsidRPr="00A26985">
            <w:rPr>
              <w:lang w:val="en-US"/>
            </w:rPr>
            <w:t xml:space="preserve"> </w:t>
          </w:r>
          <w:r w:rsidRPr="00A26985">
            <w:rPr>
              <w:b/>
              <w:lang w:val="en-US"/>
            </w:rPr>
            <w:t>D, Xia</w:t>
          </w:r>
          <w:r w:rsidRPr="00A26985">
            <w:rPr>
              <w:lang w:val="en-US"/>
            </w:rPr>
            <w:t xml:space="preserve"> </w:t>
          </w:r>
          <w:r w:rsidRPr="00A26985">
            <w:rPr>
              <w:b/>
              <w:lang w:val="en-US"/>
            </w:rPr>
            <w:t>B, Liu</w:t>
          </w:r>
          <w:r w:rsidRPr="00A26985">
            <w:rPr>
              <w:lang w:val="en-US"/>
            </w:rPr>
            <w:t xml:space="preserve"> </w:t>
          </w:r>
          <w:r w:rsidRPr="00A26985">
            <w:rPr>
              <w:b/>
              <w:lang w:val="en-US"/>
            </w:rPr>
            <w:t>Y, Xu</w:t>
          </w:r>
          <w:r w:rsidRPr="00A26985">
            <w:rPr>
              <w:lang w:val="en-US"/>
            </w:rPr>
            <w:t xml:space="preserve"> </w:t>
          </w:r>
          <w:r w:rsidRPr="00A26985">
            <w:rPr>
              <w:b/>
              <w:lang w:val="en-US"/>
            </w:rPr>
            <w:t>X, Hoang</w:t>
          </w:r>
          <w:r w:rsidRPr="00A26985">
            <w:rPr>
              <w:lang w:val="en-US"/>
            </w:rPr>
            <w:t xml:space="preserve"> </w:t>
          </w:r>
          <w:r w:rsidRPr="00A26985">
            <w:rPr>
              <w:b/>
              <w:lang w:val="en-US"/>
            </w:rPr>
            <w:t>T, Xing</w:t>
          </w:r>
          <w:r w:rsidRPr="00A26985">
            <w:rPr>
              <w:lang w:val="en-US"/>
            </w:rPr>
            <w:t xml:space="preserve"> </w:t>
          </w:r>
          <w:r w:rsidRPr="00A26985">
            <w:rPr>
              <w:b/>
              <w:lang w:val="en-US"/>
            </w:rPr>
            <w:t>Z, Staples</w:t>
          </w:r>
          <w:r w:rsidRPr="00A26985">
            <w:rPr>
              <w:lang w:val="en-US"/>
            </w:rPr>
            <w:t xml:space="preserve"> </w:t>
          </w:r>
          <w:r w:rsidRPr="00A26985">
            <w:rPr>
              <w:b/>
              <w:lang w:val="en-US"/>
            </w:rPr>
            <w:t>M, Lu</w:t>
          </w:r>
          <w:r w:rsidRPr="00A26985">
            <w:rPr>
              <w:lang w:val="en-US"/>
            </w:rPr>
            <w:t xml:space="preserve"> </w:t>
          </w:r>
          <w:r w:rsidRPr="00A26985">
            <w:rPr>
              <w:b/>
              <w:lang w:val="en-US"/>
            </w:rPr>
            <w:t>Q, Zhu</w:t>
          </w:r>
          <w:r w:rsidRPr="00A26985">
            <w:rPr>
              <w:lang w:val="en-US"/>
            </w:rPr>
            <w:t xml:space="preserve"> </w:t>
          </w:r>
          <w:r w:rsidRPr="00A26985">
            <w:rPr>
              <w:b/>
              <w:lang w:val="en-US"/>
            </w:rPr>
            <w:t xml:space="preserve">L (04142024) </w:t>
          </w:r>
          <w:r w:rsidRPr="00A26985">
            <w:rPr>
              <w:lang w:val="en-US"/>
            </w:rPr>
            <w:t>Privacy and Copyright Protection in Generative AI: A Lifecycle Perspective. In: Bosch J, Lewis G, Cleland-Huang J, Muccini H (Hrsg) Proceedings of the IEEE/ACM 3rd International Conference on AI Engineering - Software Engineering for AI. 14 04 2024 15 04 2024, New York, NY, USA, S 92–97. doi:10.1145/3644815.3644952 </w:t>
          </w:r>
          <w:r w:rsidR="002503B6">
            <w:fldChar w:fldCharType="end"/>
          </w:r>
        </w:p>
      </w:sdtContent>
    </w:sdt>
    <w:p w14:paraId="0AA08ACC" w14:textId="77777777" w:rsidR="002503B6" w:rsidRDefault="002503B6" w:rsidP="002503B6">
      <w:pPr>
        <w:rPr>
          <w:lang w:val="en-US"/>
        </w:rPr>
      </w:pPr>
    </w:p>
    <w:p w14:paraId="618693FD" w14:textId="77777777" w:rsidR="001728BA" w:rsidRDefault="001728BA" w:rsidP="008D1C4B">
      <w:pPr>
        <w:pStyle w:val="berschrift1nichtimVerzeichnis"/>
      </w:pPr>
      <w:r>
        <w:lastRenderedPageBreak/>
        <w:t>Eidesstattliche Versicherung</w:t>
      </w:r>
    </w:p>
    <w:p w14:paraId="02E8480D" w14:textId="77777777" w:rsidR="001728BA" w:rsidRDefault="001728BA" w:rsidP="001728BA"/>
    <w:p w14:paraId="2420C6DC" w14:textId="77777777" w:rsidR="001728BA" w:rsidRPr="00914102" w:rsidRDefault="001728BA" w:rsidP="001728BA">
      <w:r w:rsidRPr="00914102">
        <w:t>„Ich versichere an Eides statt durch meine Unterschrift, dass ich die vorstehende Arbeit selb</w:t>
      </w:r>
      <w:r>
        <w:t>st</w:t>
      </w:r>
      <w:r w:rsidRPr="00914102">
        <w:t>ständig und ohne fremde Hilfe angefertigt und alle Stellen, die ich wörtlich oder annähernd wörtlich aus Veröffentlichungen entnommen habe, als solche kenntlich gemacht habe, mich auch keiner anderen als der angegebenen Literatur oder sonstiger Hilfsmittel bedient habe. Die Arbeit hat in dieser oder ähnlicher Form noch keiner anderen Prüfungsbehörde vorgelegen.“</w:t>
      </w:r>
    </w:p>
    <w:p w14:paraId="187998E1" w14:textId="77777777" w:rsidR="001728BA" w:rsidRDefault="001728BA" w:rsidP="001728BA"/>
    <w:p w14:paraId="73C43A4A" w14:textId="77777777" w:rsidR="00D04C38" w:rsidRDefault="00D04C38" w:rsidP="001728BA"/>
    <w:p w14:paraId="401D80EE" w14:textId="77777777" w:rsidR="00D04C38" w:rsidRDefault="00D04C38" w:rsidP="001728BA"/>
    <w:p w14:paraId="47611797" w14:textId="49C2981B" w:rsidR="00D04C38" w:rsidRPr="00914102" w:rsidRDefault="00D04C38" w:rsidP="001728BA">
      <w:r w:rsidRPr="00D04C38">
        <w:drawing>
          <wp:inline distT="0" distB="0" distL="0" distR="0" wp14:anchorId="7C2C8EAA" wp14:editId="3608A305">
            <wp:extent cx="2538481" cy="1137684"/>
            <wp:effectExtent l="0" t="0" r="0" b="5715"/>
            <wp:docPr id="659000583" name="Grafik 20" descr="Ein Bild, das Kunst, Grafiken, Na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00583" name="Grafik 20" descr="Ein Bild, das Kunst, Grafiken, Nacht enthält.&#10;&#10;Automatisch generierte Beschreibu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71350" cy="1152415"/>
                    </a:xfrm>
                    <a:prstGeom prst="rect">
                      <a:avLst/>
                    </a:prstGeom>
                    <a:noFill/>
                    <a:ln>
                      <a:noFill/>
                    </a:ln>
                  </pic:spPr>
                </pic:pic>
              </a:graphicData>
            </a:graphic>
          </wp:inline>
        </w:drawing>
      </w:r>
    </w:p>
    <w:p w14:paraId="442DDF06" w14:textId="77777777" w:rsidR="001728BA" w:rsidRPr="00531CAD" w:rsidRDefault="001728BA" w:rsidP="001728BA">
      <w:r w:rsidRPr="00531CAD">
        <w:t>___________________________________</w:t>
      </w:r>
    </w:p>
    <w:p w14:paraId="43DA8E9A" w14:textId="569707F4" w:rsidR="00D04C38" w:rsidRPr="00914102" w:rsidRDefault="00D04C38" w:rsidP="00D04C38">
      <w:r>
        <w:t>Bottrop</w:t>
      </w:r>
      <w:r>
        <w:t>,</w:t>
      </w:r>
      <w:r>
        <w:t xml:space="preserve"> 20.07.2024 </w:t>
      </w:r>
    </w:p>
    <w:p w14:paraId="6BEC92C9" w14:textId="77777777" w:rsidR="001728BA" w:rsidRPr="00B85A65" w:rsidRDefault="001728BA" w:rsidP="002503B6"/>
    <w:sectPr w:rsidR="001728BA" w:rsidRPr="00B85A65" w:rsidSect="00F40B0D">
      <w:headerReference w:type="default" r:id="rId28"/>
      <w:pgSz w:w="11906" w:h="16838"/>
      <w:pgMar w:top="1134" w:right="1418" w:bottom="1134"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BE5C1" w14:textId="77777777" w:rsidR="008F4899" w:rsidRDefault="008F4899">
      <w:r>
        <w:separator/>
      </w:r>
    </w:p>
    <w:p w14:paraId="427A1898" w14:textId="77777777" w:rsidR="008F4899" w:rsidRDefault="008F4899"/>
    <w:p w14:paraId="610E663E" w14:textId="77777777" w:rsidR="008F4899" w:rsidRDefault="008F4899"/>
    <w:p w14:paraId="00754F5D" w14:textId="77777777" w:rsidR="008F4899" w:rsidRDefault="008F4899"/>
  </w:endnote>
  <w:endnote w:type="continuationSeparator" w:id="0">
    <w:p w14:paraId="50DCD495" w14:textId="77777777" w:rsidR="008F4899" w:rsidRDefault="008F4899">
      <w:r>
        <w:continuationSeparator/>
      </w:r>
    </w:p>
    <w:p w14:paraId="42D42964" w14:textId="77777777" w:rsidR="008F4899" w:rsidRDefault="008F4899"/>
    <w:p w14:paraId="6044A79C" w14:textId="77777777" w:rsidR="008F4899" w:rsidRDefault="008F4899"/>
    <w:p w14:paraId="44DEF40C" w14:textId="77777777" w:rsidR="008F4899" w:rsidRDefault="008F4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CC538" w14:textId="77777777" w:rsidR="00A21EF7" w:rsidRDefault="00A21EF7">
    <w:pPr>
      <w:pStyle w:val="Fuzeile"/>
      <w:framePr w:wrap="around" w:vAnchor="text" w:hAnchor="margin" w:xAlign="right" w:y="1"/>
    </w:pPr>
    <w:r>
      <w:fldChar w:fldCharType="begin"/>
    </w:r>
    <w:r>
      <w:instrText xml:space="preserve">PAGE  </w:instrText>
    </w:r>
    <w:r>
      <w:fldChar w:fldCharType="end"/>
    </w:r>
  </w:p>
  <w:p w14:paraId="0316D448" w14:textId="77777777" w:rsidR="00A21EF7" w:rsidRDefault="00A21E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80C57" w14:textId="77777777" w:rsidR="00A21EF7" w:rsidRDefault="00A21EF7">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5ACAA" w14:textId="77777777" w:rsidR="00A21EF7" w:rsidRDefault="00A21EF7" w:rsidP="00794F50">
    <w:pPr>
      <w:pStyle w:val="DeckblattSemesterangaben"/>
    </w:pPr>
    <w:r w:rsidRPr="00914102">
      <w:t>Vorgelegt de</w:t>
    </w:r>
    <w:r>
      <w:t>r</w:t>
    </w:r>
    <w:r w:rsidRPr="00914102">
      <w:t xml:space="preserve"> </w:t>
    </w:r>
    <w:r>
      <w:t>Fakultät</w:t>
    </w:r>
    <w:r w:rsidRPr="00914102">
      <w:t xml:space="preserve"> </w:t>
    </w:r>
    <w:r>
      <w:t xml:space="preserve">für </w:t>
    </w:r>
    <w:r w:rsidR="00AA7114" w:rsidRPr="00AA7114">
      <w:t>Informatik</w:t>
    </w:r>
    <w:r w:rsidR="00AA7114">
      <w:t xml:space="preserve"> </w:t>
    </w:r>
    <w:r w:rsidR="00794F50">
      <w:t>d</w:t>
    </w:r>
    <w:r w:rsidRPr="00914102">
      <w:t>er</w:t>
    </w:r>
    <w:r w:rsidR="00794F50">
      <w:br/>
    </w:r>
    <w:r w:rsidRPr="00914102">
      <w:t>Universität Duisburg-Essen</w:t>
    </w:r>
  </w:p>
  <w:p w14:paraId="264DC230" w14:textId="77777777" w:rsidR="00A21EF7" w:rsidRDefault="00A21EF7" w:rsidP="005109DF"/>
  <w:p w14:paraId="101F6968" w14:textId="77777777" w:rsidR="00A21EF7" w:rsidRPr="005109DF" w:rsidRDefault="00A21EF7" w:rsidP="005109DF"/>
  <w:p w14:paraId="201B7694" w14:textId="547A4D85" w:rsidR="00A21EF7" w:rsidRPr="00914102" w:rsidRDefault="00794F50" w:rsidP="00794F50">
    <w:pPr>
      <w:pStyle w:val="DeckblattMetadatenStudent"/>
      <w:tabs>
        <w:tab w:val="left" w:pos="2127"/>
      </w:tabs>
      <w:ind w:left="1985" w:hanging="1985"/>
    </w:pPr>
    <w:r>
      <w:t xml:space="preserve">von: </w:t>
    </w:r>
    <w:r>
      <w:tab/>
    </w:r>
    <w:r w:rsidR="008F048B">
      <w:t>Behler, Julian</w:t>
    </w:r>
  </w:p>
  <w:p w14:paraId="58A0BD4B" w14:textId="7DC6BD73" w:rsidR="00A21EF7" w:rsidRPr="00914102" w:rsidRDefault="00A21EF7" w:rsidP="00794F50">
    <w:pPr>
      <w:pStyle w:val="DeckblattMetadatenStudent"/>
      <w:tabs>
        <w:tab w:val="left" w:pos="2127"/>
      </w:tabs>
      <w:ind w:left="1985" w:hanging="1985"/>
    </w:pPr>
    <w:r w:rsidRPr="00914102">
      <w:tab/>
    </w:r>
    <w:r w:rsidR="008F048B">
      <w:t>Wittekindstraße 45</w:t>
    </w:r>
  </w:p>
  <w:p w14:paraId="298AC28F" w14:textId="6F40F38F" w:rsidR="00A21EF7" w:rsidRPr="00914102" w:rsidRDefault="00A21EF7" w:rsidP="00794F50">
    <w:pPr>
      <w:pStyle w:val="DeckblattMetadatenStudent"/>
      <w:tabs>
        <w:tab w:val="left" w:pos="2127"/>
      </w:tabs>
      <w:ind w:left="1985" w:hanging="1985"/>
    </w:pPr>
    <w:r w:rsidRPr="00914102">
      <w:tab/>
    </w:r>
    <w:r w:rsidR="008F048B">
      <w:t>46240 Bottrop</w:t>
    </w:r>
  </w:p>
  <w:p w14:paraId="4B56B965" w14:textId="547B5657" w:rsidR="00A21EF7" w:rsidRDefault="00A21EF7" w:rsidP="00794F50">
    <w:pPr>
      <w:pStyle w:val="DeckblattMetadatenStudent"/>
      <w:tabs>
        <w:tab w:val="left" w:pos="2127"/>
      </w:tabs>
      <w:ind w:left="1985" w:hanging="1985"/>
    </w:pPr>
    <w:r>
      <w:tab/>
    </w:r>
    <w:r w:rsidRPr="00914102">
      <w:t xml:space="preserve">Matrikelnummer: </w:t>
    </w:r>
    <w:r w:rsidR="008F048B">
      <w:t>3083317</w:t>
    </w:r>
  </w:p>
  <w:p w14:paraId="5913428A" w14:textId="77777777" w:rsidR="00A21EF7" w:rsidRDefault="00A21EF7" w:rsidP="00794F50">
    <w:pPr>
      <w:pStyle w:val="DeckblattMetadatenStudent"/>
      <w:tabs>
        <w:tab w:val="left" w:pos="2127"/>
      </w:tabs>
      <w:ind w:left="1985" w:hanging="1985"/>
    </w:pPr>
  </w:p>
  <w:p w14:paraId="52EC82B8" w14:textId="77777777" w:rsidR="00A21EF7" w:rsidRDefault="00A21EF7" w:rsidP="00794F50">
    <w:pPr>
      <w:pStyle w:val="DeckblattMetadatenStudent"/>
      <w:tabs>
        <w:tab w:val="left" w:pos="2127"/>
      </w:tabs>
      <w:ind w:left="1985" w:hanging="1985"/>
    </w:pPr>
  </w:p>
  <w:p w14:paraId="565FBDD6" w14:textId="77777777" w:rsidR="00A21EF7" w:rsidRPr="00914102" w:rsidRDefault="00A21EF7" w:rsidP="00794F50">
    <w:pPr>
      <w:pStyle w:val="DeckblattMetadatenStudent"/>
      <w:tabs>
        <w:tab w:val="left" w:pos="2127"/>
      </w:tabs>
      <w:ind w:left="1985" w:hanging="1985"/>
    </w:pPr>
    <w:r w:rsidRPr="00914102">
      <w:t>Gutachter:</w:t>
    </w:r>
    <w:r w:rsidRPr="00914102">
      <w:tab/>
    </w:r>
    <w:r w:rsidR="00794F50">
      <w:t>Prof. Dr. Stefan Eicker</w:t>
    </w:r>
  </w:p>
  <w:p w14:paraId="32029149" w14:textId="40A87C2D" w:rsidR="00A21EF7" w:rsidRDefault="00A21EF7" w:rsidP="00794F50">
    <w:pPr>
      <w:pStyle w:val="DeckblattMetadatenStudent"/>
      <w:tabs>
        <w:tab w:val="left" w:pos="2127"/>
      </w:tabs>
      <w:ind w:left="1985" w:hanging="1985"/>
    </w:pPr>
    <w:r w:rsidRPr="00914102">
      <w:tab/>
    </w:r>
    <w:r w:rsidR="008F048B">
      <w:t>Leonardo Banh</w:t>
    </w:r>
  </w:p>
  <w:p w14:paraId="278C6F7E" w14:textId="77777777" w:rsidR="00794F50" w:rsidRDefault="00794F50" w:rsidP="00794F50">
    <w:pPr>
      <w:tabs>
        <w:tab w:val="left" w:pos="2127"/>
      </w:tabs>
      <w:ind w:left="1985" w:hanging="1985"/>
    </w:pPr>
  </w:p>
  <w:p w14:paraId="519E03AC" w14:textId="77777777" w:rsidR="00794F50" w:rsidRDefault="00794F50" w:rsidP="00794F50">
    <w:pPr>
      <w:tabs>
        <w:tab w:val="left" w:pos="2127"/>
      </w:tabs>
      <w:ind w:left="1985" w:hanging="1985"/>
    </w:pPr>
    <w:r>
      <w:t>Studiengang:</w:t>
    </w:r>
    <w:r>
      <w:tab/>
      <w:t>Bachelor-Studiengang Wirtschaftsinformatik</w:t>
    </w:r>
  </w:p>
  <w:p w14:paraId="35FFC197" w14:textId="463760B0" w:rsidR="00A21EF7" w:rsidRPr="00914102" w:rsidRDefault="00794F50" w:rsidP="00794F50">
    <w:pPr>
      <w:tabs>
        <w:tab w:val="left" w:pos="2127"/>
      </w:tabs>
      <w:ind w:left="1985" w:hanging="1985"/>
    </w:pPr>
    <w:r>
      <w:t xml:space="preserve">Studiensemester: </w:t>
    </w:r>
    <w:r>
      <w:tab/>
    </w:r>
    <w:r w:rsidR="00A21EF7" w:rsidRPr="00914102">
      <w:t>Sommer</w:t>
    </w:r>
    <w:r w:rsidR="008F048B">
      <w:t>se</w:t>
    </w:r>
    <w:r w:rsidR="00A21EF7" w:rsidRPr="00914102">
      <w:t xml:space="preserve">mester </w:t>
    </w:r>
    <w:r w:rsidR="008F048B">
      <w:t>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1FF0B" w14:textId="322ACF02" w:rsidR="00000216" w:rsidRPr="00AF56DF" w:rsidRDefault="00000216" w:rsidP="00EF2CF1">
    <w:pPr>
      <w:rPr>
        <w:vertAlign w:val="superscrip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943E2" w14:textId="77777777" w:rsidR="00A21EF7" w:rsidRDefault="00A21EF7">
    <w:pPr>
      <w:pStyle w:val="Fuzeile"/>
      <w:framePr w:wrap="around" w:vAnchor="text" w:hAnchor="margin" w:xAlign="right" w:y="1"/>
    </w:pPr>
    <w:r>
      <w:fldChar w:fldCharType="begin"/>
    </w:r>
    <w:r>
      <w:instrText xml:space="preserve">PAGE  </w:instrText>
    </w:r>
    <w:r>
      <w:fldChar w:fldCharType="separate"/>
    </w:r>
    <w:r>
      <w:rPr>
        <w:noProof/>
      </w:rPr>
      <w:t>10</w:t>
    </w:r>
    <w:r>
      <w:rPr>
        <w:noProof/>
      </w:rPr>
      <w:fldChar w:fldCharType="end"/>
    </w:r>
  </w:p>
  <w:p w14:paraId="752DE773" w14:textId="77777777" w:rsidR="00A21EF7" w:rsidRDefault="00A21EF7">
    <w:pPr>
      <w:pStyle w:val="Fuzeil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42AAB" w14:textId="77777777" w:rsidR="008F4899" w:rsidRDefault="008F4899" w:rsidP="00106448">
      <w:pPr>
        <w:spacing w:before="60" w:after="60" w:line="240" w:lineRule="auto"/>
      </w:pPr>
      <w:r>
        <w:separator/>
      </w:r>
    </w:p>
  </w:footnote>
  <w:footnote w:type="continuationSeparator" w:id="0">
    <w:p w14:paraId="68C903B6" w14:textId="77777777" w:rsidR="008F4899" w:rsidRDefault="008F4899">
      <w:r>
        <w:continuationSeparator/>
      </w:r>
    </w:p>
  </w:footnote>
  <w:footnote w:type="continuationNotice" w:id="1">
    <w:p w14:paraId="5A8842B9" w14:textId="77777777" w:rsidR="008F4899" w:rsidRPr="00691AF3" w:rsidRDefault="008F4899" w:rsidP="00691AF3">
      <w:pPr>
        <w:pStyle w:val="Fuzeile"/>
      </w:pPr>
    </w:p>
  </w:footnote>
  <w:footnote w:id="2">
    <w:p w14:paraId="26145404" w14:textId="64F1E9FB" w:rsidR="00B52511" w:rsidRDefault="00B52511">
      <w:pPr>
        <w:pStyle w:val="Funotentext"/>
      </w:pPr>
      <w:r>
        <w:rPr>
          <w:rStyle w:val="Funotenzeichen"/>
        </w:rPr>
        <w:footnoteRef/>
      </w:r>
      <w:r>
        <w:t xml:space="preserve"> </w:t>
      </w:r>
      <w:r w:rsidR="00E85136">
        <w:t>ChatGPT ist ChatBot, also eine generative KI-Anwendung, die von OpenAI entwickelt wurde</w:t>
      </w:r>
    </w:p>
  </w:footnote>
  <w:footnote w:id="3">
    <w:p w14:paraId="6F2B092D" w14:textId="140C215E" w:rsidR="00E85136" w:rsidRDefault="00E85136">
      <w:pPr>
        <w:pStyle w:val="Funotentext"/>
      </w:pPr>
      <w:r>
        <w:rPr>
          <w:rStyle w:val="Funotenzeichen"/>
        </w:rPr>
        <w:footnoteRef/>
      </w:r>
      <w:r>
        <w:t xml:space="preserve"> Midjourney ist </w:t>
      </w:r>
      <w:r w:rsidR="00293E8C">
        <w:t>eine generative KI-Anwendung, welche aus einer Texteingabe ein Bild erstellt</w:t>
      </w:r>
    </w:p>
  </w:footnote>
  <w:footnote w:id="4">
    <w:p w14:paraId="25261D4E" w14:textId="11FCBD99" w:rsidR="0019080F" w:rsidRDefault="0019080F">
      <w:pPr>
        <w:pStyle w:val="Funotentext"/>
      </w:pPr>
      <w:r>
        <w:rPr>
          <w:rStyle w:val="Funotenzeichen"/>
        </w:rPr>
        <w:footnoteRef/>
      </w:r>
      <w:r>
        <w:t xml:space="preserve"> Soundraw is</w:t>
      </w:r>
      <w:r w:rsidR="00526DF3">
        <w:t>t eine generative KI-Anwendung, welches</w:t>
      </w:r>
      <w:r w:rsidR="00B622C4">
        <w:t xml:space="preserve"> synthetische Musik je nach Eingabe </w:t>
      </w:r>
      <w:r w:rsidR="00E355E1">
        <w:t>kreiert</w:t>
      </w:r>
    </w:p>
  </w:footnote>
  <w:footnote w:id="5">
    <w:p w14:paraId="63C3918E" w14:textId="0171F8A2" w:rsidR="00E355E1" w:rsidRDefault="00E355E1">
      <w:pPr>
        <w:pStyle w:val="Funotentext"/>
      </w:pPr>
      <w:r>
        <w:rPr>
          <w:rStyle w:val="Funotenzeichen"/>
        </w:rPr>
        <w:footnoteRef/>
      </w:r>
      <w:r>
        <w:t xml:space="preserve"> Talkpal ist eine</w:t>
      </w:r>
      <w:r w:rsidR="00763D79">
        <w:t xml:space="preserve"> GPT gestützter </w:t>
      </w:r>
      <w:r w:rsidR="00AE7AC3">
        <w:t>KI-Sprachlehrer</w:t>
      </w:r>
    </w:p>
  </w:footnote>
  <w:footnote w:id="6">
    <w:p w14:paraId="237747E6" w14:textId="78A9F9CA" w:rsidR="000B1380" w:rsidRDefault="000B1380">
      <w:pPr>
        <w:pStyle w:val="Funotentext"/>
      </w:pPr>
      <w:r>
        <w:rPr>
          <w:rStyle w:val="Funotenzeichen"/>
        </w:rPr>
        <w:footnoteRef/>
      </w:r>
      <w:r>
        <w:t xml:space="preserve"> </w:t>
      </w:r>
      <w:r w:rsidR="0075635E" w:rsidRPr="0075635E">
        <w:t>https://github.com/JulianBehler/Seminararbeit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B0A74" w14:textId="77777777" w:rsidR="00A21EF7" w:rsidRDefault="00890B47">
    <w:pPr>
      <w:pStyle w:val="Kopfzeile"/>
      <w:jc w:val="right"/>
    </w:pPr>
    <w:r>
      <w:rPr>
        <w:noProof/>
      </w:rPr>
      <w:drawing>
        <wp:anchor distT="0" distB="0" distL="114300" distR="114300" simplePos="0" relativeHeight="251671040" behindDoc="1" locked="1" layoutInCell="1" allowOverlap="1" wp14:anchorId="1F5D2C0F" wp14:editId="54700853">
          <wp:simplePos x="1435395" y="520995"/>
          <wp:positionH relativeFrom="page">
            <wp:align>center</wp:align>
          </wp:positionH>
          <wp:positionV relativeFrom="page">
            <wp:posOffset>180340</wp:posOffset>
          </wp:positionV>
          <wp:extent cx="7200000" cy="1065600"/>
          <wp:effectExtent l="0" t="0" r="1270" b="1270"/>
          <wp:wrapNone/>
          <wp:docPr id="1316523868" name="Grafik 1316523868" descr="Y:\1_Administration\19_Vorlagen\194_Diplomarbeiten_Seminararbeiten\ude-softec-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Y:\1_Administration\19_Vorlagen\194_Diplomarbeiten_Seminararbeiten\ude-softec-cover.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0" cy="106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F6F0F" w14:textId="77777777" w:rsidR="00A21EF7" w:rsidRDefault="00A21EF7" w:rsidP="00020D19">
    <w:pPr>
      <w:pStyle w:val="Kopfzeile"/>
      <w:pBdr>
        <w:bottom w:val="single" w:sz="6" w:space="1" w:color="auto"/>
      </w:pBdr>
      <w:tabs>
        <w:tab w:val="clear" w:pos="9072"/>
        <w:tab w:val="right" w:pos="8222"/>
      </w:tabs>
    </w:pPr>
    <w:r>
      <w:t>Kurzfassung</w:t>
    </w:r>
    <w:r>
      <w:tab/>
    </w:r>
    <w:r>
      <w:fldChar w:fldCharType="begin"/>
    </w:r>
    <w:r>
      <w:instrText xml:space="preserve"> PAGE </w:instrText>
    </w:r>
    <w:r>
      <w:fldChar w:fldCharType="separate"/>
    </w:r>
    <w:r w:rsidR="006A6C4A">
      <w:rPr>
        <w:noProof/>
      </w:rPr>
      <w:t>II</w:t>
    </w:r>
    <w:r>
      <w:rPr>
        <w:noProof/>
      </w:rPr>
      <w:fldChar w:fldCharType="end"/>
    </w:r>
  </w:p>
  <w:p w14:paraId="6CA493FF" w14:textId="77777777" w:rsidR="00A21EF7" w:rsidRDefault="00A21E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04EFA" w14:textId="77777777" w:rsidR="00A21EF7" w:rsidRDefault="00A21EF7" w:rsidP="00020D19">
    <w:pPr>
      <w:pStyle w:val="Kopfzeile"/>
      <w:pBdr>
        <w:bottom w:val="single" w:sz="6" w:space="1" w:color="auto"/>
      </w:pBdr>
      <w:tabs>
        <w:tab w:val="clear" w:pos="9072"/>
        <w:tab w:val="right" w:pos="8222"/>
      </w:tabs>
    </w:pPr>
    <w:r>
      <w:t>Abstract</w:t>
    </w:r>
    <w:r>
      <w:tab/>
    </w:r>
    <w:r>
      <w:fldChar w:fldCharType="begin"/>
    </w:r>
    <w:r>
      <w:instrText xml:space="preserve"> PAGE </w:instrText>
    </w:r>
    <w:r>
      <w:fldChar w:fldCharType="separate"/>
    </w:r>
    <w:r w:rsidR="006A6C4A">
      <w:rPr>
        <w:noProof/>
      </w:rPr>
      <w:t>III</w:t>
    </w:r>
    <w:r>
      <w:rPr>
        <w:noProof/>
      </w:rPr>
      <w:fldChar w:fldCharType="end"/>
    </w:r>
  </w:p>
  <w:p w14:paraId="65427E46" w14:textId="77777777" w:rsidR="00A21EF7" w:rsidRDefault="00A21EF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C35DB" w14:textId="77777777" w:rsidR="00A21EF7" w:rsidRDefault="00A21EF7">
    <w:pPr>
      <w:pStyle w:val="Kopfzeile"/>
      <w:pBdr>
        <w:bottom w:val="single" w:sz="6" w:space="1" w:color="auto"/>
      </w:pBdr>
      <w:tabs>
        <w:tab w:val="clear" w:pos="9072"/>
        <w:tab w:val="left" w:pos="7000"/>
      </w:tabs>
    </w:pPr>
    <w:r>
      <w:tab/>
    </w:r>
  </w:p>
  <w:p w14:paraId="0A1AC823" w14:textId="77777777" w:rsidR="00A21EF7" w:rsidRDefault="00A21EF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138CB" w14:textId="77777777" w:rsidR="00A21EF7" w:rsidRDefault="00A21EF7"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6A6C4A">
      <w:rPr>
        <w:noProof/>
      </w:rPr>
      <w:t>IV</w:t>
    </w:r>
    <w:r>
      <w:rPr>
        <w:noProof/>
      </w:rPr>
      <w:fldChar w:fldCharType="end"/>
    </w:r>
  </w:p>
  <w:p w14:paraId="6E4C9364" w14:textId="77777777" w:rsidR="00A21EF7" w:rsidRDefault="00A21EF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5C4AA" w14:textId="77777777" w:rsidR="00A21EF7" w:rsidRDefault="00A21EF7" w:rsidP="00020D19">
    <w:pPr>
      <w:pStyle w:val="Kopfzeile"/>
      <w:pBdr>
        <w:bottom w:val="single" w:sz="6" w:space="1" w:color="auto"/>
      </w:pBdr>
      <w:tabs>
        <w:tab w:val="clear" w:pos="9072"/>
        <w:tab w:val="right" w:pos="8222"/>
      </w:tabs>
    </w:pPr>
    <w:r>
      <w:t>Abbildungsverzeichnis</w:t>
    </w:r>
    <w:r>
      <w:tab/>
    </w:r>
    <w:r>
      <w:fldChar w:fldCharType="begin"/>
    </w:r>
    <w:r>
      <w:instrText xml:space="preserve"> PAGE </w:instrText>
    </w:r>
    <w:r>
      <w:fldChar w:fldCharType="separate"/>
    </w:r>
    <w:r w:rsidR="006A6C4A">
      <w:rPr>
        <w:noProof/>
      </w:rPr>
      <w:t>V</w:t>
    </w:r>
    <w:r>
      <w:rPr>
        <w:noProof/>
      </w:rPr>
      <w:fldChar w:fldCharType="end"/>
    </w:r>
  </w:p>
  <w:p w14:paraId="02E6A3B3" w14:textId="77777777" w:rsidR="00A21EF7" w:rsidRDefault="00A21EF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89520" w14:textId="77777777" w:rsidR="00A21EF7" w:rsidRDefault="00A21EF7" w:rsidP="00020D19">
    <w:pPr>
      <w:pStyle w:val="Kopfzeile"/>
      <w:pBdr>
        <w:bottom w:val="single" w:sz="6" w:space="1" w:color="auto"/>
      </w:pBdr>
      <w:tabs>
        <w:tab w:val="clear" w:pos="9072"/>
        <w:tab w:val="right" w:pos="8222"/>
      </w:tabs>
    </w:pPr>
    <w:r>
      <w:t>Abkürzungsverzeichnis</w:t>
    </w:r>
    <w:r>
      <w:tab/>
    </w:r>
    <w:r>
      <w:fldChar w:fldCharType="begin"/>
    </w:r>
    <w:r>
      <w:instrText xml:space="preserve"> PAGE </w:instrText>
    </w:r>
    <w:r>
      <w:fldChar w:fldCharType="separate"/>
    </w:r>
    <w:r w:rsidR="006A6C4A">
      <w:rPr>
        <w:noProof/>
      </w:rPr>
      <w:t>VII</w:t>
    </w:r>
    <w:r>
      <w:rPr>
        <w:noProof/>
      </w:rPr>
      <w:fldChar w:fldCharType="end"/>
    </w:r>
  </w:p>
  <w:p w14:paraId="73DDAB56" w14:textId="77777777" w:rsidR="00A21EF7" w:rsidRDefault="00A21EF7">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38481" w14:textId="6A511ABE" w:rsidR="00A21EF7" w:rsidRDefault="00000000">
    <w:pPr>
      <w:pStyle w:val="Kopfzeile"/>
      <w:pBdr>
        <w:bottom w:val="single" w:sz="6" w:space="1" w:color="auto"/>
      </w:pBdr>
      <w:tabs>
        <w:tab w:val="clear" w:pos="9072"/>
        <w:tab w:val="left" w:pos="6720"/>
        <w:tab w:val="right" w:pos="8222"/>
      </w:tabs>
    </w:pPr>
    <w:fldSimple w:instr=" STYLEREF  &quot;Überschrift 1&quot;  \* MERGEFORMAT ">
      <w:r w:rsidR="00D562DD">
        <w:rPr>
          <w:noProof/>
        </w:rPr>
        <w:t>Diskussion und Limitationen</w:t>
      </w:r>
    </w:fldSimple>
    <w:r w:rsidR="00A21EF7">
      <w:tab/>
    </w:r>
    <w:r w:rsidR="00A21EF7">
      <w:tab/>
    </w:r>
    <w:r w:rsidR="00A21EF7">
      <w:fldChar w:fldCharType="begin"/>
    </w:r>
    <w:r w:rsidR="00A21EF7">
      <w:instrText xml:space="preserve"> PAGE </w:instrText>
    </w:r>
    <w:r w:rsidR="00A21EF7">
      <w:fldChar w:fldCharType="separate"/>
    </w:r>
    <w:r w:rsidR="006A6C4A">
      <w:rPr>
        <w:noProof/>
      </w:rPr>
      <w:t>9</w:t>
    </w:r>
    <w:r w:rsidR="00A21EF7">
      <w:rPr>
        <w:noProof/>
      </w:rPr>
      <w:fldChar w:fldCharType="end"/>
    </w:r>
  </w:p>
  <w:p w14:paraId="13EF2E2B" w14:textId="77777777" w:rsidR="00A21EF7" w:rsidRDefault="00A21EF7">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68E83" w14:textId="53220433" w:rsidR="00A21EF7" w:rsidRDefault="00000000">
    <w:pPr>
      <w:pStyle w:val="Kopfzeile"/>
      <w:pBdr>
        <w:bottom w:val="single" w:sz="6" w:space="1" w:color="auto"/>
      </w:pBdr>
      <w:tabs>
        <w:tab w:val="clear" w:pos="9072"/>
        <w:tab w:val="left" w:pos="6720"/>
        <w:tab w:val="right" w:pos="8222"/>
      </w:tabs>
    </w:pPr>
    <w:fldSimple w:instr=" STYLEREF  &quot;Überschrift 1 nicht im Verzeichnis&quot;  \* MERGEFORMAT ">
      <w:r w:rsidR="003443C8">
        <w:rPr>
          <w:noProof/>
        </w:rPr>
        <w:t>Inhaltsverzeichnis</w:t>
      </w:r>
    </w:fldSimple>
    <w:r w:rsidR="00A21EF7">
      <w:tab/>
    </w:r>
    <w:r w:rsidR="00A21EF7">
      <w:tab/>
    </w:r>
    <w:r w:rsidR="00A21EF7" w:rsidRPr="005C33CD">
      <w:fldChar w:fldCharType="begin"/>
    </w:r>
    <w:r w:rsidR="00A21EF7" w:rsidRPr="005C33CD">
      <w:instrText xml:space="preserve"> PAGE </w:instrText>
    </w:r>
    <w:r w:rsidR="00A21EF7" w:rsidRPr="005C33CD">
      <w:fldChar w:fldCharType="separate"/>
    </w:r>
    <w:r w:rsidR="006A6C4A" w:rsidRPr="005C33CD">
      <w:rPr>
        <w:noProof/>
      </w:rPr>
      <w:t>1</w:t>
    </w:r>
    <w:r w:rsidR="005C33CD" w:rsidRPr="005C33CD">
      <w:rPr>
        <w:noProof/>
      </w:rPr>
      <w:t>2</w:t>
    </w:r>
    <w:r w:rsidR="00A21EF7" w:rsidRPr="005C33CD">
      <w:rPr>
        <w:noProof/>
      </w:rPr>
      <w:fldChar w:fldCharType="end"/>
    </w:r>
  </w:p>
  <w:p w14:paraId="4A260EF5" w14:textId="77777777" w:rsidR="00A21EF7" w:rsidRDefault="00A21E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E761B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D808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6A11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32CE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BAE4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0A0D33AA"/>
    <w:multiLevelType w:val="hybridMultilevel"/>
    <w:tmpl w:val="9778756E"/>
    <w:lvl w:ilvl="0" w:tplc="1F8CB57E">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76D05"/>
    <w:multiLevelType w:val="hybridMultilevel"/>
    <w:tmpl w:val="67661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6BE3EE9"/>
    <w:multiLevelType w:val="hybridMultilevel"/>
    <w:tmpl w:val="5808C5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6" w15:restartNumberingAfterBreak="0">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BB06EC5"/>
    <w:multiLevelType w:val="multilevel"/>
    <w:tmpl w:val="5760759C"/>
    <w:lvl w:ilvl="0">
      <w:start w:val="1"/>
      <w:numFmt w:val="decimal"/>
      <w:pStyle w:val="berschrift1"/>
      <w:lvlText w:val="%1"/>
      <w:lvlJc w:val="left"/>
      <w:pPr>
        <w:tabs>
          <w:tab w:val="num" w:pos="8788"/>
        </w:tabs>
        <w:ind w:left="8788" w:hanging="567"/>
      </w:pPr>
      <w:rPr>
        <w:rFonts w:hint="default"/>
      </w:rPr>
    </w:lvl>
    <w:lvl w:ilvl="1">
      <w:start w:val="1"/>
      <w:numFmt w:val="decimal"/>
      <w:pStyle w:val="berschrift2"/>
      <w:lvlText w:val="%1.%2"/>
      <w:lvlJc w:val="left"/>
      <w:pPr>
        <w:tabs>
          <w:tab w:val="num" w:pos="765"/>
        </w:tabs>
        <w:ind w:left="765" w:hanging="765"/>
      </w:pPr>
      <w:rPr>
        <w:rFonts w:hint="default"/>
      </w:rPr>
    </w:lvl>
    <w:lvl w:ilvl="2">
      <w:start w:val="1"/>
      <w:numFmt w:val="decimal"/>
      <w:pStyle w:val="berschrift3"/>
      <w:lvlText w:val="%1.%2.%3"/>
      <w:lvlJc w:val="left"/>
      <w:pPr>
        <w:tabs>
          <w:tab w:val="num" w:pos="964"/>
        </w:tabs>
        <w:ind w:left="964" w:hanging="964"/>
      </w:pPr>
      <w:rPr>
        <w:rFonts w:hint="default"/>
      </w:rPr>
    </w:lvl>
    <w:lvl w:ilvl="3">
      <w:start w:val="1"/>
      <w:numFmt w:val="decimal"/>
      <w:pStyle w:val="berschrift4"/>
      <w:lvlText w:val="%1.%2.%3.%4"/>
      <w:lvlJc w:val="left"/>
      <w:pPr>
        <w:tabs>
          <w:tab w:val="num" w:pos="1162"/>
        </w:tabs>
        <w:ind w:left="1162" w:hanging="1162"/>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8" w15:restartNumberingAfterBreak="0">
    <w:nsid w:val="21863957"/>
    <w:multiLevelType w:val="hybridMultilevel"/>
    <w:tmpl w:val="FC9802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54D241D"/>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0A1200A"/>
    <w:multiLevelType w:val="hybridMultilevel"/>
    <w:tmpl w:val="27369B64"/>
    <w:lvl w:ilvl="0" w:tplc="EC029E92">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15:restartNumberingAfterBreak="0">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4" w15:restartNumberingAfterBreak="0">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5" w15:restartNumberingAfterBreak="0">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C56692"/>
    <w:multiLevelType w:val="hybridMultilevel"/>
    <w:tmpl w:val="66AE8C6A"/>
    <w:lvl w:ilvl="0" w:tplc="90F6ACE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4E392E63"/>
    <w:multiLevelType w:val="hybridMultilevel"/>
    <w:tmpl w:val="9DB00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1" w15:restartNumberingAfterBreak="0">
    <w:nsid w:val="5B17430D"/>
    <w:multiLevelType w:val="hybridMultilevel"/>
    <w:tmpl w:val="0A968C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D0A5D19"/>
    <w:multiLevelType w:val="hybridMultilevel"/>
    <w:tmpl w:val="82300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A954F3"/>
    <w:multiLevelType w:val="hybridMultilevel"/>
    <w:tmpl w:val="45BEE878"/>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35" w15:restartNumberingAfterBreak="0">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6" w15:restartNumberingAfterBreak="0">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16cid:durableId="618489357">
    <w:abstractNumId w:val="17"/>
  </w:num>
  <w:num w:numId="2" w16cid:durableId="884606913">
    <w:abstractNumId w:val="25"/>
  </w:num>
  <w:num w:numId="3" w16cid:durableId="115956121">
    <w:abstractNumId w:val="27"/>
  </w:num>
  <w:num w:numId="4" w16cid:durableId="554899830">
    <w:abstractNumId w:val="28"/>
  </w:num>
  <w:num w:numId="5" w16cid:durableId="476461846">
    <w:abstractNumId w:val="9"/>
  </w:num>
  <w:num w:numId="6" w16cid:durableId="114644436">
    <w:abstractNumId w:val="7"/>
  </w:num>
  <w:num w:numId="7" w16cid:durableId="1650210102">
    <w:abstractNumId w:val="6"/>
  </w:num>
  <w:num w:numId="8" w16cid:durableId="541134281">
    <w:abstractNumId w:val="5"/>
  </w:num>
  <w:num w:numId="9" w16cid:durableId="147938425">
    <w:abstractNumId w:val="4"/>
  </w:num>
  <w:num w:numId="10" w16cid:durableId="1838230662">
    <w:abstractNumId w:val="22"/>
  </w:num>
  <w:num w:numId="11" w16cid:durableId="909540619">
    <w:abstractNumId w:val="8"/>
  </w:num>
  <w:num w:numId="12" w16cid:durableId="1453859592">
    <w:abstractNumId w:val="3"/>
  </w:num>
  <w:num w:numId="13" w16cid:durableId="1085567232">
    <w:abstractNumId w:val="2"/>
  </w:num>
  <w:num w:numId="14" w16cid:durableId="497384758">
    <w:abstractNumId w:val="1"/>
  </w:num>
  <w:num w:numId="15" w16cid:durableId="1748650532">
    <w:abstractNumId w:val="0"/>
  </w:num>
  <w:num w:numId="16" w16cid:durableId="1207568539">
    <w:abstractNumId w:val="19"/>
  </w:num>
  <w:num w:numId="17" w16cid:durableId="837695478">
    <w:abstractNumId w:val="16"/>
  </w:num>
  <w:num w:numId="18" w16cid:durableId="1434400019">
    <w:abstractNumId w:val="15"/>
  </w:num>
  <w:num w:numId="19" w16cid:durableId="1602907418">
    <w:abstractNumId w:val="10"/>
  </w:num>
  <w:num w:numId="20" w16cid:durableId="228270570">
    <w:abstractNumId w:val="37"/>
  </w:num>
  <w:num w:numId="21" w16cid:durableId="6447346">
    <w:abstractNumId w:val="30"/>
  </w:num>
  <w:num w:numId="22" w16cid:durableId="538051795">
    <w:abstractNumId w:val="35"/>
  </w:num>
  <w:num w:numId="23" w16cid:durableId="1854683793">
    <w:abstractNumId w:val="21"/>
  </w:num>
  <w:num w:numId="24" w16cid:durableId="1975406675">
    <w:abstractNumId w:val="24"/>
  </w:num>
  <w:num w:numId="25" w16cid:durableId="704403379">
    <w:abstractNumId w:val="23"/>
  </w:num>
  <w:num w:numId="26" w16cid:durableId="1921328232">
    <w:abstractNumId w:val="36"/>
  </w:num>
  <w:num w:numId="27" w16cid:durableId="465008858">
    <w:abstractNumId w:val="13"/>
  </w:num>
  <w:num w:numId="28" w16cid:durableId="755442260">
    <w:abstractNumId w:val="11"/>
  </w:num>
  <w:num w:numId="29" w16cid:durableId="187519294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85129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6636353">
    <w:abstractNumId w:val="17"/>
  </w:num>
  <w:num w:numId="32" w16cid:durableId="866136160">
    <w:abstractNumId w:val="26"/>
  </w:num>
  <w:num w:numId="33" w16cid:durableId="17883571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4506669">
    <w:abstractNumId w:val="11"/>
  </w:num>
  <w:num w:numId="35" w16cid:durableId="2105690797">
    <w:abstractNumId w:val="11"/>
  </w:num>
  <w:num w:numId="36" w16cid:durableId="990988592">
    <w:abstractNumId w:val="11"/>
  </w:num>
  <w:num w:numId="37" w16cid:durableId="1287614312">
    <w:abstractNumId w:val="11"/>
  </w:num>
  <w:num w:numId="38" w16cid:durableId="680742482">
    <w:abstractNumId w:val="11"/>
  </w:num>
  <w:num w:numId="39" w16cid:durableId="1486241715">
    <w:abstractNumId w:val="29"/>
  </w:num>
  <w:num w:numId="40" w16cid:durableId="1322003971">
    <w:abstractNumId w:val="31"/>
  </w:num>
  <w:num w:numId="41" w16cid:durableId="70320582">
    <w:abstractNumId w:val="14"/>
  </w:num>
  <w:num w:numId="42" w16cid:durableId="1205290680">
    <w:abstractNumId w:val="18"/>
  </w:num>
  <w:num w:numId="43" w16cid:durableId="1336958253">
    <w:abstractNumId w:val="33"/>
  </w:num>
  <w:num w:numId="44" w16cid:durableId="1993899510">
    <w:abstractNumId w:val="12"/>
  </w:num>
  <w:num w:numId="45" w16cid:durableId="1246836510">
    <w:abstractNumId w:val="34"/>
  </w:num>
  <w:num w:numId="46" w16cid:durableId="1445124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activeWritingStyle w:appName="MSWord" w:lang="de-DE"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2"/>
  <w:hyphenationZone w:val="99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3B"/>
    <w:rsid w:val="00000216"/>
    <w:rsid w:val="00002144"/>
    <w:rsid w:val="00003112"/>
    <w:rsid w:val="0000336B"/>
    <w:rsid w:val="00003AD8"/>
    <w:rsid w:val="00003E4A"/>
    <w:rsid w:val="00005A1C"/>
    <w:rsid w:val="0000647A"/>
    <w:rsid w:val="000076C6"/>
    <w:rsid w:val="00011601"/>
    <w:rsid w:val="00011A60"/>
    <w:rsid w:val="00013291"/>
    <w:rsid w:val="00014A68"/>
    <w:rsid w:val="00015340"/>
    <w:rsid w:val="000157E2"/>
    <w:rsid w:val="0001736D"/>
    <w:rsid w:val="0001762A"/>
    <w:rsid w:val="00017E70"/>
    <w:rsid w:val="00020D19"/>
    <w:rsid w:val="00020E13"/>
    <w:rsid w:val="00021BED"/>
    <w:rsid w:val="00021D30"/>
    <w:rsid w:val="00024D4F"/>
    <w:rsid w:val="00024D55"/>
    <w:rsid w:val="00026919"/>
    <w:rsid w:val="0003029A"/>
    <w:rsid w:val="0003213F"/>
    <w:rsid w:val="00032160"/>
    <w:rsid w:val="00032B5E"/>
    <w:rsid w:val="00033E93"/>
    <w:rsid w:val="0003459C"/>
    <w:rsid w:val="000354F1"/>
    <w:rsid w:val="00036499"/>
    <w:rsid w:val="00037E3E"/>
    <w:rsid w:val="000410C7"/>
    <w:rsid w:val="00041A7D"/>
    <w:rsid w:val="00042C8B"/>
    <w:rsid w:val="00047774"/>
    <w:rsid w:val="00047D63"/>
    <w:rsid w:val="00050F5B"/>
    <w:rsid w:val="00052D5C"/>
    <w:rsid w:val="00062E3A"/>
    <w:rsid w:val="00063B8C"/>
    <w:rsid w:val="000675DB"/>
    <w:rsid w:val="000679A2"/>
    <w:rsid w:val="00070B22"/>
    <w:rsid w:val="00075F4D"/>
    <w:rsid w:val="000824CB"/>
    <w:rsid w:val="0008331C"/>
    <w:rsid w:val="00086E81"/>
    <w:rsid w:val="00087382"/>
    <w:rsid w:val="00090762"/>
    <w:rsid w:val="00090C0E"/>
    <w:rsid w:val="0009139B"/>
    <w:rsid w:val="00091BD7"/>
    <w:rsid w:val="0009318E"/>
    <w:rsid w:val="000939E1"/>
    <w:rsid w:val="000955E8"/>
    <w:rsid w:val="00096B79"/>
    <w:rsid w:val="000A14D0"/>
    <w:rsid w:val="000A1BA8"/>
    <w:rsid w:val="000A35A2"/>
    <w:rsid w:val="000A3BCC"/>
    <w:rsid w:val="000A5DBA"/>
    <w:rsid w:val="000A72F6"/>
    <w:rsid w:val="000A7D0B"/>
    <w:rsid w:val="000B1380"/>
    <w:rsid w:val="000B1680"/>
    <w:rsid w:val="000B20A9"/>
    <w:rsid w:val="000B2D4B"/>
    <w:rsid w:val="000B41C3"/>
    <w:rsid w:val="000B4368"/>
    <w:rsid w:val="000B4682"/>
    <w:rsid w:val="000B4D1E"/>
    <w:rsid w:val="000B5A44"/>
    <w:rsid w:val="000B76C9"/>
    <w:rsid w:val="000B7AD2"/>
    <w:rsid w:val="000C0F04"/>
    <w:rsid w:val="000C2115"/>
    <w:rsid w:val="000C2AD7"/>
    <w:rsid w:val="000C2B02"/>
    <w:rsid w:val="000D072D"/>
    <w:rsid w:val="000D0B0D"/>
    <w:rsid w:val="000D3146"/>
    <w:rsid w:val="000D61BC"/>
    <w:rsid w:val="000D6732"/>
    <w:rsid w:val="000D7402"/>
    <w:rsid w:val="000E0662"/>
    <w:rsid w:val="000E104B"/>
    <w:rsid w:val="000E17A3"/>
    <w:rsid w:val="000E20C2"/>
    <w:rsid w:val="000E3661"/>
    <w:rsid w:val="000E71BA"/>
    <w:rsid w:val="000E74EC"/>
    <w:rsid w:val="000F540B"/>
    <w:rsid w:val="000F749E"/>
    <w:rsid w:val="000F7DE7"/>
    <w:rsid w:val="0010068D"/>
    <w:rsid w:val="00101C09"/>
    <w:rsid w:val="00102858"/>
    <w:rsid w:val="00106309"/>
    <w:rsid w:val="00106448"/>
    <w:rsid w:val="0010707E"/>
    <w:rsid w:val="00107214"/>
    <w:rsid w:val="001073C1"/>
    <w:rsid w:val="001104BD"/>
    <w:rsid w:val="00110AC9"/>
    <w:rsid w:val="00115EFC"/>
    <w:rsid w:val="001205EE"/>
    <w:rsid w:val="001210E2"/>
    <w:rsid w:val="0012130A"/>
    <w:rsid w:val="0012166C"/>
    <w:rsid w:val="0012426A"/>
    <w:rsid w:val="001253DC"/>
    <w:rsid w:val="00126B4A"/>
    <w:rsid w:val="00127A55"/>
    <w:rsid w:val="00127EDF"/>
    <w:rsid w:val="0013561E"/>
    <w:rsid w:val="001366D1"/>
    <w:rsid w:val="00142006"/>
    <w:rsid w:val="00143275"/>
    <w:rsid w:val="0014359E"/>
    <w:rsid w:val="00144322"/>
    <w:rsid w:val="00145CB9"/>
    <w:rsid w:val="00146D8A"/>
    <w:rsid w:val="001471DB"/>
    <w:rsid w:val="001507D4"/>
    <w:rsid w:val="00150962"/>
    <w:rsid w:val="00154FA2"/>
    <w:rsid w:val="0015554B"/>
    <w:rsid w:val="001575B8"/>
    <w:rsid w:val="00157784"/>
    <w:rsid w:val="001630AD"/>
    <w:rsid w:val="0016433C"/>
    <w:rsid w:val="001652AA"/>
    <w:rsid w:val="001657BE"/>
    <w:rsid w:val="00167341"/>
    <w:rsid w:val="001676DB"/>
    <w:rsid w:val="00170216"/>
    <w:rsid w:val="001728BA"/>
    <w:rsid w:val="00175A86"/>
    <w:rsid w:val="00175FA7"/>
    <w:rsid w:val="00176C0B"/>
    <w:rsid w:val="00180C57"/>
    <w:rsid w:val="001818F3"/>
    <w:rsid w:val="001878DE"/>
    <w:rsid w:val="0019080F"/>
    <w:rsid w:val="00191673"/>
    <w:rsid w:val="00191991"/>
    <w:rsid w:val="0019390C"/>
    <w:rsid w:val="0019411F"/>
    <w:rsid w:val="00197A9A"/>
    <w:rsid w:val="001A0E63"/>
    <w:rsid w:val="001A1C5A"/>
    <w:rsid w:val="001A2FC4"/>
    <w:rsid w:val="001A42A9"/>
    <w:rsid w:val="001A490C"/>
    <w:rsid w:val="001A6850"/>
    <w:rsid w:val="001A7F5F"/>
    <w:rsid w:val="001B14D2"/>
    <w:rsid w:val="001B14D7"/>
    <w:rsid w:val="001B2A37"/>
    <w:rsid w:val="001B2FD1"/>
    <w:rsid w:val="001B398A"/>
    <w:rsid w:val="001B5C79"/>
    <w:rsid w:val="001C3055"/>
    <w:rsid w:val="001C3F4A"/>
    <w:rsid w:val="001C44D2"/>
    <w:rsid w:val="001C592F"/>
    <w:rsid w:val="001C6134"/>
    <w:rsid w:val="001C7238"/>
    <w:rsid w:val="001C729E"/>
    <w:rsid w:val="001C7B3B"/>
    <w:rsid w:val="001D049D"/>
    <w:rsid w:val="001D079D"/>
    <w:rsid w:val="001D0E33"/>
    <w:rsid w:val="001D1392"/>
    <w:rsid w:val="001D27FC"/>
    <w:rsid w:val="001D3529"/>
    <w:rsid w:val="001D5E37"/>
    <w:rsid w:val="001D6815"/>
    <w:rsid w:val="001D72AC"/>
    <w:rsid w:val="001E1595"/>
    <w:rsid w:val="001E651F"/>
    <w:rsid w:val="001E66BA"/>
    <w:rsid w:val="001E6A01"/>
    <w:rsid w:val="001E6EAB"/>
    <w:rsid w:val="001E7F3B"/>
    <w:rsid w:val="001E7FCD"/>
    <w:rsid w:val="001F0642"/>
    <w:rsid w:val="001F0B16"/>
    <w:rsid w:val="001F254F"/>
    <w:rsid w:val="001F63CE"/>
    <w:rsid w:val="001F6620"/>
    <w:rsid w:val="001F711D"/>
    <w:rsid w:val="001F73BC"/>
    <w:rsid w:val="001F791E"/>
    <w:rsid w:val="002016CB"/>
    <w:rsid w:val="0020174B"/>
    <w:rsid w:val="00203108"/>
    <w:rsid w:val="002038FB"/>
    <w:rsid w:val="00204D98"/>
    <w:rsid w:val="002050C5"/>
    <w:rsid w:val="00207557"/>
    <w:rsid w:val="0020763C"/>
    <w:rsid w:val="00207DAA"/>
    <w:rsid w:val="002106C4"/>
    <w:rsid w:val="00210769"/>
    <w:rsid w:val="00211B1B"/>
    <w:rsid w:val="00213410"/>
    <w:rsid w:val="002145AE"/>
    <w:rsid w:val="00216546"/>
    <w:rsid w:val="002213A5"/>
    <w:rsid w:val="00222F4D"/>
    <w:rsid w:val="00223B54"/>
    <w:rsid w:val="00223F8C"/>
    <w:rsid w:val="00224568"/>
    <w:rsid w:val="002248A0"/>
    <w:rsid w:val="00224BE7"/>
    <w:rsid w:val="00224DAB"/>
    <w:rsid w:val="00226145"/>
    <w:rsid w:val="002263E9"/>
    <w:rsid w:val="0023035E"/>
    <w:rsid w:val="00233641"/>
    <w:rsid w:val="00233AB4"/>
    <w:rsid w:val="00234518"/>
    <w:rsid w:val="00235244"/>
    <w:rsid w:val="00236B08"/>
    <w:rsid w:val="00236D0C"/>
    <w:rsid w:val="00240238"/>
    <w:rsid w:val="00241C94"/>
    <w:rsid w:val="002443B3"/>
    <w:rsid w:val="00246F8C"/>
    <w:rsid w:val="002503B6"/>
    <w:rsid w:val="00250701"/>
    <w:rsid w:val="00250DAE"/>
    <w:rsid w:val="00250FDE"/>
    <w:rsid w:val="002564A5"/>
    <w:rsid w:val="0025700D"/>
    <w:rsid w:val="002577EA"/>
    <w:rsid w:val="00257A3C"/>
    <w:rsid w:val="00260CA6"/>
    <w:rsid w:val="00261D9A"/>
    <w:rsid w:val="002634AF"/>
    <w:rsid w:val="002638A2"/>
    <w:rsid w:val="00264692"/>
    <w:rsid w:val="0026626F"/>
    <w:rsid w:val="00267F19"/>
    <w:rsid w:val="0027042B"/>
    <w:rsid w:val="00270598"/>
    <w:rsid w:val="002739B8"/>
    <w:rsid w:val="002755FC"/>
    <w:rsid w:val="00276A2C"/>
    <w:rsid w:val="00276B5C"/>
    <w:rsid w:val="00277683"/>
    <w:rsid w:val="002776E7"/>
    <w:rsid w:val="002806AD"/>
    <w:rsid w:val="00280CD4"/>
    <w:rsid w:val="00280FB4"/>
    <w:rsid w:val="00281851"/>
    <w:rsid w:val="00282CD8"/>
    <w:rsid w:val="00283E38"/>
    <w:rsid w:val="0028467F"/>
    <w:rsid w:val="00284F2B"/>
    <w:rsid w:val="0028562E"/>
    <w:rsid w:val="00285C80"/>
    <w:rsid w:val="00287FC2"/>
    <w:rsid w:val="0029278E"/>
    <w:rsid w:val="00293E8C"/>
    <w:rsid w:val="00294928"/>
    <w:rsid w:val="00296E64"/>
    <w:rsid w:val="002A02A1"/>
    <w:rsid w:val="002A0D00"/>
    <w:rsid w:val="002A0F4D"/>
    <w:rsid w:val="002A3017"/>
    <w:rsid w:val="002A3D24"/>
    <w:rsid w:val="002A4432"/>
    <w:rsid w:val="002A53F6"/>
    <w:rsid w:val="002A7D89"/>
    <w:rsid w:val="002B03A8"/>
    <w:rsid w:val="002B1B68"/>
    <w:rsid w:val="002B4A09"/>
    <w:rsid w:val="002C1480"/>
    <w:rsid w:val="002C4724"/>
    <w:rsid w:val="002C58C5"/>
    <w:rsid w:val="002C7165"/>
    <w:rsid w:val="002C7B5F"/>
    <w:rsid w:val="002C7EC3"/>
    <w:rsid w:val="002D3888"/>
    <w:rsid w:val="002D40D4"/>
    <w:rsid w:val="002D4FCF"/>
    <w:rsid w:val="002D68F9"/>
    <w:rsid w:val="002E06F8"/>
    <w:rsid w:val="002E15A1"/>
    <w:rsid w:val="002E3FE5"/>
    <w:rsid w:val="002E43DE"/>
    <w:rsid w:val="002E6570"/>
    <w:rsid w:val="002F2A58"/>
    <w:rsid w:val="002F5DCA"/>
    <w:rsid w:val="002F7C1A"/>
    <w:rsid w:val="003000F9"/>
    <w:rsid w:val="003001C5"/>
    <w:rsid w:val="00300BCB"/>
    <w:rsid w:val="0030569F"/>
    <w:rsid w:val="003063B8"/>
    <w:rsid w:val="00314833"/>
    <w:rsid w:val="003153EF"/>
    <w:rsid w:val="00315E29"/>
    <w:rsid w:val="00315FA9"/>
    <w:rsid w:val="00317EA8"/>
    <w:rsid w:val="00321053"/>
    <w:rsid w:val="0032130A"/>
    <w:rsid w:val="00323E77"/>
    <w:rsid w:val="00323FA9"/>
    <w:rsid w:val="003254EA"/>
    <w:rsid w:val="0032594C"/>
    <w:rsid w:val="00326EF4"/>
    <w:rsid w:val="003274E1"/>
    <w:rsid w:val="00330242"/>
    <w:rsid w:val="00331A60"/>
    <w:rsid w:val="00332A15"/>
    <w:rsid w:val="003331BD"/>
    <w:rsid w:val="00333303"/>
    <w:rsid w:val="003365AA"/>
    <w:rsid w:val="00337EE4"/>
    <w:rsid w:val="00341A01"/>
    <w:rsid w:val="003443C8"/>
    <w:rsid w:val="00345540"/>
    <w:rsid w:val="00345747"/>
    <w:rsid w:val="00347BAC"/>
    <w:rsid w:val="003559DB"/>
    <w:rsid w:val="00355A3E"/>
    <w:rsid w:val="00357A8C"/>
    <w:rsid w:val="00357CDE"/>
    <w:rsid w:val="00360226"/>
    <w:rsid w:val="00361EB3"/>
    <w:rsid w:val="00362A6D"/>
    <w:rsid w:val="00363417"/>
    <w:rsid w:val="00365F80"/>
    <w:rsid w:val="00365FDE"/>
    <w:rsid w:val="0037109D"/>
    <w:rsid w:val="00371167"/>
    <w:rsid w:val="00372AC2"/>
    <w:rsid w:val="00374FE3"/>
    <w:rsid w:val="00374FF5"/>
    <w:rsid w:val="003759A9"/>
    <w:rsid w:val="003806FD"/>
    <w:rsid w:val="00380F72"/>
    <w:rsid w:val="003823D5"/>
    <w:rsid w:val="00383346"/>
    <w:rsid w:val="00383A73"/>
    <w:rsid w:val="003850F1"/>
    <w:rsid w:val="003855D4"/>
    <w:rsid w:val="003858D9"/>
    <w:rsid w:val="003876AD"/>
    <w:rsid w:val="0039206E"/>
    <w:rsid w:val="0039383D"/>
    <w:rsid w:val="0039481A"/>
    <w:rsid w:val="003A0485"/>
    <w:rsid w:val="003A0CB5"/>
    <w:rsid w:val="003A0E9B"/>
    <w:rsid w:val="003A170C"/>
    <w:rsid w:val="003A3893"/>
    <w:rsid w:val="003A7633"/>
    <w:rsid w:val="003B0499"/>
    <w:rsid w:val="003B1222"/>
    <w:rsid w:val="003B17C1"/>
    <w:rsid w:val="003B2136"/>
    <w:rsid w:val="003B2E00"/>
    <w:rsid w:val="003B71F9"/>
    <w:rsid w:val="003C1DA4"/>
    <w:rsid w:val="003C22B6"/>
    <w:rsid w:val="003C30B3"/>
    <w:rsid w:val="003C32FE"/>
    <w:rsid w:val="003C3EF8"/>
    <w:rsid w:val="003C540D"/>
    <w:rsid w:val="003D2D62"/>
    <w:rsid w:val="003D45C0"/>
    <w:rsid w:val="003D4F53"/>
    <w:rsid w:val="003D5861"/>
    <w:rsid w:val="003D75FF"/>
    <w:rsid w:val="003D7724"/>
    <w:rsid w:val="003E0D4A"/>
    <w:rsid w:val="003E131D"/>
    <w:rsid w:val="003E3153"/>
    <w:rsid w:val="003E5876"/>
    <w:rsid w:val="003E6467"/>
    <w:rsid w:val="003E6DE6"/>
    <w:rsid w:val="003E72D2"/>
    <w:rsid w:val="003E79CB"/>
    <w:rsid w:val="003F38AA"/>
    <w:rsid w:val="00404D8B"/>
    <w:rsid w:val="00404E57"/>
    <w:rsid w:val="004102AA"/>
    <w:rsid w:val="00412B53"/>
    <w:rsid w:val="00413336"/>
    <w:rsid w:val="0041441E"/>
    <w:rsid w:val="00414551"/>
    <w:rsid w:val="00414E14"/>
    <w:rsid w:val="00415157"/>
    <w:rsid w:val="00415D0B"/>
    <w:rsid w:val="004161F1"/>
    <w:rsid w:val="00417CC4"/>
    <w:rsid w:val="00420D64"/>
    <w:rsid w:val="004216BB"/>
    <w:rsid w:val="0042339C"/>
    <w:rsid w:val="004237A2"/>
    <w:rsid w:val="0042511C"/>
    <w:rsid w:val="00427D34"/>
    <w:rsid w:val="00430A33"/>
    <w:rsid w:val="004312B9"/>
    <w:rsid w:val="00432755"/>
    <w:rsid w:val="0043330C"/>
    <w:rsid w:val="00434854"/>
    <w:rsid w:val="004348E9"/>
    <w:rsid w:val="00434DA8"/>
    <w:rsid w:val="00437636"/>
    <w:rsid w:val="004423F7"/>
    <w:rsid w:val="00442557"/>
    <w:rsid w:val="00443CC1"/>
    <w:rsid w:val="004479F2"/>
    <w:rsid w:val="00447BEC"/>
    <w:rsid w:val="00450C39"/>
    <w:rsid w:val="00451371"/>
    <w:rsid w:val="0045342A"/>
    <w:rsid w:val="004538AA"/>
    <w:rsid w:val="004538DC"/>
    <w:rsid w:val="0045401C"/>
    <w:rsid w:val="00454254"/>
    <w:rsid w:val="004544D5"/>
    <w:rsid w:val="00456E9F"/>
    <w:rsid w:val="00457807"/>
    <w:rsid w:val="00460CFF"/>
    <w:rsid w:val="00460F04"/>
    <w:rsid w:val="0046184D"/>
    <w:rsid w:val="0046270C"/>
    <w:rsid w:val="004628B3"/>
    <w:rsid w:val="0047033B"/>
    <w:rsid w:val="004703B2"/>
    <w:rsid w:val="004703B3"/>
    <w:rsid w:val="00471BE9"/>
    <w:rsid w:val="00472639"/>
    <w:rsid w:val="004726E1"/>
    <w:rsid w:val="00472985"/>
    <w:rsid w:val="00472AA4"/>
    <w:rsid w:val="00473180"/>
    <w:rsid w:val="00473E81"/>
    <w:rsid w:val="00474251"/>
    <w:rsid w:val="0047468F"/>
    <w:rsid w:val="00475420"/>
    <w:rsid w:val="00475EEB"/>
    <w:rsid w:val="00480EF2"/>
    <w:rsid w:val="00482259"/>
    <w:rsid w:val="00482E69"/>
    <w:rsid w:val="00483648"/>
    <w:rsid w:val="00484B53"/>
    <w:rsid w:val="00485176"/>
    <w:rsid w:val="004868FF"/>
    <w:rsid w:val="00486C3E"/>
    <w:rsid w:val="0048743E"/>
    <w:rsid w:val="004908A3"/>
    <w:rsid w:val="00494165"/>
    <w:rsid w:val="0049485F"/>
    <w:rsid w:val="004956DF"/>
    <w:rsid w:val="004963EE"/>
    <w:rsid w:val="004A12B2"/>
    <w:rsid w:val="004A432F"/>
    <w:rsid w:val="004A5528"/>
    <w:rsid w:val="004B2048"/>
    <w:rsid w:val="004B2532"/>
    <w:rsid w:val="004B40CF"/>
    <w:rsid w:val="004B6D0B"/>
    <w:rsid w:val="004B79B0"/>
    <w:rsid w:val="004B7F84"/>
    <w:rsid w:val="004C0A32"/>
    <w:rsid w:val="004C16E0"/>
    <w:rsid w:val="004C756D"/>
    <w:rsid w:val="004D065F"/>
    <w:rsid w:val="004D07C8"/>
    <w:rsid w:val="004D6730"/>
    <w:rsid w:val="004E3FAC"/>
    <w:rsid w:val="004E5200"/>
    <w:rsid w:val="004F0FF7"/>
    <w:rsid w:val="004F203A"/>
    <w:rsid w:val="004F30BA"/>
    <w:rsid w:val="004F57C9"/>
    <w:rsid w:val="004F7F99"/>
    <w:rsid w:val="00500833"/>
    <w:rsid w:val="005017A0"/>
    <w:rsid w:val="0050191A"/>
    <w:rsid w:val="00501CA3"/>
    <w:rsid w:val="005028A5"/>
    <w:rsid w:val="00502E44"/>
    <w:rsid w:val="0050413A"/>
    <w:rsid w:val="005042F1"/>
    <w:rsid w:val="00504543"/>
    <w:rsid w:val="00506CD9"/>
    <w:rsid w:val="005109DF"/>
    <w:rsid w:val="00510B4D"/>
    <w:rsid w:val="005111D2"/>
    <w:rsid w:val="0051281A"/>
    <w:rsid w:val="00520EA2"/>
    <w:rsid w:val="00523F8A"/>
    <w:rsid w:val="005248C0"/>
    <w:rsid w:val="005257CF"/>
    <w:rsid w:val="00525E1C"/>
    <w:rsid w:val="00526DF3"/>
    <w:rsid w:val="00530720"/>
    <w:rsid w:val="00530D08"/>
    <w:rsid w:val="00531596"/>
    <w:rsid w:val="005315EB"/>
    <w:rsid w:val="00531CAD"/>
    <w:rsid w:val="00532C8C"/>
    <w:rsid w:val="005337ED"/>
    <w:rsid w:val="005358D6"/>
    <w:rsid w:val="00536BCD"/>
    <w:rsid w:val="00537AC8"/>
    <w:rsid w:val="00537B81"/>
    <w:rsid w:val="00537F55"/>
    <w:rsid w:val="00541F03"/>
    <w:rsid w:val="00542EF7"/>
    <w:rsid w:val="0054430B"/>
    <w:rsid w:val="0054488B"/>
    <w:rsid w:val="00546AEA"/>
    <w:rsid w:val="00550BBC"/>
    <w:rsid w:val="00551869"/>
    <w:rsid w:val="00553C4E"/>
    <w:rsid w:val="005561FC"/>
    <w:rsid w:val="00560D1A"/>
    <w:rsid w:val="00565DD7"/>
    <w:rsid w:val="00570170"/>
    <w:rsid w:val="00570595"/>
    <w:rsid w:val="0057163F"/>
    <w:rsid w:val="00572AA6"/>
    <w:rsid w:val="00576C3C"/>
    <w:rsid w:val="005812A9"/>
    <w:rsid w:val="00581389"/>
    <w:rsid w:val="005847A9"/>
    <w:rsid w:val="00585760"/>
    <w:rsid w:val="005879E0"/>
    <w:rsid w:val="00587A50"/>
    <w:rsid w:val="00587EEE"/>
    <w:rsid w:val="0059246E"/>
    <w:rsid w:val="00595514"/>
    <w:rsid w:val="00596672"/>
    <w:rsid w:val="00597D72"/>
    <w:rsid w:val="005A3D4A"/>
    <w:rsid w:val="005A445F"/>
    <w:rsid w:val="005A57B2"/>
    <w:rsid w:val="005A7D2A"/>
    <w:rsid w:val="005B238B"/>
    <w:rsid w:val="005B4470"/>
    <w:rsid w:val="005B5376"/>
    <w:rsid w:val="005B57F3"/>
    <w:rsid w:val="005B723C"/>
    <w:rsid w:val="005B74DE"/>
    <w:rsid w:val="005C10CF"/>
    <w:rsid w:val="005C33CD"/>
    <w:rsid w:val="005C5B0F"/>
    <w:rsid w:val="005D0E73"/>
    <w:rsid w:val="005D1DD5"/>
    <w:rsid w:val="005D5028"/>
    <w:rsid w:val="005D5F0D"/>
    <w:rsid w:val="005D67E0"/>
    <w:rsid w:val="005E1D90"/>
    <w:rsid w:val="005E6178"/>
    <w:rsid w:val="005F1E00"/>
    <w:rsid w:val="005F3539"/>
    <w:rsid w:val="005F37D4"/>
    <w:rsid w:val="005F44C0"/>
    <w:rsid w:val="005F4E99"/>
    <w:rsid w:val="005F55E0"/>
    <w:rsid w:val="00600D41"/>
    <w:rsid w:val="00600E78"/>
    <w:rsid w:val="0060642D"/>
    <w:rsid w:val="0060680D"/>
    <w:rsid w:val="00606B46"/>
    <w:rsid w:val="00607485"/>
    <w:rsid w:val="00607AE8"/>
    <w:rsid w:val="00610EE1"/>
    <w:rsid w:val="00611303"/>
    <w:rsid w:val="00613844"/>
    <w:rsid w:val="0061497B"/>
    <w:rsid w:val="00615F57"/>
    <w:rsid w:val="00616374"/>
    <w:rsid w:val="00620DF8"/>
    <w:rsid w:val="00621CA3"/>
    <w:rsid w:val="00622C9C"/>
    <w:rsid w:val="0062332C"/>
    <w:rsid w:val="006244DB"/>
    <w:rsid w:val="00624720"/>
    <w:rsid w:val="00631752"/>
    <w:rsid w:val="00633F50"/>
    <w:rsid w:val="00633FC2"/>
    <w:rsid w:val="00640E7F"/>
    <w:rsid w:val="00642909"/>
    <w:rsid w:val="0064478C"/>
    <w:rsid w:val="00645997"/>
    <w:rsid w:val="00647F60"/>
    <w:rsid w:val="00650100"/>
    <w:rsid w:val="00654417"/>
    <w:rsid w:val="00655907"/>
    <w:rsid w:val="00656745"/>
    <w:rsid w:val="00657746"/>
    <w:rsid w:val="00657D85"/>
    <w:rsid w:val="00662080"/>
    <w:rsid w:val="00662474"/>
    <w:rsid w:val="0066413F"/>
    <w:rsid w:val="00664891"/>
    <w:rsid w:val="00664A71"/>
    <w:rsid w:val="00665732"/>
    <w:rsid w:val="00666445"/>
    <w:rsid w:val="00666F04"/>
    <w:rsid w:val="00667EC9"/>
    <w:rsid w:val="00674196"/>
    <w:rsid w:val="00681CC0"/>
    <w:rsid w:val="006821EE"/>
    <w:rsid w:val="0068401A"/>
    <w:rsid w:val="00684A04"/>
    <w:rsid w:val="006855FB"/>
    <w:rsid w:val="00685B16"/>
    <w:rsid w:val="00687539"/>
    <w:rsid w:val="006900A4"/>
    <w:rsid w:val="006904DA"/>
    <w:rsid w:val="00690E01"/>
    <w:rsid w:val="00691597"/>
    <w:rsid w:val="00691AF3"/>
    <w:rsid w:val="006920F2"/>
    <w:rsid w:val="0069271D"/>
    <w:rsid w:val="00692798"/>
    <w:rsid w:val="00694E03"/>
    <w:rsid w:val="0069537C"/>
    <w:rsid w:val="00695744"/>
    <w:rsid w:val="00695976"/>
    <w:rsid w:val="00696559"/>
    <w:rsid w:val="006975B3"/>
    <w:rsid w:val="00697B1A"/>
    <w:rsid w:val="006A092E"/>
    <w:rsid w:val="006A1B07"/>
    <w:rsid w:val="006A2964"/>
    <w:rsid w:val="006A32AE"/>
    <w:rsid w:val="006A3CA8"/>
    <w:rsid w:val="006A5E19"/>
    <w:rsid w:val="006A6C4A"/>
    <w:rsid w:val="006A7A97"/>
    <w:rsid w:val="006B04E9"/>
    <w:rsid w:val="006B070C"/>
    <w:rsid w:val="006B273B"/>
    <w:rsid w:val="006B3084"/>
    <w:rsid w:val="006B42CC"/>
    <w:rsid w:val="006B520D"/>
    <w:rsid w:val="006B66E4"/>
    <w:rsid w:val="006B6BCA"/>
    <w:rsid w:val="006C0D5D"/>
    <w:rsid w:val="006C0FCC"/>
    <w:rsid w:val="006C112A"/>
    <w:rsid w:val="006C273D"/>
    <w:rsid w:val="006C3AB0"/>
    <w:rsid w:val="006C43D1"/>
    <w:rsid w:val="006C45E9"/>
    <w:rsid w:val="006C4723"/>
    <w:rsid w:val="006C60DC"/>
    <w:rsid w:val="006C61A5"/>
    <w:rsid w:val="006C707C"/>
    <w:rsid w:val="006D182A"/>
    <w:rsid w:val="006D1BBF"/>
    <w:rsid w:val="006D21EE"/>
    <w:rsid w:val="006D5B25"/>
    <w:rsid w:val="006D5D57"/>
    <w:rsid w:val="006D5E21"/>
    <w:rsid w:val="006D6318"/>
    <w:rsid w:val="006D7E0C"/>
    <w:rsid w:val="006E0757"/>
    <w:rsid w:val="006E1599"/>
    <w:rsid w:val="006E39CE"/>
    <w:rsid w:val="006E4EF1"/>
    <w:rsid w:val="006E4F50"/>
    <w:rsid w:val="006E5E4E"/>
    <w:rsid w:val="006F019C"/>
    <w:rsid w:val="006F2C6E"/>
    <w:rsid w:val="006F2E25"/>
    <w:rsid w:val="006F4C72"/>
    <w:rsid w:val="006F5E26"/>
    <w:rsid w:val="006F780E"/>
    <w:rsid w:val="006F7ECC"/>
    <w:rsid w:val="007005A8"/>
    <w:rsid w:val="007017DA"/>
    <w:rsid w:val="00704D87"/>
    <w:rsid w:val="00705721"/>
    <w:rsid w:val="007079C5"/>
    <w:rsid w:val="00711C54"/>
    <w:rsid w:val="007130D6"/>
    <w:rsid w:val="00713170"/>
    <w:rsid w:val="00713B4D"/>
    <w:rsid w:val="00715F67"/>
    <w:rsid w:val="007163B1"/>
    <w:rsid w:val="00720925"/>
    <w:rsid w:val="00721926"/>
    <w:rsid w:val="00723322"/>
    <w:rsid w:val="0072365C"/>
    <w:rsid w:val="00725998"/>
    <w:rsid w:val="00725A61"/>
    <w:rsid w:val="00725F4A"/>
    <w:rsid w:val="0072736D"/>
    <w:rsid w:val="00727B0B"/>
    <w:rsid w:val="00731117"/>
    <w:rsid w:val="0073125C"/>
    <w:rsid w:val="00731D19"/>
    <w:rsid w:val="00732708"/>
    <w:rsid w:val="00732D96"/>
    <w:rsid w:val="00735BED"/>
    <w:rsid w:val="00735D7A"/>
    <w:rsid w:val="007367A0"/>
    <w:rsid w:val="007370F8"/>
    <w:rsid w:val="00740F6E"/>
    <w:rsid w:val="00743CB3"/>
    <w:rsid w:val="00743DC4"/>
    <w:rsid w:val="007457B5"/>
    <w:rsid w:val="0074599F"/>
    <w:rsid w:val="00746ED3"/>
    <w:rsid w:val="00750A0D"/>
    <w:rsid w:val="007511FC"/>
    <w:rsid w:val="007526BE"/>
    <w:rsid w:val="00753DE5"/>
    <w:rsid w:val="00754465"/>
    <w:rsid w:val="00754BBF"/>
    <w:rsid w:val="00755666"/>
    <w:rsid w:val="0075635E"/>
    <w:rsid w:val="0075682F"/>
    <w:rsid w:val="0075773A"/>
    <w:rsid w:val="00757E8A"/>
    <w:rsid w:val="00760FD9"/>
    <w:rsid w:val="007620CC"/>
    <w:rsid w:val="00762C62"/>
    <w:rsid w:val="00763307"/>
    <w:rsid w:val="00763D79"/>
    <w:rsid w:val="00765048"/>
    <w:rsid w:val="00765A3A"/>
    <w:rsid w:val="00772A8B"/>
    <w:rsid w:val="00774E0E"/>
    <w:rsid w:val="00777A60"/>
    <w:rsid w:val="00782102"/>
    <w:rsid w:val="007824C0"/>
    <w:rsid w:val="00784A97"/>
    <w:rsid w:val="007854A1"/>
    <w:rsid w:val="00785FB0"/>
    <w:rsid w:val="00794376"/>
    <w:rsid w:val="00794F50"/>
    <w:rsid w:val="00795B62"/>
    <w:rsid w:val="0079625F"/>
    <w:rsid w:val="007A0AFD"/>
    <w:rsid w:val="007A4352"/>
    <w:rsid w:val="007A5B82"/>
    <w:rsid w:val="007A5C51"/>
    <w:rsid w:val="007A6671"/>
    <w:rsid w:val="007B0590"/>
    <w:rsid w:val="007B0E59"/>
    <w:rsid w:val="007B31A9"/>
    <w:rsid w:val="007B47AF"/>
    <w:rsid w:val="007B49A2"/>
    <w:rsid w:val="007B632A"/>
    <w:rsid w:val="007C007D"/>
    <w:rsid w:val="007C1772"/>
    <w:rsid w:val="007C1F40"/>
    <w:rsid w:val="007C33AC"/>
    <w:rsid w:val="007C371B"/>
    <w:rsid w:val="007C3AF9"/>
    <w:rsid w:val="007C4F55"/>
    <w:rsid w:val="007C50BA"/>
    <w:rsid w:val="007C5970"/>
    <w:rsid w:val="007C637D"/>
    <w:rsid w:val="007C69CB"/>
    <w:rsid w:val="007D19D8"/>
    <w:rsid w:val="007D1A8E"/>
    <w:rsid w:val="007D2701"/>
    <w:rsid w:val="007D394F"/>
    <w:rsid w:val="007D3B29"/>
    <w:rsid w:val="007D3B43"/>
    <w:rsid w:val="007D3FF1"/>
    <w:rsid w:val="007D4178"/>
    <w:rsid w:val="007D577F"/>
    <w:rsid w:val="007D636A"/>
    <w:rsid w:val="007D6E8E"/>
    <w:rsid w:val="007D701F"/>
    <w:rsid w:val="007E1C35"/>
    <w:rsid w:val="007E22B0"/>
    <w:rsid w:val="007E331F"/>
    <w:rsid w:val="007E4C9C"/>
    <w:rsid w:val="007E51D6"/>
    <w:rsid w:val="007E5C8A"/>
    <w:rsid w:val="007E71FF"/>
    <w:rsid w:val="007F2146"/>
    <w:rsid w:val="007F272D"/>
    <w:rsid w:val="007F335A"/>
    <w:rsid w:val="007F4B3E"/>
    <w:rsid w:val="007F7967"/>
    <w:rsid w:val="00800FBB"/>
    <w:rsid w:val="00802DAF"/>
    <w:rsid w:val="00802FD9"/>
    <w:rsid w:val="008045A7"/>
    <w:rsid w:val="00807453"/>
    <w:rsid w:val="00810271"/>
    <w:rsid w:val="0081088B"/>
    <w:rsid w:val="00810D29"/>
    <w:rsid w:val="0081244F"/>
    <w:rsid w:val="008140A8"/>
    <w:rsid w:val="00815632"/>
    <w:rsid w:val="0081798B"/>
    <w:rsid w:val="008209BE"/>
    <w:rsid w:val="00820E95"/>
    <w:rsid w:val="00822D8A"/>
    <w:rsid w:val="0082369A"/>
    <w:rsid w:val="00823C84"/>
    <w:rsid w:val="0082582D"/>
    <w:rsid w:val="00826ADE"/>
    <w:rsid w:val="00826D10"/>
    <w:rsid w:val="00830DEE"/>
    <w:rsid w:val="00831A5C"/>
    <w:rsid w:val="008351D8"/>
    <w:rsid w:val="00836059"/>
    <w:rsid w:val="00836CD6"/>
    <w:rsid w:val="00836D4B"/>
    <w:rsid w:val="008400EF"/>
    <w:rsid w:val="008402CF"/>
    <w:rsid w:val="00840AE6"/>
    <w:rsid w:val="0084250D"/>
    <w:rsid w:val="0084331A"/>
    <w:rsid w:val="00843FC2"/>
    <w:rsid w:val="00844AC9"/>
    <w:rsid w:val="008454B4"/>
    <w:rsid w:val="00846EF0"/>
    <w:rsid w:val="00850AD7"/>
    <w:rsid w:val="00850C22"/>
    <w:rsid w:val="0085297D"/>
    <w:rsid w:val="008530BB"/>
    <w:rsid w:val="008549D9"/>
    <w:rsid w:val="00854A67"/>
    <w:rsid w:val="0085630A"/>
    <w:rsid w:val="0085661A"/>
    <w:rsid w:val="00856EC3"/>
    <w:rsid w:val="008601DB"/>
    <w:rsid w:val="008643BE"/>
    <w:rsid w:val="00864690"/>
    <w:rsid w:val="00865121"/>
    <w:rsid w:val="00865FF9"/>
    <w:rsid w:val="008667B6"/>
    <w:rsid w:val="00866FA1"/>
    <w:rsid w:val="0086701A"/>
    <w:rsid w:val="008672FE"/>
    <w:rsid w:val="00867AFD"/>
    <w:rsid w:val="0087018F"/>
    <w:rsid w:val="00870A36"/>
    <w:rsid w:val="00870B93"/>
    <w:rsid w:val="00871C56"/>
    <w:rsid w:val="008724A4"/>
    <w:rsid w:val="00873BDF"/>
    <w:rsid w:val="00873D08"/>
    <w:rsid w:val="008744DF"/>
    <w:rsid w:val="0087495D"/>
    <w:rsid w:val="00874AF0"/>
    <w:rsid w:val="00874B05"/>
    <w:rsid w:val="00875C9C"/>
    <w:rsid w:val="008770E9"/>
    <w:rsid w:val="00877AE6"/>
    <w:rsid w:val="00877C8B"/>
    <w:rsid w:val="008834E5"/>
    <w:rsid w:val="00884138"/>
    <w:rsid w:val="00884B21"/>
    <w:rsid w:val="008865F0"/>
    <w:rsid w:val="00886DE8"/>
    <w:rsid w:val="00890B47"/>
    <w:rsid w:val="0089262C"/>
    <w:rsid w:val="00892832"/>
    <w:rsid w:val="0089294F"/>
    <w:rsid w:val="00892E25"/>
    <w:rsid w:val="00894EEE"/>
    <w:rsid w:val="00897319"/>
    <w:rsid w:val="008A00D6"/>
    <w:rsid w:val="008A2E12"/>
    <w:rsid w:val="008A335B"/>
    <w:rsid w:val="008A39D2"/>
    <w:rsid w:val="008A6E59"/>
    <w:rsid w:val="008B10DB"/>
    <w:rsid w:val="008B1251"/>
    <w:rsid w:val="008B1B7A"/>
    <w:rsid w:val="008B4861"/>
    <w:rsid w:val="008B7DC4"/>
    <w:rsid w:val="008C1CF8"/>
    <w:rsid w:val="008C3722"/>
    <w:rsid w:val="008C7D64"/>
    <w:rsid w:val="008D0D52"/>
    <w:rsid w:val="008D15F5"/>
    <w:rsid w:val="008D1C4B"/>
    <w:rsid w:val="008D31FF"/>
    <w:rsid w:val="008D38C5"/>
    <w:rsid w:val="008D3C87"/>
    <w:rsid w:val="008D4078"/>
    <w:rsid w:val="008D4384"/>
    <w:rsid w:val="008D47B5"/>
    <w:rsid w:val="008D4C86"/>
    <w:rsid w:val="008E0DA0"/>
    <w:rsid w:val="008E7CBB"/>
    <w:rsid w:val="008F048B"/>
    <w:rsid w:val="008F16A9"/>
    <w:rsid w:val="008F3194"/>
    <w:rsid w:val="008F4899"/>
    <w:rsid w:val="008F67B4"/>
    <w:rsid w:val="009006FF"/>
    <w:rsid w:val="00900AD7"/>
    <w:rsid w:val="009050F3"/>
    <w:rsid w:val="00907C5F"/>
    <w:rsid w:val="00907D28"/>
    <w:rsid w:val="00910678"/>
    <w:rsid w:val="00910C55"/>
    <w:rsid w:val="00910E29"/>
    <w:rsid w:val="00912007"/>
    <w:rsid w:val="00912526"/>
    <w:rsid w:val="009133D3"/>
    <w:rsid w:val="00914102"/>
    <w:rsid w:val="0091417B"/>
    <w:rsid w:val="0091494E"/>
    <w:rsid w:val="009171A6"/>
    <w:rsid w:val="00917A4A"/>
    <w:rsid w:val="00921FB8"/>
    <w:rsid w:val="00922CB2"/>
    <w:rsid w:val="00925B5A"/>
    <w:rsid w:val="0093033B"/>
    <w:rsid w:val="00930C9D"/>
    <w:rsid w:val="00931056"/>
    <w:rsid w:val="0093106C"/>
    <w:rsid w:val="00932A6D"/>
    <w:rsid w:val="00932A8B"/>
    <w:rsid w:val="009369F2"/>
    <w:rsid w:val="00936CF6"/>
    <w:rsid w:val="0093781C"/>
    <w:rsid w:val="00941854"/>
    <w:rsid w:val="00946636"/>
    <w:rsid w:val="0095058D"/>
    <w:rsid w:val="00951903"/>
    <w:rsid w:val="00952BDC"/>
    <w:rsid w:val="00953F1D"/>
    <w:rsid w:val="00954625"/>
    <w:rsid w:val="00955448"/>
    <w:rsid w:val="00955D1C"/>
    <w:rsid w:val="009575EF"/>
    <w:rsid w:val="009638CB"/>
    <w:rsid w:val="00964C41"/>
    <w:rsid w:val="00966F68"/>
    <w:rsid w:val="00967A52"/>
    <w:rsid w:val="00967C0C"/>
    <w:rsid w:val="00967D65"/>
    <w:rsid w:val="0097053C"/>
    <w:rsid w:val="0097115A"/>
    <w:rsid w:val="0097132F"/>
    <w:rsid w:val="00971556"/>
    <w:rsid w:val="00971D26"/>
    <w:rsid w:val="00971E21"/>
    <w:rsid w:val="00972491"/>
    <w:rsid w:val="009749BB"/>
    <w:rsid w:val="00975960"/>
    <w:rsid w:val="0098202B"/>
    <w:rsid w:val="0098282A"/>
    <w:rsid w:val="00984BA4"/>
    <w:rsid w:val="00984FE9"/>
    <w:rsid w:val="00985555"/>
    <w:rsid w:val="00987C62"/>
    <w:rsid w:val="00990340"/>
    <w:rsid w:val="00990FB7"/>
    <w:rsid w:val="00994154"/>
    <w:rsid w:val="0099415D"/>
    <w:rsid w:val="009964A6"/>
    <w:rsid w:val="00997535"/>
    <w:rsid w:val="009A0E7E"/>
    <w:rsid w:val="009A14CC"/>
    <w:rsid w:val="009A20D3"/>
    <w:rsid w:val="009A30F7"/>
    <w:rsid w:val="009A3396"/>
    <w:rsid w:val="009A5551"/>
    <w:rsid w:val="009A5922"/>
    <w:rsid w:val="009B02AF"/>
    <w:rsid w:val="009B08BD"/>
    <w:rsid w:val="009B0B29"/>
    <w:rsid w:val="009B27FF"/>
    <w:rsid w:val="009B4A39"/>
    <w:rsid w:val="009B6FDC"/>
    <w:rsid w:val="009C0260"/>
    <w:rsid w:val="009C4563"/>
    <w:rsid w:val="009C7E33"/>
    <w:rsid w:val="009D0459"/>
    <w:rsid w:val="009D38C9"/>
    <w:rsid w:val="009D44AC"/>
    <w:rsid w:val="009D5317"/>
    <w:rsid w:val="009D6123"/>
    <w:rsid w:val="009E048C"/>
    <w:rsid w:val="009E4AC9"/>
    <w:rsid w:val="009E62F4"/>
    <w:rsid w:val="009E6E6B"/>
    <w:rsid w:val="009E72F9"/>
    <w:rsid w:val="009F5D6C"/>
    <w:rsid w:val="009F6537"/>
    <w:rsid w:val="009F7DE4"/>
    <w:rsid w:val="00A02202"/>
    <w:rsid w:val="00A06233"/>
    <w:rsid w:val="00A0675B"/>
    <w:rsid w:val="00A07D9D"/>
    <w:rsid w:val="00A147BB"/>
    <w:rsid w:val="00A153E8"/>
    <w:rsid w:val="00A16E33"/>
    <w:rsid w:val="00A20C9F"/>
    <w:rsid w:val="00A2133A"/>
    <w:rsid w:val="00A21985"/>
    <w:rsid w:val="00A21EF7"/>
    <w:rsid w:val="00A220A3"/>
    <w:rsid w:val="00A225EE"/>
    <w:rsid w:val="00A24788"/>
    <w:rsid w:val="00A25738"/>
    <w:rsid w:val="00A25FD5"/>
    <w:rsid w:val="00A26985"/>
    <w:rsid w:val="00A30A6C"/>
    <w:rsid w:val="00A319C6"/>
    <w:rsid w:val="00A320E7"/>
    <w:rsid w:val="00A32196"/>
    <w:rsid w:val="00A33629"/>
    <w:rsid w:val="00A352DA"/>
    <w:rsid w:val="00A3580F"/>
    <w:rsid w:val="00A36C34"/>
    <w:rsid w:val="00A371DC"/>
    <w:rsid w:val="00A40C63"/>
    <w:rsid w:val="00A44C43"/>
    <w:rsid w:val="00A45F7A"/>
    <w:rsid w:val="00A4799C"/>
    <w:rsid w:val="00A52A51"/>
    <w:rsid w:val="00A5326A"/>
    <w:rsid w:val="00A53760"/>
    <w:rsid w:val="00A56F3A"/>
    <w:rsid w:val="00A576C8"/>
    <w:rsid w:val="00A578C6"/>
    <w:rsid w:val="00A61052"/>
    <w:rsid w:val="00A625AF"/>
    <w:rsid w:val="00A6297E"/>
    <w:rsid w:val="00A67DEA"/>
    <w:rsid w:val="00A708E3"/>
    <w:rsid w:val="00A70B33"/>
    <w:rsid w:val="00A752CF"/>
    <w:rsid w:val="00A773BD"/>
    <w:rsid w:val="00A77878"/>
    <w:rsid w:val="00A8272A"/>
    <w:rsid w:val="00A82D4C"/>
    <w:rsid w:val="00A82D5F"/>
    <w:rsid w:val="00A84793"/>
    <w:rsid w:val="00A854CC"/>
    <w:rsid w:val="00A86984"/>
    <w:rsid w:val="00A86C45"/>
    <w:rsid w:val="00A87C2D"/>
    <w:rsid w:val="00A90134"/>
    <w:rsid w:val="00A905F1"/>
    <w:rsid w:val="00A9637B"/>
    <w:rsid w:val="00A9771F"/>
    <w:rsid w:val="00A97EB0"/>
    <w:rsid w:val="00AA2C74"/>
    <w:rsid w:val="00AA3522"/>
    <w:rsid w:val="00AA3B1C"/>
    <w:rsid w:val="00AA5DC9"/>
    <w:rsid w:val="00AA5E96"/>
    <w:rsid w:val="00AA7114"/>
    <w:rsid w:val="00AA7225"/>
    <w:rsid w:val="00AA7950"/>
    <w:rsid w:val="00AB1DA0"/>
    <w:rsid w:val="00AB200F"/>
    <w:rsid w:val="00AB287A"/>
    <w:rsid w:val="00AB6473"/>
    <w:rsid w:val="00AB69CB"/>
    <w:rsid w:val="00AC1D50"/>
    <w:rsid w:val="00AC3416"/>
    <w:rsid w:val="00AC3462"/>
    <w:rsid w:val="00AC35F8"/>
    <w:rsid w:val="00AC624C"/>
    <w:rsid w:val="00AC66FB"/>
    <w:rsid w:val="00AC7067"/>
    <w:rsid w:val="00AD012A"/>
    <w:rsid w:val="00AD0213"/>
    <w:rsid w:val="00AD0C6E"/>
    <w:rsid w:val="00AD1B83"/>
    <w:rsid w:val="00AD1BBF"/>
    <w:rsid w:val="00AD1F0E"/>
    <w:rsid w:val="00AD2AF6"/>
    <w:rsid w:val="00AD373F"/>
    <w:rsid w:val="00AD3B60"/>
    <w:rsid w:val="00AD7875"/>
    <w:rsid w:val="00AE1103"/>
    <w:rsid w:val="00AE1518"/>
    <w:rsid w:val="00AE312E"/>
    <w:rsid w:val="00AE379F"/>
    <w:rsid w:val="00AE4FDE"/>
    <w:rsid w:val="00AE5CA6"/>
    <w:rsid w:val="00AE7399"/>
    <w:rsid w:val="00AE7AC3"/>
    <w:rsid w:val="00AF3BDC"/>
    <w:rsid w:val="00AF43BF"/>
    <w:rsid w:val="00AF4BF4"/>
    <w:rsid w:val="00AF566E"/>
    <w:rsid w:val="00AF56DF"/>
    <w:rsid w:val="00AF5B01"/>
    <w:rsid w:val="00AF661C"/>
    <w:rsid w:val="00AF755D"/>
    <w:rsid w:val="00B0029B"/>
    <w:rsid w:val="00B038D1"/>
    <w:rsid w:val="00B11923"/>
    <w:rsid w:val="00B1311A"/>
    <w:rsid w:val="00B13781"/>
    <w:rsid w:val="00B1652F"/>
    <w:rsid w:val="00B166E1"/>
    <w:rsid w:val="00B16812"/>
    <w:rsid w:val="00B17E7A"/>
    <w:rsid w:val="00B20079"/>
    <w:rsid w:val="00B20D8C"/>
    <w:rsid w:val="00B21FB6"/>
    <w:rsid w:val="00B24931"/>
    <w:rsid w:val="00B24A2D"/>
    <w:rsid w:val="00B26A11"/>
    <w:rsid w:val="00B26BDF"/>
    <w:rsid w:val="00B30628"/>
    <w:rsid w:val="00B33F49"/>
    <w:rsid w:val="00B33F91"/>
    <w:rsid w:val="00B340A8"/>
    <w:rsid w:val="00B343C9"/>
    <w:rsid w:val="00B34690"/>
    <w:rsid w:val="00B35472"/>
    <w:rsid w:val="00B36251"/>
    <w:rsid w:val="00B366DF"/>
    <w:rsid w:val="00B37077"/>
    <w:rsid w:val="00B41CE2"/>
    <w:rsid w:val="00B43FB1"/>
    <w:rsid w:val="00B52511"/>
    <w:rsid w:val="00B566C0"/>
    <w:rsid w:val="00B566C5"/>
    <w:rsid w:val="00B60D52"/>
    <w:rsid w:val="00B622C4"/>
    <w:rsid w:val="00B62D2D"/>
    <w:rsid w:val="00B651EB"/>
    <w:rsid w:val="00B65416"/>
    <w:rsid w:val="00B66029"/>
    <w:rsid w:val="00B7033F"/>
    <w:rsid w:val="00B70D02"/>
    <w:rsid w:val="00B71134"/>
    <w:rsid w:val="00B7147B"/>
    <w:rsid w:val="00B72621"/>
    <w:rsid w:val="00B73CA4"/>
    <w:rsid w:val="00B75BF2"/>
    <w:rsid w:val="00B805D5"/>
    <w:rsid w:val="00B81359"/>
    <w:rsid w:val="00B82530"/>
    <w:rsid w:val="00B82C9C"/>
    <w:rsid w:val="00B837EF"/>
    <w:rsid w:val="00B85A65"/>
    <w:rsid w:val="00B877A9"/>
    <w:rsid w:val="00B94E60"/>
    <w:rsid w:val="00B96970"/>
    <w:rsid w:val="00B978A5"/>
    <w:rsid w:val="00B97A4E"/>
    <w:rsid w:val="00BA0755"/>
    <w:rsid w:val="00BA2D36"/>
    <w:rsid w:val="00BA3755"/>
    <w:rsid w:val="00BA47D3"/>
    <w:rsid w:val="00BA6664"/>
    <w:rsid w:val="00BA6DBB"/>
    <w:rsid w:val="00BB13CB"/>
    <w:rsid w:val="00BB352B"/>
    <w:rsid w:val="00BB3B33"/>
    <w:rsid w:val="00BB5257"/>
    <w:rsid w:val="00BB5FEC"/>
    <w:rsid w:val="00BB6069"/>
    <w:rsid w:val="00BB6CB9"/>
    <w:rsid w:val="00BB6D4D"/>
    <w:rsid w:val="00BC13E6"/>
    <w:rsid w:val="00BC2375"/>
    <w:rsid w:val="00BC284F"/>
    <w:rsid w:val="00BC354F"/>
    <w:rsid w:val="00BC48A9"/>
    <w:rsid w:val="00BC5BA6"/>
    <w:rsid w:val="00BC6608"/>
    <w:rsid w:val="00BD1381"/>
    <w:rsid w:val="00BD31B5"/>
    <w:rsid w:val="00BD351A"/>
    <w:rsid w:val="00BD3675"/>
    <w:rsid w:val="00BD381D"/>
    <w:rsid w:val="00BD430A"/>
    <w:rsid w:val="00BD6B93"/>
    <w:rsid w:val="00BD70E0"/>
    <w:rsid w:val="00BD75A9"/>
    <w:rsid w:val="00BD7A39"/>
    <w:rsid w:val="00BD7A49"/>
    <w:rsid w:val="00BE02B9"/>
    <w:rsid w:val="00BE13DD"/>
    <w:rsid w:val="00BE1F6E"/>
    <w:rsid w:val="00BE2782"/>
    <w:rsid w:val="00BE3987"/>
    <w:rsid w:val="00BE4EF2"/>
    <w:rsid w:val="00BE5EB7"/>
    <w:rsid w:val="00BE73C5"/>
    <w:rsid w:val="00BF13FE"/>
    <w:rsid w:val="00BF341F"/>
    <w:rsid w:val="00BF4979"/>
    <w:rsid w:val="00BF5CF2"/>
    <w:rsid w:val="00BF6618"/>
    <w:rsid w:val="00BF6C5F"/>
    <w:rsid w:val="00BF7148"/>
    <w:rsid w:val="00C027D1"/>
    <w:rsid w:val="00C02A1B"/>
    <w:rsid w:val="00C02ED5"/>
    <w:rsid w:val="00C02FF6"/>
    <w:rsid w:val="00C031C1"/>
    <w:rsid w:val="00C03A20"/>
    <w:rsid w:val="00C072CF"/>
    <w:rsid w:val="00C07E94"/>
    <w:rsid w:val="00C101C5"/>
    <w:rsid w:val="00C106D0"/>
    <w:rsid w:val="00C11185"/>
    <w:rsid w:val="00C1225B"/>
    <w:rsid w:val="00C12A49"/>
    <w:rsid w:val="00C13422"/>
    <w:rsid w:val="00C1464E"/>
    <w:rsid w:val="00C160C7"/>
    <w:rsid w:val="00C16E57"/>
    <w:rsid w:val="00C200B6"/>
    <w:rsid w:val="00C238E2"/>
    <w:rsid w:val="00C23E3B"/>
    <w:rsid w:val="00C25CB6"/>
    <w:rsid w:val="00C26D5B"/>
    <w:rsid w:val="00C31038"/>
    <w:rsid w:val="00C3222B"/>
    <w:rsid w:val="00C365D3"/>
    <w:rsid w:val="00C36FB1"/>
    <w:rsid w:val="00C37659"/>
    <w:rsid w:val="00C37A9F"/>
    <w:rsid w:val="00C42626"/>
    <w:rsid w:val="00C42D96"/>
    <w:rsid w:val="00C4339D"/>
    <w:rsid w:val="00C437EC"/>
    <w:rsid w:val="00C44446"/>
    <w:rsid w:val="00C505FB"/>
    <w:rsid w:val="00C51799"/>
    <w:rsid w:val="00C520AA"/>
    <w:rsid w:val="00C529B0"/>
    <w:rsid w:val="00C53319"/>
    <w:rsid w:val="00C53F45"/>
    <w:rsid w:val="00C5536D"/>
    <w:rsid w:val="00C609FC"/>
    <w:rsid w:val="00C65C91"/>
    <w:rsid w:val="00C66406"/>
    <w:rsid w:val="00C66BE8"/>
    <w:rsid w:val="00C6747A"/>
    <w:rsid w:val="00C703A8"/>
    <w:rsid w:val="00C70703"/>
    <w:rsid w:val="00C73203"/>
    <w:rsid w:val="00C77158"/>
    <w:rsid w:val="00C8169A"/>
    <w:rsid w:val="00C81F77"/>
    <w:rsid w:val="00C82F5D"/>
    <w:rsid w:val="00C8485E"/>
    <w:rsid w:val="00C84B40"/>
    <w:rsid w:val="00C854EB"/>
    <w:rsid w:val="00C86663"/>
    <w:rsid w:val="00C942BF"/>
    <w:rsid w:val="00CA04B4"/>
    <w:rsid w:val="00CA18C1"/>
    <w:rsid w:val="00CA1CC8"/>
    <w:rsid w:val="00CA358B"/>
    <w:rsid w:val="00CA6C50"/>
    <w:rsid w:val="00CB0E54"/>
    <w:rsid w:val="00CB1050"/>
    <w:rsid w:val="00CB27C2"/>
    <w:rsid w:val="00CB3C7F"/>
    <w:rsid w:val="00CB4341"/>
    <w:rsid w:val="00CB49E4"/>
    <w:rsid w:val="00CB509E"/>
    <w:rsid w:val="00CB660B"/>
    <w:rsid w:val="00CB696C"/>
    <w:rsid w:val="00CB72FA"/>
    <w:rsid w:val="00CC39BC"/>
    <w:rsid w:val="00CD0A96"/>
    <w:rsid w:val="00CD1211"/>
    <w:rsid w:val="00CD561C"/>
    <w:rsid w:val="00CE29A2"/>
    <w:rsid w:val="00CE2B62"/>
    <w:rsid w:val="00CE359D"/>
    <w:rsid w:val="00CE6D07"/>
    <w:rsid w:val="00CE7292"/>
    <w:rsid w:val="00CF0297"/>
    <w:rsid w:val="00CF0E44"/>
    <w:rsid w:val="00CF1958"/>
    <w:rsid w:val="00CF1DAA"/>
    <w:rsid w:val="00CF2369"/>
    <w:rsid w:val="00CF4B32"/>
    <w:rsid w:val="00CF6251"/>
    <w:rsid w:val="00CF7312"/>
    <w:rsid w:val="00CF74E9"/>
    <w:rsid w:val="00CF7687"/>
    <w:rsid w:val="00CF7879"/>
    <w:rsid w:val="00CF798C"/>
    <w:rsid w:val="00D01396"/>
    <w:rsid w:val="00D01C5D"/>
    <w:rsid w:val="00D01E6E"/>
    <w:rsid w:val="00D03581"/>
    <w:rsid w:val="00D045E9"/>
    <w:rsid w:val="00D04C38"/>
    <w:rsid w:val="00D071FB"/>
    <w:rsid w:val="00D122EC"/>
    <w:rsid w:val="00D13222"/>
    <w:rsid w:val="00D13433"/>
    <w:rsid w:val="00D14273"/>
    <w:rsid w:val="00D175A4"/>
    <w:rsid w:val="00D20BBA"/>
    <w:rsid w:val="00D2234C"/>
    <w:rsid w:val="00D237D7"/>
    <w:rsid w:val="00D259FE"/>
    <w:rsid w:val="00D27762"/>
    <w:rsid w:val="00D336B9"/>
    <w:rsid w:val="00D3425D"/>
    <w:rsid w:val="00D3475A"/>
    <w:rsid w:val="00D34D06"/>
    <w:rsid w:val="00D36174"/>
    <w:rsid w:val="00D366CE"/>
    <w:rsid w:val="00D36736"/>
    <w:rsid w:val="00D43377"/>
    <w:rsid w:val="00D4366E"/>
    <w:rsid w:val="00D44D8C"/>
    <w:rsid w:val="00D46FE2"/>
    <w:rsid w:val="00D51857"/>
    <w:rsid w:val="00D51A69"/>
    <w:rsid w:val="00D51B5E"/>
    <w:rsid w:val="00D532A0"/>
    <w:rsid w:val="00D5358B"/>
    <w:rsid w:val="00D552A3"/>
    <w:rsid w:val="00D556CD"/>
    <w:rsid w:val="00D5573C"/>
    <w:rsid w:val="00D557A8"/>
    <w:rsid w:val="00D562DD"/>
    <w:rsid w:val="00D63C5B"/>
    <w:rsid w:val="00D64897"/>
    <w:rsid w:val="00D65B64"/>
    <w:rsid w:val="00D65C74"/>
    <w:rsid w:val="00D726FA"/>
    <w:rsid w:val="00D72C1A"/>
    <w:rsid w:val="00D73B87"/>
    <w:rsid w:val="00D73C83"/>
    <w:rsid w:val="00D74A86"/>
    <w:rsid w:val="00D755FC"/>
    <w:rsid w:val="00D7580D"/>
    <w:rsid w:val="00D7679C"/>
    <w:rsid w:val="00D771D4"/>
    <w:rsid w:val="00D800E6"/>
    <w:rsid w:val="00D8197A"/>
    <w:rsid w:val="00D828CA"/>
    <w:rsid w:val="00D84DF0"/>
    <w:rsid w:val="00D858FC"/>
    <w:rsid w:val="00D87E6F"/>
    <w:rsid w:val="00D90526"/>
    <w:rsid w:val="00D9249B"/>
    <w:rsid w:val="00D93077"/>
    <w:rsid w:val="00D942B4"/>
    <w:rsid w:val="00DA0C74"/>
    <w:rsid w:val="00DA1802"/>
    <w:rsid w:val="00DA2591"/>
    <w:rsid w:val="00DA2C61"/>
    <w:rsid w:val="00DA366B"/>
    <w:rsid w:val="00DA53EC"/>
    <w:rsid w:val="00DA5CE6"/>
    <w:rsid w:val="00DB3A06"/>
    <w:rsid w:val="00DB56E9"/>
    <w:rsid w:val="00DC071D"/>
    <w:rsid w:val="00DC45A3"/>
    <w:rsid w:val="00DC504D"/>
    <w:rsid w:val="00DC5BC1"/>
    <w:rsid w:val="00DD0BF9"/>
    <w:rsid w:val="00DD0C30"/>
    <w:rsid w:val="00DD0DB8"/>
    <w:rsid w:val="00DD151E"/>
    <w:rsid w:val="00DD169F"/>
    <w:rsid w:val="00DD2357"/>
    <w:rsid w:val="00DD26CF"/>
    <w:rsid w:val="00DD5383"/>
    <w:rsid w:val="00DD5DCB"/>
    <w:rsid w:val="00DD64D1"/>
    <w:rsid w:val="00DE118B"/>
    <w:rsid w:val="00DE2382"/>
    <w:rsid w:val="00DE2FD0"/>
    <w:rsid w:val="00DE39C1"/>
    <w:rsid w:val="00DE4083"/>
    <w:rsid w:val="00DE56C5"/>
    <w:rsid w:val="00DE5C35"/>
    <w:rsid w:val="00DE5D76"/>
    <w:rsid w:val="00DE6421"/>
    <w:rsid w:val="00DE76B1"/>
    <w:rsid w:val="00DF13E4"/>
    <w:rsid w:val="00DF1B3E"/>
    <w:rsid w:val="00DF2E6A"/>
    <w:rsid w:val="00DF3C00"/>
    <w:rsid w:val="00DF48AA"/>
    <w:rsid w:val="00DF54BF"/>
    <w:rsid w:val="00DF604D"/>
    <w:rsid w:val="00DF70E2"/>
    <w:rsid w:val="00E02615"/>
    <w:rsid w:val="00E02CCC"/>
    <w:rsid w:val="00E04FA3"/>
    <w:rsid w:val="00E06809"/>
    <w:rsid w:val="00E10738"/>
    <w:rsid w:val="00E11347"/>
    <w:rsid w:val="00E11FFD"/>
    <w:rsid w:val="00E14AEC"/>
    <w:rsid w:val="00E15F17"/>
    <w:rsid w:val="00E160FA"/>
    <w:rsid w:val="00E2033E"/>
    <w:rsid w:val="00E21553"/>
    <w:rsid w:val="00E21663"/>
    <w:rsid w:val="00E220B2"/>
    <w:rsid w:val="00E2471E"/>
    <w:rsid w:val="00E24C5B"/>
    <w:rsid w:val="00E252BD"/>
    <w:rsid w:val="00E30B82"/>
    <w:rsid w:val="00E32BAB"/>
    <w:rsid w:val="00E337A6"/>
    <w:rsid w:val="00E34693"/>
    <w:rsid w:val="00E351D7"/>
    <w:rsid w:val="00E355E1"/>
    <w:rsid w:val="00E359DD"/>
    <w:rsid w:val="00E35C45"/>
    <w:rsid w:val="00E4247C"/>
    <w:rsid w:val="00E5101E"/>
    <w:rsid w:val="00E51489"/>
    <w:rsid w:val="00E51E45"/>
    <w:rsid w:val="00E54163"/>
    <w:rsid w:val="00E55018"/>
    <w:rsid w:val="00E56648"/>
    <w:rsid w:val="00E62CE3"/>
    <w:rsid w:val="00E644DD"/>
    <w:rsid w:val="00E67BF3"/>
    <w:rsid w:val="00E7050F"/>
    <w:rsid w:val="00E731C8"/>
    <w:rsid w:val="00E74D7B"/>
    <w:rsid w:val="00E80A35"/>
    <w:rsid w:val="00E8153F"/>
    <w:rsid w:val="00E81D58"/>
    <w:rsid w:val="00E82DBF"/>
    <w:rsid w:val="00E8342A"/>
    <w:rsid w:val="00E84345"/>
    <w:rsid w:val="00E85136"/>
    <w:rsid w:val="00E85911"/>
    <w:rsid w:val="00E86E2E"/>
    <w:rsid w:val="00E90880"/>
    <w:rsid w:val="00E916C5"/>
    <w:rsid w:val="00E91D94"/>
    <w:rsid w:val="00E923E5"/>
    <w:rsid w:val="00E92921"/>
    <w:rsid w:val="00E9460C"/>
    <w:rsid w:val="00E94C80"/>
    <w:rsid w:val="00E956C4"/>
    <w:rsid w:val="00E97328"/>
    <w:rsid w:val="00E97C64"/>
    <w:rsid w:val="00EA0643"/>
    <w:rsid w:val="00EA1658"/>
    <w:rsid w:val="00EA1E9B"/>
    <w:rsid w:val="00EA2BEA"/>
    <w:rsid w:val="00EA3916"/>
    <w:rsid w:val="00EA6C67"/>
    <w:rsid w:val="00EA7E4F"/>
    <w:rsid w:val="00EB038F"/>
    <w:rsid w:val="00EB11B4"/>
    <w:rsid w:val="00EB72B7"/>
    <w:rsid w:val="00EC00BE"/>
    <w:rsid w:val="00EC2BC5"/>
    <w:rsid w:val="00EC3EC2"/>
    <w:rsid w:val="00EC7C4B"/>
    <w:rsid w:val="00ED0561"/>
    <w:rsid w:val="00ED4222"/>
    <w:rsid w:val="00ED7EA5"/>
    <w:rsid w:val="00EE0915"/>
    <w:rsid w:val="00EE14E9"/>
    <w:rsid w:val="00EE1F03"/>
    <w:rsid w:val="00EE1F79"/>
    <w:rsid w:val="00EE2F0C"/>
    <w:rsid w:val="00EE3059"/>
    <w:rsid w:val="00EF008F"/>
    <w:rsid w:val="00EF06D5"/>
    <w:rsid w:val="00EF076D"/>
    <w:rsid w:val="00EF0DF4"/>
    <w:rsid w:val="00EF12BF"/>
    <w:rsid w:val="00EF2CF1"/>
    <w:rsid w:val="00EF4033"/>
    <w:rsid w:val="00EF4B07"/>
    <w:rsid w:val="00EF57DC"/>
    <w:rsid w:val="00EF5902"/>
    <w:rsid w:val="00EF5D47"/>
    <w:rsid w:val="00EF5FCC"/>
    <w:rsid w:val="00EF6608"/>
    <w:rsid w:val="00EF6E2C"/>
    <w:rsid w:val="00EF772D"/>
    <w:rsid w:val="00F02418"/>
    <w:rsid w:val="00F03952"/>
    <w:rsid w:val="00F03DD8"/>
    <w:rsid w:val="00F04626"/>
    <w:rsid w:val="00F04B5D"/>
    <w:rsid w:val="00F065DB"/>
    <w:rsid w:val="00F10E05"/>
    <w:rsid w:val="00F11319"/>
    <w:rsid w:val="00F144F5"/>
    <w:rsid w:val="00F151D4"/>
    <w:rsid w:val="00F172D8"/>
    <w:rsid w:val="00F207D6"/>
    <w:rsid w:val="00F20AE7"/>
    <w:rsid w:val="00F2279E"/>
    <w:rsid w:val="00F22820"/>
    <w:rsid w:val="00F228AA"/>
    <w:rsid w:val="00F22ACA"/>
    <w:rsid w:val="00F23987"/>
    <w:rsid w:val="00F242F8"/>
    <w:rsid w:val="00F247D7"/>
    <w:rsid w:val="00F3259B"/>
    <w:rsid w:val="00F33638"/>
    <w:rsid w:val="00F34197"/>
    <w:rsid w:val="00F35639"/>
    <w:rsid w:val="00F3597D"/>
    <w:rsid w:val="00F3697A"/>
    <w:rsid w:val="00F36DEB"/>
    <w:rsid w:val="00F3701B"/>
    <w:rsid w:val="00F3789B"/>
    <w:rsid w:val="00F37F67"/>
    <w:rsid w:val="00F401E4"/>
    <w:rsid w:val="00F40B0D"/>
    <w:rsid w:val="00F428E9"/>
    <w:rsid w:val="00F4449A"/>
    <w:rsid w:val="00F44950"/>
    <w:rsid w:val="00F46714"/>
    <w:rsid w:val="00F47D59"/>
    <w:rsid w:val="00F47EE6"/>
    <w:rsid w:val="00F5368C"/>
    <w:rsid w:val="00F53B9B"/>
    <w:rsid w:val="00F5668D"/>
    <w:rsid w:val="00F569D9"/>
    <w:rsid w:val="00F573CE"/>
    <w:rsid w:val="00F57424"/>
    <w:rsid w:val="00F57DEA"/>
    <w:rsid w:val="00F57EF8"/>
    <w:rsid w:val="00F60D94"/>
    <w:rsid w:val="00F62D45"/>
    <w:rsid w:val="00F62F6A"/>
    <w:rsid w:val="00F64465"/>
    <w:rsid w:val="00F64847"/>
    <w:rsid w:val="00F64B5A"/>
    <w:rsid w:val="00F64D5D"/>
    <w:rsid w:val="00F6624F"/>
    <w:rsid w:val="00F6689A"/>
    <w:rsid w:val="00F67066"/>
    <w:rsid w:val="00F729D6"/>
    <w:rsid w:val="00F770E6"/>
    <w:rsid w:val="00F77FE9"/>
    <w:rsid w:val="00F82CAD"/>
    <w:rsid w:val="00F83302"/>
    <w:rsid w:val="00F83FF3"/>
    <w:rsid w:val="00F84FB6"/>
    <w:rsid w:val="00F86F8E"/>
    <w:rsid w:val="00F90857"/>
    <w:rsid w:val="00F91B94"/>
    <w:rsid w:val="00F92EE1"/>
    <w:rsid w:val="00F93D31"/>
    <w:rsid w:val="00F94F55"/>
    <w:rsid w:val="00F958E7"/>
    <w:rsid w:val="00F96312"/>
    <w:rsid w:val="00F97A6C"/>
    <w:rsid w:val="00FA0248"/>
    <w:rsid w:val="00FA0EB5"/>
    <w:rsid w:val="00FA1749"/>
    <w:rsid w:val="00FA27B2"/>
    <w:rsid w:val="00FA40C4"/>
    <w:rsid w:val="00FA6020"/>
    <w:rsid w:val="00FB0407"/>
    <w:rsid w:val="00FB121C"/>
    <w:rsid w:val="00FB2818"/>
    <w:rsid w:val="00FB2912"/>
    <w:rsid w:val="00FB5B70"/>
    <w:rsid w:val="00FC0860"/>
    <w:rsid w:val="00FC3110"/>
    <w:rsid w:val="00FC51D0"/>
    <w:rsid w:val="00FC5438"/>
    <w:rsid w:val="00FC697F"/>
    <w:rsid w:val="00FC7124"/>
    <w:rsid w:val="00FD08D8"/>
    <w:rsid w:val="00FD2326"/>
    <w:rsid w:val="00FD2861"/>
    <w:rsid w:val="00FD2F1D"/>
    <w:rsid w:val="00FD55C0"/>
    <w:rsid w:val="00FD5DD6"/>
    <w:rsid w:val="00FE0AAD"/>
    <w:rsid w:val="00FE0DC5"/>
    <w:rsid w:val="00FE333F"/>
    <w:rsid w:val="00FE56FB"/>
    <w:rsid w:val="00FE608B"/>
    <w:rsid w:val="00FE6455"/>
    <w:rsid w:val="00FE6B63"/>
    <w:rsid w:val="00FE6DE8"/>
    <w:rsid w:val="00FF0679"/>
    <w:rsid w:val="00FF0A09"/>
    <w:rsid w:val="00FF32E6"/>
    <w:rsid w:val="00FF445D"/>
    <w:rsid w:val="00FF5934"/>
    <w:rsid w:val="00FF5A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D6511"/>
  <w15:docId w15:val="{01F10A1C-BC69-4B13-961B-10FC3293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qFormat/>
    <w:rsid w:val="008D1C4B"/>
    <w:pPr>
      <w:keepNext/>
      <w:pageBreakBefore/>
      <w:numPr>
        <w:numId w:val="1"/>
      </w:numPr>
      <w:spacing w:before="0" w:after="180" w:line="240" w:lineRule="auto"/>
      <w:ind w:left="567"/>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1366D1"/>
    <w:pPr>
      <w:numPr>
        <w:ilvl w:val="2"/>
      </w:numPr>
      <w:tabs>
        <w:tab w:val="clear" w:pos="851"/>
      </w:tabs>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paragraph" w:styleId="berschrift6">
    <w:name w:val="heading 6"/>
    <w:basedOn w:val="Standard"/>
    <w:next w:val="Standard"/>
    <w:link w:val="berschrift6Zchn"/>
    <w:semiHidden/>
    <w:unhideWhenUsed/>
    <w:qFormat/>
    <w:rsid w:val="002503B6"/>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2503B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2503B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503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8D1C4B"/>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lang w:val="de-DE" w:eastAsia="de-DE" w:bidi="ar-SA"/>
    </w:rPr>
  </w:style>
  <w:style w:type="character" w:customStyle="1" w:styleId="berschrift3Zchn">
    <w:name w:val="Überschrift 3 Zchn"/>
    <w:link w:val="berschrift3"/>
    <w:rsid w:val="002E3FE5"/>
    <w:rPr>
      <w:rFonts w:ascii="Verdana" w:eastAsia="Times" w:hAnsi="Verdana"/>
      <w:b/>
      <w:kern w:val="32"/>
      <w:sz w:val="24"/>
      <w:lang w:val="de-DE" w:eastAsia="de-DE" w:bidi="ar-SA"/>
    </w:rPr>
  </w:style>
  <w:style w:type="character" w:customStyle="1" w:styleId="berschrift4Zchn">
    <w:name w:val="Überschrift 4 Zchn"/>
    <w:link w:val="berschrift4"/>
    <w:rsid w:val="002E3FE5"/>
    <w:rPr>
      <w:rFonts w:ascii="Verdana" w:eastAsia="Times" w:hAnsi="Verdana"/>
      <w:b/>
      <w:kern w:val="32"/>
      <w:sz w:val="24"/>
      <w:lang w:val="de-DE" w:eastAsia="de-DE" w:bidi="ar-SA"/>
    </w:rPr>
  </w:style>
  <w:style w:type="character" w:customStyle="1" w:styleId="berschrift5Zchn">
    <w:name w:val="Überschrift 5 Zchn"/>
    <w:link w:val="berschrift5"/>
    <w:rsid w:val="002E3FE5"/>
    <w:rPr>
      <w:rFonts w:ascii="Verdana" w:eastAsia="Times" w:hAnsi="Verdana"/>
      <w:b/>
      <w:bCs/>
      <w:iCs/>
      <w:kern w:val="32"/>
      <w:sz w:val="24"/>
      <w:szCs w:val="26"/>
      <w:lang w:val="de-DE" w:eastAsia="de-DE" w:bidi="ar-SA"/>
    </w:rPr>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8F3194"/>
    <w:pPr>
      <w:tabs>
        <w:tab w:val="clear" w:pos="709"/>
        <w:tab w:val="left" w:pos="851"/>
        <w:tab w:val="left" w:pos="960"/>
        <w:tab w:val="right" w:leader="dot" w:pos="9072"/>
      </w:tabs>
      <w:spacing w:before="60"/>
      <w:ind w:left="850" w:hanging="510"/>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styleId="Kopfzeile">
    <w:name w:val="header"/>
    <w:basedOn w:val="Standard"/>
    <w:link w:val="KopfzeileZchn"/>
    <w:uiPriority w:val="99"/>
    <w:rsid w:val="00374FF5"/>
    <w:pPr>
      <w:tabs>
        <w:tab w:val="right" w:pos="9072"/>
      </w:tabs>
      <w:spacing w:line="240" w:lineRule="auto"/>
    </w:pPr>
    <w:rPr>
      <w:sz w:val="16"/>
    </w:rPr>
  </w:style>
  <w:style w:type="character" w:customStyle="1" w:styleId="KopfzeileZchn">
    <w:name w:val="Kopfzeile Zchn"/>
    <w:link w:val="Kopfzeile"/>
    <w:uiPriority w:val="99"/>
    <w:rsid w:val="00B60D52"/>
    <w:rPr>
      <w:rFonts w:ascii="Verdana" w:eastAsia="Times" w:hAnsi="Verdana"/>
      <w:sz w:val="16"/>
    </w:rPr>
  </w:style>
  <w:style w:type="paragraph" w:styleId="Fuzeile">
    <w:name w:val="footer"/>
    <w:basedOn w:val="Standard"/>
    <w:link w:val="FuzeileZchn"/>
    <w:rsid w:val="00F144F5"/>
    <w:pPr>
      <w:tabs>
        <w:tab w:val="center" w:pos="4536"/>
        <w:tab w:val="right" w:pos="9072"/>
      </w:tabs>
    </w:pPr>
  </w:style>
  <w:style w:type="paragraph" w:styleId="Beschriftung">
    <w:name w:val="caption"/>
    <w:basedOn w:val="Standard"/>
    <w:next w:val="Standard"/>
    <w:qFormat/>
    <w:rsid w:val="00DE5D76"/>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jc w:val="center"/>
    </w:pPr>
    <w:rPr>
      <w:rFonts w:eastAsia="Times New Roman"/>
      <w:b/>
      <w:bCs/>
      <w:sz w:val="16"/>
    </w:rPr>
  </w:style>
  <w:style w:type="paragraph" w:styleId="Literaturverzeichnis">
    <w:name w:val="Bibliography"/>
    <w:basedOn w:val="Standard"/>
    <w:rsid w:val="002F7C1A"/>
    <w:pPr>
      <w:tabs>
        <w:tab w:val="left" w:pos="1559"/>
      </w:tabs>
      <w:suppressAutoHyphens/>
      <w:spacing w:after="180"/>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next w:val="Standard"/>
    <w:rsid w:val="001366D1"/>
    <w:pPr>
      <w:numPr>
        <w:numId w:val="0"/>
      </w:numPr>
    </w:pPr>
  </w:style>
  <w:style w:type="paragraph" w:customStyle="1" w:styleId="Aufzhlung">
    <w:name w:val="Aufzählung"/>
    <w:basedOn w:val="Standard"/>
    <w:next w:val="Standard"/>
    <w:link w:val="AufzhlungZchn"/>
    <w:rsid w:val="005F37D4"/>
    <w:pPr>
      <w:tabs>
        <w:tab w:val="num" w:pos="720"/>
      </w:tabs>
      <w:ind w:left="720" w:hanging="360"/>
    </w:pPr>
  </w:style>
  <w:style w:type="character" w:customStyle="1" w:styleId="AufzhlungZchn">
    <w:name w:val="Aufzählung Zchn"/>
    <w:link w:val="Aufzhlung"/>
    <w:rsid w:val="00DD0BF9"/>
    <w:rPr>
      <w:rFonts w:ascii="Verdana" w:eastAsia="Times" w:hAnsi="Verdana"/>
    </w:r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triert">
    <w:name w:val="Abbildung zentriert"/>
    <w:basedOn w:val="Standard"/>
    <w:next w:val="Standard"/>
    <w:rsid w:val="007130D6"/>
    <w:pPr>
      <w:keepNext/>
      <w:spacing w:before="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29278E"/>
    <w:pPr>
      <w:tabs>
        <w:tab w:val="clear" w:pos="1559"/>
        <w:tab w:val="left" w:leader="dot" w:pos="1134"/>
        <w:tab w:val="left" w:leader="dot" w:pos="1701"/>
      </w:tabs>
      <w:spacing w:before="60" w:after="120" w:line="240" w:lineRule="auto"/>
      <w:ind w:left="1134" w:hanging="1134"/>
    </w:pPr>
  </w:style>
  <w:style w:type="table" w:styleId="Tabellenraster">
    <w:name w:val="Table Grid"/>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semiHidden/>
    <w:rsid w:val="00622C9C"/>
    <w:rPr>
      <w:rFonts w:ascii="Verdana" w:hAnsi="Verdana"/>
      <w:sz w:val="16"/>
      <w:vertAlign w:val="superscript"/>
    </w:rPr>
  </w:style>
  <w:style w:type="paragraph" w:customStyle="1" w:styleId="DeckblattUni">
    <w:name w:val="Deckblatt Uni"/>
    <w:basedOn w:val="Standard"/>
    <w:next w:val="Standard"/>
    <w:rsid w:val="00A06233"/>
    <w:pPr>
      <w:spacing w:after="0"/>
      <w:jc w:val="center"/>
    </w:pPr>
    <w:rPr>
      <w:b/>
      <w:bCs/>
      <w:sz w:val="40"/>
    </w:rPr>
  </w:style>
  <w:style w:type="paragraph" w:customStyle="1" w:styleId="DeckblattTitelderArbeit">
    <w:name w:val="Deckblatt Titel der Arbeit"/>
    <w:basedOn w:val="Standard"/>
    <w:next w:val="Standard"/>
    <w:rsid w:val="009A30F7"/>
    <w:pPr>
      <w:spacing w:line="240" w:lineRule="auto"/>
      <w:jc w:val="center"/>
    </w:pPr>
    <w:rPr>
      <w:rFonts w:eastAsia="Times New Roman"/>
      <w:b/>
      <w:bCs/>
      <w:sz w:val="28"/>
    </w:rPr>
  </w:style>
  <w:style w:type="paragraph" w:customStyle="1" w:styleId="DeckblattTypArbeit">
    <w:name w:val="Deckblatt Typ Arbeit"/>
    <w:basedOn w:val="Standard"/>
    <w:rsid w:val="009A30F7"/>
    <w:pPr>
      <w:spacing w:line="240" w:lineRule="auto"/>
      <w:jc w:val="center"/>
    </w:pPr>
    <w:rPr>
      <w:rFonts w:eastAsia="Times New Roman"/>
      <w:sz w:val="24"/>
    </w:rPr>
  </w:style>
  <w:style w:type="paragraph" w:customStyle="1" w:styleId="DeckblattSemesterangaben">
    <w:name w:val="Deckblatt Semesterangaben"/>
    <w:basedOn w:val="Standard"/>
    <w:next w:val="Standard"/>
    <w:rsid w:val="009A30F7"/>
    <w:pPr>
      <w:spacing w:line="240" w:lineRule="auto"/>
      <w:jc w:val="center"/>
    </w:pPr>
    <w:rPr>
      <w:rFonts w:eastAsia="Times New Roman"/>
    </w:rPr>
  </w:style>
  <w:style w:type="paragraph" w:customStyle="1" w:styleId="DeckblattMetadatenStudent">
    <w:name w:val="Deckblatt Metadaten Student"/>
    <w:basedOn w:val="Standard"/>
    <w:next w:val="Standard"/>
    <w:rsid w:val="001B14D2"/>
    <w:pPr>
      <w:spacing w:before="60" w:line="240" w:lineRule="auto"/>
      <w:jc w:val="left"/>
    </w:pPr>
    <w:rPr>
      <w:rFonts w:eastAsia="Times New Roman"/>
    </w:rPr>
  </w:style>
  <w:style w:type="character" w:styleId="BesuchterLink">
    <w:name w:val="FollowedHyperlink"/>
    <w:rsid w:val="0069271D"/>
    <w:rPr>
      <w:color w:val="000000"/>
      <w:u w:val="none"/>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character" w:customStyle="1" w:styleId="ZitatimText">
    <w:name w:val="Zitat im Text"/>
    <w:rsid w:val="00C12A49"/>
    <w:rPr>
      <w:rFonts w:ascii="Verdana" w:hAnsi="Verdana"/>
      <w:i/>
      <w:sz w:val="20"/>
    </w:rPr>
  </w:style>
  <w:style w:type="paragraph" w:customStyle="1" w:styleId="BeschriftunggefolgtvonQuelle">
    <w:name w:val="Beschriftung gefolgt von Quelle"/>
    <w:basedOn w:val="Beschriftung"/>
    <w:next w:val="Beschriftung-Quelle"/>
    <w:rsid w:val="008C1CF8"/>
    <w:pPr>
      <w:keepNext/>
      <w:spacing w:after="0"/>
    </w:pPr>
  </w:style>
  <w:style w:type="paragraph" w:customStyle="1" w:styleId="Beschriftung-Quelle">
    <w:name w:val="Beschriftung - Quelle"/>
    <w:basedOn w:val="Beschriftung"/>
    <w:next w:val="Standard"/>
    <w:rsid w:val="008C1CF8"/>
    <w:pPr>
      <w:keepNext/>
      <w:spacing w:before="0"/>
    </w:pPr>
    <w:rPr>
      <w:b w:val="0"/>
    </w:rPr>
  </w:style>
  <w:style w:type="paragraph" w:customStyle="1" w:styleId="Tabelle">
    <w:name w:val="Tabelle"/>
    <w:basedOn w:val="Standard"/>
    <w:rsid w:val="00DE5D76"/>
    <w:pPr>
      <w:spacing w:before="60" w:after="60" w:line="288" w:lineRule="auto"/>
      <w:jc w:val="left"/>
    </w:pPr>
    <w:rPr>
      <w:rFonts w:eastAsia="Times New Roman"/>
      <w:sz w:val="16"/>
      <w:szCs w:val="24"/>
    </w:rPr>
  </w:style>
  <w:style w:type="paragraph" w:customStyle="1" w:styleId="TabelleKopfzeile">
    <w:name w:val="Tabelle Kopfzeile"/>
    <w:basedOn w:val="Tabelle"/>
    <w:rsid w:val="0012426A"/>
    <w:rPr>
      <w:b/>
    </w:rPr>
  </w:style>
  <w:style w:type="paragraph" w:customStyle="1" w:styleId="Anhang">
    <w:name w:val="Anhang"/>
    <w:basedOn w:val="berschrift1ohneNummerierung"/>
    <w:next w:val="Standard"/>
    <w:rsid w:val="00276A2C"/>
    <w:pPr>
      <w:ind w:left="2693" w:hanging="2693"/>
    </w:pPr>
  </w:style>
  <w:style w:type="paragraph" w:customStyle="1" w:styleId="berschrift1nichtimVerzeichnis">
    <w:name w:val="Überschrift 1 nicht im Verzeichnis"/>
    <w:basedOn w:val="berschrift1ohneNummerierung"/>
    <w:rsid w:val="001366D1"/>
    <w:pPr>
      <w:outlineLvl w:val="9"/>
    </w:pPr>
  </w:style>
  <w:style w:type="paragraph" w:customStyle="1" w:styleId="HinterlegterAbsatz">
    <w:name w:val="Hinterlegter Absatz"/>
    <w:basedOn w:val="Tabelle"/>
    <w:rsid w:val="00CF4B32"/>
    <w:pPr>
      <w:shd w:val="clear" w:color="auto" w:fill="C0CADE"/>
    </w:pPr>
    <w:rPr>
      <w:b/>
      <w:lang w:val="en-US"/>
    </w:rPr>
  </w:style>
  <w:style w:type="character" w:styleId="Hervorhebung">
    <w:name w:val="Emphasis"/>
    <w:qFormat/>
    <w:rsid w:val="0001736D"/>
    <w:rPr>
      <w:i/>
      <w:iCs/>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styleId="Inhaltsverzeichnisberschrift">
    <w:name w:val="TOC Heading"/>
    <w:basedOn w:val="berschrift1"/>
    <w:next w:val="Standard"/>
    <w:uiPriority w:val="39"/>
    <w:semiHidden/>
    <w:unhideWhenUsed/>
    <w:qFormat/>
    <w:rsid w:val="007E71FF"/>
    <w:pPr>
      <w:keepLines/>
      <w:pageBreakBefore w:val="0"/>
      <w:numPr>
        <w:numId w:val="0"/>
      </w:numPr>
      <w:spacing w:before="480" w:after="0" w:line="276" w:lineRule="auto"/>
      <w:outlineLvl w:val="9"/>
    </w:pPr>
    <w:rPr>
      <w:rFonts w:ascii="Cambria" w:eastAsia="Times New Roman" w:hAnsi="Cambria"/>
      <w:bCs/>
      <w:color w:val="365F91"/>
      <w:kern w:val="0"/>
      <w:sz w:val="28"/>
      <w:szCs w:val="28"/>
      <w:lang w:eastAsia="en-US"/>
    </w:rPr>
  </w:style>
  <w:style w:type="paragraph" w:styleId="Sprechblasentext">
    <w:name w:val="Balloon Text"/>
    <w:basedOn w:val="Standard"/>
    <w:link w:val="SprechblasentextZchn"/>
    <w:rsid w:val="00E359DD"/>
    <w:pPr>
      <w:spacing w:before="0" w:after="0" w:line="240" w:lineRule="auto"/>
    </w:pPr>
    <w:rPr>
      <w:rFonts w:ascii="Tahoma" w:hAnsi="Tahoma" w:cs="Tahoma"/>
      <w:sz w:val="16"/>
      <w:szCs w:val="16"/>
    </w:rPr>
  </w:style>
  <w:style w:type="character" w:customStyle="1" w:styleId="SprechblasentextZchn">
    <w:name w:val="Sprechblasentext Zchn"/>
    <w:link w:val="Sprechblasentext"/>
    <w:rsid w:val="00E359DD"/>
    <w:rPr>
      <w:rFonts w:ascii="Tahoma" w:eastAsia="Times" w:hAnsi="Tahoma" w:cs="Tahoma"/>
      <w:sz w:val="16"/>
      <w:szCs w:val="16"/>
    </w:rPr>
  </w:style>
  <w:style w:type="paragraph" w:styleId="Dokumentstruktur">
    <w:name w:val="Document Map"/>
    <w:basedOn w:val="Standard"/>
    <w:link w:val="DokumentstrukturZchn"/>
    <w:rsid w:val="00B837EF"/>
    <w:pPr>
      <w:spacing w:before="0" w:after="0" w:line="240" w:lineRule="auto"/>
    </w:pPr>
    <w:rPr>
      <w:rFonts w:ascii="Tahoma" w:hAnsi="Tahoma" w:cs="Tahoma"/>
      <w:sz w:val="16"/>
      <w:szCs w:val="16"/>
    </w:rPr>
  </w:style>
  <w:style w:type="character" w:customStyle="1" w:styleId="DokumentstrukturZchn">
    <w:name w:val="Dokumentstruktur Zchn"/>
    <w:link w:val="Dokumentstruktur"/>
    <w:rsid w:val="00B837EF"/>
    <w:rPr>
      <w:rFonts w:ascii="Tahoma" w:eastAsia="Times" w:hAnsi="Tahoma" w:cs="Tahoma"/>
      <w:sz w:val="16"/>
      <w:szCs w:val="16"/>
    </w:rPr>
  </w:style>
  <w:style w:type="paragraph" w:customStyle="1" w:styleId="AbbildungzentriertmitRand">
    <w:name w:val="Abbildung zentriert mit Rand"/>
    <w:basedOn w:val="Abbildungzentriert"/>
    <w:qFormat/>
    <w:rsid w:val="00250701"/>
    <w:pPr>
      <w:pBdr>
        <w:top w:val="single" w:sz="4" w:space="4" w:color="auto"/>
        <w:left w:val="single" w:sz="4" w:space="4" w:color="auto"/>
        <w:bottom w:val="single" w:sz="4" w:space="4" w:color="auto"/>
        <w:right w:val="single" w:sz="4" w:space="4" w:color="auto"/>
      </w:pBdr>
    </w:pPr>
  </w:style>
  <w:style w:type="paragraph" w:styleId="Listenabsatz">
    <w:name w:val="List Paragraph"/>
    <w:basedOn w:val="Standard"/>
    <w:uiPriority w:val="34"/>
    <w:qFormat/>
    <w:rsid w:val="006C0D5D"/>
    <w:pPr>
      <w:ind w:left="720"/>
      <w:contextualSpacing/>
    </w:pPr>
  </w:style>
  <w:style w:type="character" w:customStyle="1" w:styleId="FuzeileZchn">
    <w:name w:val="Fußzeile Zchn"/>
    <w:link w:val="Fuzeile"/>
    <w:rsid w:val="008667B6"/>
    <w:rPr>
      <w:rFonts w:ascii="Verdana" w:eastAsia="Times" w:hAnsi="Verdana"/>
    </w:rPr>
  </w:style>
  <w:style w:type="paragraph" w:styleId="Verzeichnis4">
    <w:name w:val="toc 4"/>
    <w:basedOn w:val="Verzeichnis3"/>
    <w:next w:val="Standard"/>
    <w:autoRedefine/>
    <w:uiPriority w:val="39"/>
    <w:rsid w:val="00DE5D76"/>
    <w:pPr>
      <w:tabs>
        <w:tab w:val="clear" w:pos="1559"/>
        <w:tab w:val="clear" w:pos="8222"/>
        <w:tab w:val="left" w:pos="1560"/>
        <w:tab w:val="right" w:leader="dot" w:pos="8210"/>
      </w:tabs>
      <w:ind w:left="2410" w:hanging="851"/>
    </w:pPr>
  </w:style>
  <w:style w:type="character" w:customStyle="1" w:styleId="Hyperlinkderhervorgehobenwerdensoll">
    <w:name w:val="Hyperlink der hervorgehoben werden soll"/>
    <w:basedOn w:val="Absatz-Standardschriftart"/>
    <w:uiPriority w:val="1"/>
    <w:qFormat/>
    <w:rsid w:val="00831A5C"/>
    <w:rPr>
      <w:color w:val="1F497D" w:themeColor="text2"/>
      <w:u w:val="single"/>
    </w:rPr>
  </w:style>
  <w:style w:type="table" w:styleId="TabelleProfessionell">
    <w:name w:val="Table Professional"/>
    <w:basedOn w:val="NormaleTabelle"/>
    <w:rsid w:val="003365AA"/>
    <w:pPr>
      <w:spacing w:before="120" w:after="12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itaviBibliographyEntry">
    <w:name w:val="Citavi Bibliography Entry"/>
    <w:basedOn w:val="Literaturverzeichnis"/>
    <w:qFormat/>
    <w:rsid w:val="001B2A37"/>
    <w:pPr>
      <w:tabs>
        <w:tab w:val="clear" w:pos="1559"/>
      </w:tabs>
      <w:spacing w:after="120"/>
    </w:pPr>
  </w:style>
  <w:style w:type="character" w:styleId="Platzhaltertext">
    <w:name w:val="Placeholder Text"/>
    <w:basedOn w:val="Absatz-Standardschriftart"/>
    <w:uiPriority w:val="99"/>
    <w:semiHidden/>
    <w:rsid w:val="002503B6"/>
    <w:rPr>
      <w:color w:val="666666"/>
    </w:rPr>
  </w:style>
  <w:style w:type="paragraph" w:customStyle="1" w:styleId="CitaviBibliographyHeading">
    <w:name w:val="Citavi Bibliography Heading"/>
    <w:basedOn w:val="berschrift1"/>
    <w:link w:val="CitaviBibliographyHeadingZchn"/>
    <w:uiPriority w:val="99"/>
    <w:rsid w:val="002503B6"/>
  </w:style>
  <w:style w:type="character" w:customStyle="1" w:styleId="CitaviBibliographyHeadingZchn">
    <w:name w:val="Citavi Bibliography Heading Zchn"/>
    <w:basedOn w:val="Absatz-Standardschriftart"/>
    <w:link w:val="CitaviBibliographyHeading"/>
    <w:uiPriority w:val="99"/>
    <w:rsid w:val="002503B6"/>
    <w:rPr>
      <w:rFonts w:ascii="Verdana" w:eastAsia="Times" w:hAnsi="Verdana"/>
      <w:b/>
      <w:kern w:val="32"/>
      <w:sz w:val="32"/>
    </w:rPr>
  </w:style>
  <w:style w:type="paragraph" w:customStyle="1" w:styleId="CitaviChapterBibliographyHeading">
    <w:name w:val="Citavi Chapter Bibliography Heading"/>
    <w:basedOn w:val="berschrift2"/>
    <w:link w:val="CitaviChapterBibliographyHeadingZchn"/>
    <w:uiPriority w:val="99"/>
    <w:rsid w:val="002503B6"/>
  </w:style>
  <w:style w:type="character" w:customStyle="1" w:styleId="CitaviChapterBibliographyHeadingZchn">
    <w:name w:val="Citavi Chapter Bibliography Heading Zchn"/>
    <w:basedOn w:val="Absatz-Standardschriftart"/>
    <w:link w:val="CitaviChapterBibliographyHeading"/>
    <w:uiPriority w:val="99"/>
    <w:rsid w:val="002503B6"/>
    <w:rPr>
      <w:rFonts w:ascii="Verdana" w:eastAsia="Times" w:hAnsi="Verdana"/>
      <w:b/>
      <w:kern w:val="32"/>
      <w:sz w:val="28"/>
    </w:rPr>
  </w:style>
  <w:style w:type="paragraph" w:customStyle="1" w:styleId="CitaviBibliographySubheading1">
    <w:name w:val="Citavi Bibliography Subheading 1"/>
    <w:basedOn w:val="berschrift2"/>
    <w:link w:val="CitaviBibliographySubheading1Zchn"/>
    <w:uiPriority w:val="99"/>
    <w:rsid w:val="002503B6"/>
    <w:pPr>
      <w:outlineLvl w:val="9"/>
    </w:pPr>
  </w:style>
  <w:style w:type="character" w:customStyle="1" w:styleId="CitaviBibliographySubheading1Zchn">
    <w:name w:val="Citavi Bibliography Subheading 1 Zchn"/>
    <w:basedOn w:val="Absatz-Standardschriftart"/>
    <w:link w:val="CitaviBibliographySubheading1"/>
    <w:uiPriority w:val="99"/>
    <w:rsid w:val="002503B6"/>
    <w:rPr>
      <w:rFonts w:ascii="Verdana" w:eastAsia="Times" w:hAnsi="Verdana"/>
      <w:b/>
      <w:kern w:val="32"/>
      <w:sz w:val="28"/>
    </w:rPr>
  </w:style>
  <w:style w:type="paragraph" w:customStyle="1" w:styleId="CitaviBibliographySubheading2">
    <w:name w:val="Citavi Bibliography Subheading 2"/>
    <w:basedOn w:val="berschrift3"/>
    <w:link w:val="CitaviBibliographySubheading2Zchn"/>
    <w:uiPriority w:val="99"/>
    <w:rsid w:val="002503B6"/>
    <w:pPr>
      <w:outlineLvl w:val="9"/>
    </w:pPr>
  </w:style>
  <w:style w:type="character" w:customStyle="1" w:styleId="CitaviBibliographySubheading2Zchn">
    <w:name w:val="Citavi Bibliography Subheading 2 Zchn"/>
    <w:basedOn w:val="Absatz-Standardschriftart"/>
    <w:link w:val="CitaviBibliographySubheading2"/>
    <w:uiPriority w:val="99"/>
    <w:rsid w:val="002503B6"/>
    <w:rPr>
      <w:rFonts w:ascii="Verdana" w:eastAsia="Times" w:hAnsi="Verdana"/>
      <w:b/>
      <w:kern w:val="32"/>
      <w:sz w:val="24"/>
    </w:rPr>
  </w:style>
  <w:style w:type="paragraph" w:customStyle="1" w:styleId="CitaviBibliographySubheading3">
    <w:name w:val="Citavi Bibliography Subheading 3"/>
    <w:basedOn w:val="berschrift4"/>
    <w:link w:val="CitaviBibliographySubheading3Zchn"/>
    <w:uiPriority w:val="99"/>
    <w:rsid w:val="002503B6"/>
    <w:pPr>
      <w:outlineLvl w:val="9"/>
    </w:pPr>
  </w:style>
  <w:style w:type="character" w:customStyle="1" w:styleId="CitaviBibliographySubheading3Zchn">
    <w:name w:val="Citavi Bibliography Subheading 3 Zchn"/>
    <w:basedOn w:val="Absatz-Standardschriftart"/>
    <w:link w:val="CitaviBibliographySubheading3"/>
    <w:uiPriority w:val="99"/>
    <w:rsid w:val="002503B6"/>
    <w:rPr>
      <w:rFonts w:ascii="Verdana" w:eastAsia="Times" w:hAnsi="Verdana"/>
      <w:b/>
      <w:kern w:val="32"/>
    </w:rPr>
  </w:style>
  <w:style w:type="paragraph" w:customStyle="1" w:styleId="CitaviBibliographySubheading4">
    <w:name w:val="Citavi Bibliography Subheading 4"/>
    <w:basedOn w:val="berschrift5"/>
    <w:link w:val="CitaviBibliographySubheading4Zchn"/>
    <w:uiPriority w:val="99"/>
    <w:rsid w:val="002503B6"/>
    <w:pPr>
      <w:outlineLvl w:val="9"/>
    </w:pPr>
  </w:style>
  <w:style w:type="character" w:customStyle="1" w:styleId="CitaviBibliographySubheading4Zchn">
    <w:name w:val="Citavi Bibliography Subheading 4 Zchn"/>
    <w:basedOn w:val="Absatz-Standardschriftart"/>
    <w:link w:val="CitaviBibliographySubheading4"/>
    <w:uiPriority w:val="99"/>
    <w:rsid w:val="002503B6"/>
    <w:rPr>
      <w:rFonts w:ascii="Verdana" w:eastAsia="Times" w:hAnsi="Verdana"/>
      <w:b/>
      <w:bCs/>
      <w:iCs/>
      <w:kern w:val="32"/>
      <w:szCs w:val="26"/>
    </w:rPr>
  </w:style>
  <w:style w:type="paragraph" w:customStyle="1" w:styleId="CitaviBibliographySubheading5">
    <w:name w:val="Citavi Bibliography Subheading 5"/>
    <w:basedOn w:val="berschrift6"/>
    <w:link w:val="CitaviBibliographySubheading5Zchn"/>
    <w:uiPriority w:val="99"/>
    <w:rsid w:val="002503B6"/>
    <w:pPr>
      <w:outlineLvl w:val="9"/>
    </w:pPr>
  </w:style>
  <w:style w:type="character" w:customStyle="1" w:styleId="CitaviBibliographySubheading5Zchn">
    <w:name w:val="Citavi Bibliography Subheading 5 Zchn"/>
    <w:basedOn w:val="Absatz-Standardschriftart"/>
    <w:link w:val="CitaviBibliographySubheading5"/>
    <w:uiPriority w:val="99"/>
    <w:rsid w:val="002503B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2503B6"/>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2503B6"/>
    <w:pPr>
      <w:outlineLvl w:val="9"/>
    </w:pPr>
  </w:style>
  <w:style w:type="character" w:customStyle="1" w:styleId="CitaviBibliographySubheading6Zchn">
    <w:name w:val="Citavi Bibliography Subheading 6 Zchn"/>
    <w:basedOn w:val="Absatz-Standardschriftart"/>
    <w:link w:val="CitaviBibliographySubheading6"/>
    <w:uiPriority w:val="99"/>
    <w:rsid w:val="002503B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semiHidden/>
    <w:rsid w:val="002503B6"/>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2503B6"/>
    <w:pPr>
      <w:outlineLvl w:val="9"/>
    </w:pPr>
  </w:style>
  <w:style w:type="character" w:customStyle="1" w:styleId="CitaviBibliographySubheading7Zchn">
    <w:name w:val="Citavi Bibliography Subheading 7 Zchn"/>
    <w:basedOn w:val="Absatz-Standardschriftart"/>
    <w:link w:val="CitaviBibliographySubheading7"/>
    <w:uiPriority w:val="99"/>
    <w:rsid w:val="002503B6"/>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semiHidden/>
    <w:rsid w:val="002503B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2503B6"/>
    <w:pPr>
      <w:outlineLvl w:val="9"/>
    </w:pPr>
  </w:style>
  <w:style w:type="character" w:customStyle="1" w:styleId="CitaviBibliographySubheading8Zchn">
    <w:name w:val="Citavi Bibliography Subheading 8 Zchn"/>
    <w:basedOn w:val="Absatz-Standardschriftart"/>
    <w:link w:val="CitaviBibliographySubheading8"/>
    <w:uiPriority w:val="99"/>
    <w:rsid w:val="002503B6"/>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semiHidden/>
    <w:rsid w:val="002503B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qFormat/>
    <w:rsid w:val="00836CD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836CD6"/>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620DF8"/>
    <w:rPr>
      <w:color w:val="605E5C"/>
      <w:shd w:val="clear" w:color="auto" w:fill="E1DFDD"/>
    </w:rPr>
  </w:style>
  <w:style w:type="character" w:styleId="Kommentarzeichen">
    <w:name w:val="annotation reference"/>
    <w:basedOn w:val="Absatz-Standardschriftart"/>
    <w:semiHidden/>
    <w:unhideWhenUsed/>
    <w:rsid w:val="00C365D3"/>
    <w:rPr>
      <w:sz w:val="16"/>
      <w:szCs w:val="16"/>
    </w:rPr>
  </w:style>
  <w:style w:type="paragraph" w:styleId="Kommentartext">
    <w:name w:val="annotation text"/>
    <w:basedOn w:val="Standard"/>
    <w:link w:val="KommentartextZchn"/>
    <w:unhideWhenUsed/>
    <w:rsid w:val="00C365D3"/>
    <w:pPr>
      <w:spacing w:line="240" w:lineRule="auto"/>
    </w:pPr>
  </w:style>
  <w:style w:type="character" w:customStyle="1" w:styleId="KommentartextZchn">
    <w:name w:val="Kommentartext Zchn"/>
    <w:basedOn w:val="Absatz-Standardschriftart"/>
    <w:link w:val="Kommentartext"/>
    <w:rsid w:val="00C365D3"/>
    <w:rPr>
      <w:rFonts w:ascii="Verdana" w:eastAsia="Times" w:hAnsi="Verdana"/>
    </w:rPr>
  </w:style>
  <w:style w:type="paragraph" w:styleId="Kommentarthema">
    <w:name w:val="annotation subject"/>
    <w:basedOn w:val="Kommentartext"/>
    <w:next w:val="Kommentartext"/>
    <w:link w:val="KommentarthemaZchn"/>
    <w:semiHidden/>
    <w:unhideWhenUsed/>
    <w:rsid w:val="00C365D3"/>
    <w:rPr>
      <w:b/>
      <w:bCs/>
    </w:rPr>
  </w:style>
  <w:style w:type="character" w:customStyle="1" w:styleId="KommentarthemaZchn">
    <w:name w:val="Kommentarthema Zchn"/>
    <w:basedOn w:val="KommentartextZchn"/>
    <w:link w:val="Kommentarthema"/>
    <w:semiHidden/>
    <w:rsid w:val="00C365D3"/>
    <w:rPr>
      <w:rFonts w:ascii="Verdana" w:eastAsia="Times" w:hAnsi="Verdana"/>
      <w:b/>
      <w:bCs/>
    </w:rPr>
  </w:style>
  <w:style w:type="paragraph" w:styleId="berarbeitung">
    <w:name w:val="Revision"/>
    <w:hidden/>
    <w:uiPriority w:val="99"/>
    <w:semiHidden/>
    <w:rsid w:val="00BC48A9"/>
    <w:rPr>
      <w:rFonts w:ascii="Verdana" w:eastAsia="Times"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013">
      <w:bodyDiv w:val="1"/>
      <w:marLeft w:val="0"/>
      <w:marRight w:val="0"/>
      <w:marTop w:val="0"/>
      <w:marBottom w:val="0"/>
      <w:divBdr>
        <w:top w:val="none" w:sz="0" w:space="0" w:color="auto"/>
        <w:left w:val="none" w:sz="0" w:space="0" w:color="auto"/>
        <w:bottom w:val="none" w:sz="0" w:space="0" w:color="auto"/>
        <w:right w:val="none" w:sz="0" w:space="0" w:color="auto"/>
      </w:divBdr>
    </w:div>
    <w:div w:id="98532785">
      <w:bodyDiv w:val="1"/>
      <w:marLeft w:val="0"/>
      <w:marRight w:val="0"/>
      <w:marTop w:val="0"/>
      <w:marBottom w:val="0"/>
      <w:divBdr>
        <w:top w:val="none" w:sz="0" w:space="0" w:color="auto"/>
        <w:left w:val="none" w:sz="0" w:space="0" w:color="auto"/>
        <w:bottom w:val="none" w:sz="0" w:space="0" w:color="auto"/>
        <w:right w:val="none" w:sz="0" w:space="0" w:color="auto"/>
      </w:divBdr>
    </w:div>
    <w:div w:id="124813284">
      <w:bodyDiv w:val="1"/>
      <w:marLeft w:val="0"/>
      <w:marRight w:val="0"/>
      <w:marTop w:val="0"/>
      <w:marBottom w:val="0"/>
      <w:divBdr>
        <w:top w:val="none" w:sz="0" w:space="0" w:color="auto"/>
        <w:left w:val="none" w:sz="0" w:space="0" w:color="auto"/>
        <w:bottom w:val="none" w:sz="0" w:space="0" w:color="auto"/>
        <w:right w:val="none" w:sz="0" w:space="0" w:color="auto"/>
      </w:divBdr>
    </w:div>
    <w:div w:id="324016473">
      <w:bodyDiv w:val="1"/>
      <w:marLeft w:val="0"/>
      <w:marRight w:val="0"/>
      <w:marTop w:val="0"/>
      <w:marBottom w:val="0"/>
      <w:divBdr>
        <w:top w:val="none" w:sz="0" w:space="0" w:color="auto"/>
        <w:left w:val="none" w:sz="0" w:space="0" w:color="auto"/>
        <w:bottom w:val="none" w:sz="0" w:space="0" w:color="auto"/>
        <w:right w:val="none" w:sz="0" w:space="0" w:color="auto"/>
      </w:divBdr>
    </w:div>
    <w:div w:id="355351890">
      <w:bodyDiv w:val="1"/>
      <w:marLeft w:val="0"/>
      <w:marRight w:val="0"/>
      <w:marTop w:val="0"/>
      <w:marBottom w:val="0"/>
      <w:divBdr>
        <w:top w:val="none" w:sz="0" w:space="0" w:color="auto"/>
        <w:left w:val="none" w:sz="0" w:space="0" w:color="auto"/>
        <w:bottom w:val="none" w:sz="0" w:space="0" w:color="auto"/>
        <w:right w:val="none" w:sz="0" w:space="0" w:color="auto"/>
      </w:divBdr>
    </w:div>
    <w:div w:id="404761044">
      <w:bodyDiv w:val="1"/>
      <w:marLeft w:val="0"/>
      <w:marRight w:val="0"/>
      <w:marTop w:val="0"/>
      <w:marBottom w:val="0"/>
      <w:divBdr>
        <w:top w:val="none" w:sz="0" w:space="0" w:color="auto"/>
        <w:left w:val="none" w:sz="0" w:space="0" w:color="auto"/>
        <w:bottom w:val="none" w:sz="0" w:space="0" w:color="auto"/>
        <w:right w:val="none" w:sz="0" w:space="0" w:color="auto"/>
      </w:divBdr>
    </w:div>
    <w:div w:id="427432060">
      <w:bodyDiv w:val="1"/>
      <w:marLeft w:val="0"/>
      <w:marRight w:val="0"/>
      <w:marTop w:val="0"/>
      <w:marBottom w:val="0"/>
      <w:divBdr>
        <w:top w:val="none" w:sz="0" w:space="0" w:color="auto"/>
        <w:left w:val="none" w:sz="0" w:space="0" w:color="auto"/>
        <w:bottom w:val="none" w:sz="0" w:space="0" w:color="auto"/>
        <w:right w:val="none" w:sz="0" w:space="0" w:color="auto"/>
      </w:divBdr>
    </w:div>
    <w:div w:id="427701202">
      <w:bodyDiv w:val="1"/>
      <w:marLeft w:val="0"/>
      <w:marRight w:val="0"/>
      <w:marTop w:val="0"/>
      <w:marBottom w:val="0"/>
      <w:divBdr>
        <w:top w:val="none" w:sz="0" w:space="0" w:color="auto"/>
        <w:left w:val="none" w:sz="0" w:space="0" w:color="auto"/>
        <w:bottom w:val="none" w:sz="0" w:space="0" w:color="auto"/>
        <w:right w:val="none" w:sz="0" w:space="0" w:color="auto"/>
      </w:divBdr>
    </w:div>
    <w:div w:id="476217309">
      <w:bodyDiv w:val="1"/>
      <w:marLeft w:val="0"/>
      <w:marRight w:val="0"/>
      <w:marTop w:val="0"/>
      <w:marBottom w:val="0"/>
      <w:divBdr>
        <w:top w:val="none" w:sz="0" w:space="0" w:color="auto"/>
        <w:left w:val="none" w:sz="0" w:space="0" w:color="auto"/>
        <w:bottom w:val="none" w:sz="0" w:space="0" w:color="auto"/>
        <w:right w:val="none" w:sz="0" w:space="0" w:color="auto"/>
      </w:divBdr>
    </w:div>
    <w:div w:id="510876544">
      <w:bodyDiv w:val="1"/>
      <w:marLeft w:val="0"/>
      <w:marRight w:val="0"/>
      <w:marTop w:val="0"/>
      <w:marBottom w:val="0"/>
      <w:divBdr>
        <w:top w:val="none" w:sz="0" w:space="0" w:color="auto"/>
        <w:left w:val="none" w:sz="0" w:space="0" w:color="auto"/>
        <w:bottom w:val="none" w:sz="0" w:space="0" w:color="auto"/>
        <w:right w:val="none" w:sz="0" w:space="0" w:color="auto"/>
      </w:divBdr>
    </w:div>
    <w:div w:id="568539465">
      <w:bodyDiv w:val="1"/>
      <w:marLeft w:val="0"/>
      <w:marRight w:val="0"/>
      <w:marTop w:val="0"/>
      <w:marBottom w:val="0"/>
      <w:divBdr>
        <w:top w:val="none" w:sz="0" w:space="0" w:color="auto"/>
        <w:left w:val="none" w:sz="0" w:space="0" w:color="auto"/>
        <w:bottom w:val="none" w:sz="0" w:space="0" w:color="auto"/>
        <w:right w:val="none" w:sz="0" w:space="0" w:color="auto"/>
      </w:divBdr>
    </w:div>
    <w:div w:id="576786520">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770660705">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904268284">
      <w:bodyDiv w:val="1"/>
      <w:marLeft w:val="0"/>
      <w:marRight w:val="0"/>
      <w:marTop w:val="0"/>
      <w:marBottom w:val="0"/>
      <w:divBdr>
        <w:top w:val="none" w:sz="0" w:space="0" w:color="auto"/>
        <w:left w:val="none" w:sz="0" w:space="0" w:color="auto"/>
        <w:bottom w:val="none" w:sz="0" w:space="0" w:color="auto"/>
        <w:right w:val="none" w:sz="0" w:space="0" w:color="auto"/>
      </w:divBdr>
    </w:div>
    <w:div w:id="1037005677">
      <w:bodyDiv w:val="1"/>
      <w:marLeft w:val="0"/>
      <w:marRight w:val="0"/>
      <w:marTop w:val="0"/>
      <w:marBottom w:val="0"/>
      <w:divBdr>
        <w:top w:val="none" w:sz="0" w:space="0" w:color="auto"/>
        <w:left w:val="none" w:sz="0" w:space="0" w:color="auto"/>
        <w:bottom w:val="none" w:sz="0" w:space="0" w:color="auto"/>
        <w:right w:val="none" w:sz="0" w:space="0" w:color="auto"/>
      </w:divBdr>
    </w:div>
    <w:div w:id="1052463019">
      <w:bodyDiv w:val="1"/>
      <w:marLeft w:val="0"/>
      <w:marRight w:val="0"/>
      <w:marTop w:val="0"/>
      <w:marBottom w:val="0"/>
      <w:divBdr>
        <w:top w:val="none" w:sz="0" w:space="0" w:color="auto"/>
        <w:left w:val="none" w:sz="0" w:space="0" w:color="auto"/>
        <w:bottom w:val="none" w:sz="0" w:space="0" w:color="auto"/>
        <w:right w:val="none" w:sz="0" w:space="0" w:color="auto"/>
      </w:divBdr>
    </w:div>
    <w:div w:id="1082411702">
      <w:bodyDiv w:val="1"/>
      <w:marLeft w:val="0"/>
      <w:marRight w:val="0"/>
      <w:marTop w:val="0"/>
      <w:marBottom w:val="0"/>
      <w:divBdr>
        <w:top w:val="none" w:sz="0" w:space="0" w:color="auto"/>
        <w:left w:val="none" w:sz="0" w:space="0" w:color="auto"/>
        <w:bottom w:val="none" w:sz="0" w:space="0" w:color="auto"/>
        <w:right w:val="none" w:sz="0" w:space="0" w:color="auto"/>
      </w:divBdr>
    </w:div>
    <w:div w:id="1277441912">
      <w:bodyDiv w:val="1"/>
      <w:marLeft w:val="0"/>
      <w:marRight w:val="0"/>
      <w:marTop w:val="0"/>
      <w:marBottom w:val="0"/>
      <w:divBdr>
        <w:top w:val="none" w:sz="0" w:space="0" w:color="auto"/>
        <w:left w:val="none" w:sz="0" w:space="0" w:color="auto"/>
        <w:bottom w:val="none" w:sz="0" w:space="0" w:color="auto"/>
        <w:right w:val="none" w:sz="0" w:space="0" w:color="auto"/>
      </w:divBdr>
    </w:div>
    <w:div w:id="1334144153">
      <w:bodyDiv w:val="1"/>
      <w:marLeft w:val="0"/>
      <w:marRight w:val="0"/>
      <w:marTop w:val="0"/>
      <w:marBottom w:val="0"/>
      <w:divBdr>
        <w:top w:val="none" w:sz="0" w:space="0" w:color="auto"/>
        <w:left w:val="none" w:sz="0" w:space="0" w:color="auto"/>
        <w:bottom w:val="none" w:sz="0" w:space="0" w:color="auto"/>
        <w:right w:val="none" w:sz="0" w:space="0" w:color="auto"/>
      </w:divBdr>
    </w:div>
    <w:div w:id="1397968239">
      <w:bodyDiv w:val="1"/>
      <w:marLeft w:val="0"/>
      <w:marRight w:val="0"/>
      <w:marTop w:val="0"/>
      <w:marBottom w:val="0"/>
      <w:divBdr>
        <w:top w:val="none" w:sz="0" w:space="0" w:color="auto"/>
        <w:left w:val="none" w:sz="0" w:space="0" w:color="auto"/>
        <w:bottom w:val="none" w:sz="0" w:space="0" w:color="auto"/>
        <w:right w:val="none" w:sz="0" w:space="0" w:color="auto"/>
      </w:divBdr>
    </w:div>
    <w:div w:id="1450931677">
      <w:bodyDiv w:val="1"/>
      <w:marLeft w:val="0"/>
      <w:marRight w:val="0"/>
      <w:marTop w:val="0"/>
      <w:marBottom w:val="0"/>
      <w:divBdr>
        <w:top w:val="none" w:sz="0" w:space="0" w:color="auto"/>
        <w:left w:val="none" w:sz="0" w:space="0" w:color="auto"/>
        <w:bottom w:val="none" w:sz="0" w:space="0" w:color="auto"/>
        <w:right w:val="none" w:sz="0" w:space="0" w:color="auto"/>
      </w:divBdr>
    </w:div>
    <w:div w:id="1842625950">
      <w:bodyDiv w:val="1"/>
      <w:marLeft w:val="0"/>
      <w:marRight w:val="0"/>
      <w:marTop w:val="0"/>
      <w:marBottom w:val="0"/>
      <w:divBdr>
        <w:top w:val="none" w:sz="0" w:space="0" w:color="auto"/>
        <w:left w:val="none" w:sz="0" w:space="0" w:color="auto"/>
        <w:bottom w:val="none" w:sz="0" w:space="0" w:color="auto"/>
        <w:right w:val="none" w:sz="0" w:space="0" w:color="auto"/>
      </w:divBdr>
    </w:div>
    <w:div w:id="190533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2.png"/><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w\Downloads\Softec_Vorlage_WissArbeit_MS_Word_v2024-03-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AF376142-A15E-4F71-ADDE-CC2E5A937BA3}"/>
      </w:docPartPr>
      <w:docPartBody>
        <w:p w:rsidR="007C0098" w:rsidRDefault="009312D6">
          <w:r w:rsidRPr="002B5E69">
            <w:rPr>
              <w:rStyle w:val="Platzhaltertext"/>
            </w:rPr>
            <w:t>Klicken oder tippen Sie hier, um Text einzugeben.</w:t>
          </w:r>
        </w:p>
      </w:docPartBody>
    </w:docPart>
    <w:docPart>
      <w:docPartPr>
        <w:name w:val="63FE9ABCA9E8435398673F0D29851D37"/>
        <w:category>
          <w:name w:val="Allgemein"/>
          <w:gallery w:val="placeholder"/>
        </w:category>
        <w:types>
          <w:type w:val="bbPlcHdr"/>
        </w:types>
        <w:behaviors>
          <w:behavior w:val="content"/>
        </w:behaviors>
        <w:guid w:val="{5550C4E9-22E2-4F96-A3CD-F307ADBB5125}"/>
      </w:docPartPr>
      <w:docPartBody>
        <w:p w:rsidR="007C0098" w:rsidRDefault="009312D6" w:rsidP="009312D6">
          <w:pPr>
            <w:pStyle w:val="63FE9ABCA9E8435398673F0D29851D37"/>
          </w:pPr>
          <w:r w:rsidRPr="002B5E69">
            <w:rPr>
              <w:rStyle w:val="Platzhaltertext"/>
            </w:rPr>
            <w:t>Klicken oder tippen Sie hier, um Text einzugeben.</w:t>
          </w:r>
        </w:p>
      </w:docPartBody>
    </w:docPart>
    <w:docPart>
      <w:docPartPr>
        <w:name w:val="E4D95B4504364092BE5292771E2E4263"/>
        <w:category>
          <w:name w:val="Allgemein"/>
          <w:gallery w:val="placeholder"/>
        </w:category>
        <w:types>
          <w:type w:val="bbPlcHdr"/>
        </w:types>
        <w:behaviors>
          <w:behavior w:val="content"/>
        </w:behaviors>
        <w:guid w:val="{CC3EC465-C58B-4CC3-9A72-6332D2AE897B}"/>
      </w:docPartPr>
      <w:docPartBody>
        <w:p w:rsidR="00000000" w:rsidRDefault="00EF4D81" w:rsidP="00EF4D81">
          <w:pPr>
            <w:pStyle w:val="E4D95B4504364092BE5292771E2E4263"/>
          </w:pPr>
          <w:r w:rsidRPr="002B5E6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D6"/>
    <w:rsid w:val="000A07CA"/>
    <w:rsid w:val="000D6732"/>
    <w:rsid w:val="000D7F0B"/>
    <w:rsid w:val="001B14D7"/>
    <w:rsid w:val="0039481A"/>
    <w:rsid w:val="003C501C"/>
    <w:rsid w:val="00461856"/>
    <w:rsid w:val="0050468F"/>
    <w:rsid w:val="00687539"/>
    <w:rsid w:val="007C0098"/>
    <w:rsid w:val="007D577F"/>
    <w:rsid w:val="00800FBB"/>
    <w:rsid w:val="009312D6"/>
    <w:rsid w:val="00971D26"/>
    <w:rsid w:val="00A34868"/>
    <w:rsid w:val="00CB509E"/>
    <w:rsid w:val="00CE6D07"/>
    <w:rsid w:val="00D26004"/>
    <w:rsid w:val="00D7679C"/>
    <w:rsid w:val="00E32E6A"/>
    <w:rsid w:val="00EF4D81"/>
    <w:rsid w:val="00F50B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4D81"/>
    <w:rPr>
      <w:color w:val="666666"/>
    </w:rPr>
  </w:style>
  <w:style w:type="paragraph" w:customStyle="1" w:styleId="63FE9ABCA9E8435398673F0D29851D37">
    <w:name w:val="63FE9ABCA9E8435398673F0D29851D37"/>
    <w:rsid w:val="009312D6"/>
  </w:style>
  <w:style w:type="paragraph" w:customStyle="1" w:styleId="66D7787CD13442C88E6E05A0267C33C6">
    <w:name w:val="66D7787CD13442C88E6E05A0267C33C6"/>
    <w:rsid w:val="00EF4D81"/>
  </w:style>
  <w:style w:type="paragraph" w:customStyle="1" w:styleId="E4D95B4504364092BE5292771E2E4263">
    <w:name w:val="E4D95B4504364092BE5292771E2E4263"/>
    <w:rsid w:val="00EF4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e458bb41-3500-4fcf-be25-018f79cb541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A343ADFBB70A44FAA097E8DD2790398" ma:contentTypeVersion="6" ma:contentTypeDescription="Ein neues Dokument erstellen." ma:contentTypeScope="" ma:versionID="670b581a94952c2030f45b3ed86fce24">
  <xsd:schema xmlns:xsd="http://www.w3.org/2001/XMLSchema" xmlns:xs="http://www.w3.org/2001/XMLSchema" xmlns:p="http://schemas.microsoft.com/office/2006/metadata/properties" xmlns:ns3="e458bb41-3500-4fcf-be25-018f79cb5414" targetNamespace="http://schemas.microsoft.com/office/2006/metadata/properties" ma:root="true" ma:fieldsID="caedbba6597842206f83a92bf3309c7b" ns3:_="">
    <xsd:import namespace="e458bb41-3500-4fcf-be25-018f79cb541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8bb41-3500-4fcf-be25-018f79cb5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8177DB-ED08-4EE8-8382-1418F4247D38}">
  <ds:schemaRefs>
    <ds:schemaRef ds:uri="http://schemas.openxmlformats.org/officeDocument/2006/bibliography"/>
  </ds:schemaRefs>
</ds:datastoreItem>
</file>

<file path=customXml/itemProps2.xml><?xml version="1.0" encoding="utf-8"?>
<ds:datastoreItem xmlns:ds="http://schemas.openxmlformats.org/officeDocument/2006/customXml" ds:itemID="{E54FC5AE-3BB6-4FE3-83D6-963D59DD5270}">
  <ds:schemaRefs>
    <ds:schemaRef ds:uri="http://schemas.microsoft.com/office/2006/metadata/properties"/>
    <ds:schemaRef ds:uri="http://schemas.microsoft.com/office/infopath/2007/PartnerControls"/>
    <ds:schemaRef ds:uri="e458bb41-3500-4fcf-be25-018f79cb5414"/>
  </ds:schemaRefs>
</ds:datastoreItem>
</file>

<file path=customXml/itemProps3.xml><?xml version="1.0" encoding="utf-8"?>
<ds:datastoreItem xmlns:ds="http://schemas.openxmlformats.org/officeDocument/2006/customXml" ds:itemID="{5730E107-86E1-41E9-B4B3-DFCAA880DA47}">
  <ds:schemaRefs>
    <ds:schemaRef ds:uri="http://schemas.microsoft.com/sharepoint/v3/contenttype/forms"/>
  </ds:schemaRefs>
</ds:datastoreItem>
</file>

<file path=customXml/itemProps4.xml><?xml version="1.0" encoding="utf-8"?>
<ds:datastoreItem xmlns:ds="http://schemas.openxmlformats.org/officeDocument/2006/customXml" ds:itemID="{3062CA9A-CC6F-4557-8EAD-4468F64E9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8bb41-3500-4fcf-be25-018f79cb54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Softec_Vorlage_WissArbeit_MS_Word_v2024-03-18</Template>
  <TotalTime>0</TotalTime>
  <Pages>30</Pages>
  <Words>97346</Words>
  <Characters>613286</Characters>
  <Application>Microsoft Office Word</Application>
  <DocSecurity>0</DocSecurity>
  <Lines>5110</Lines>
  <Paragraphs>1418</Paragraphs>
  <ScaleCrop>false</ScaleCrop>
  <HeadingPairs>
    <vt:vector size="2" baseType="variant">
      <vt:variant>
        <vt:lpstr>Titel</vt:lpstr>
      </vt:variant>
      <vt:variant>
        <vt:i4>1</vt:i4>
      </vt:variant>
    </vt:vector>
  </HeadingPairs>
  <TitlesOfParts>
    <vt:vector size="1" baseType="lpstr">
      <vt:lpstr>UNIVERSITÄT ESSEN</vt:lpstr>
    </vt:vector>
  </TitlesOfParts>
  <Company>Universität Essen</Company>
  <LinksUpToDate>false</LinksUpToDate>
  <CharactersWithSpaces>709214</CharactersWithSpaces>
  <SharedDoc>false</SharedDoc>
  <HLinks>
    <vt:vector size="234" baseType="variant">
      <vt:variant>
        <vt:i4>6160455</vt:i4>
      </vt:variant>
      <vt:variant>
        <vt:i4>303</vt:i4>
      </vt:variant>
      <vt:variant>
        <vt:i4>0</vt:i4>
      </vt:variant>
      <vt:variant>
        <vt:i4>5</vt:i4>
      </vt:variant>
      <vt:variant>
        <vt:lpwstr>http://www.wirtschaftsinformatik.de/binary/WI_Autorenhinweise_DEU.pdf</vt:lpwstr>
      </vt:variant>
      <vt:variant>
        <vt:lpwstr/>
      </vt:variant>
      <vt:variant>
        <vt:i4>4194312</vt:i4>
      </vt:variant>
      <vt:variant>
        <vt:i4>300</vt:i4>
      </vt:variant>
      <vt:variant>
        <vt:i4>0</vt:i4>
      </vt:variant>
      <vt:variant>
        <vt:i4>5</vt:i4>
      </vt:variant>
      <vt:variant>
        <vt:lpwstr>http://www.computerwoche.de/soa-expertenrat/2006/10/19/bottom-up-oder-top-down-wege-zur-soa/</vt:lpwstr>
      </vt:variant>
      <vt:variant>
        <vt:lpwstr/>
      </vt:variant>
      <vt:variant>
        <vt:i4>4194312</vt:i4>
      </vt:variant>
      <vt:variant>
        <vt:i4>297</vt:i4>
      </vt:variant>
      <vt:variant>
        <vt:i4>0</vt:i4>
      </vt:variant>
      <vt:variant>
        <vt:i4>5</vt:i4>
      </vt:variant>
      <vt:variant>
        <vt:lpwstr>http://www.computerwoche.de/soa-expertenrat/2006/10/19/bottom-up-oder-top-down-wege-zur-soa/</vt:lpwstr>
      </vt:variant>
      <vt:variant>
        <vt:lpwstr/>
      </vt:variant>
      <vt:variant>
        <vt:i4>6684704</vt:i4>
      </vt:variant>
      <vt:variant>
        <vt:i4>255</vt:i4>
      </vt:variant>
      <vt:variant>
        <vt:i4>0</vt:i4>
      </vt:variant>
      <vt:variant>
        <vt:i4>5</vt:i4>
      </vt:variant>
      <vt:variant>
        <vt:lpwstr>http://de.wikipedia.org/wiki/Wirtschaftsinformatik</vt:lpwstr>
      </vt:variant>
      <vt:variant>
        <vt:lpwstr/>
      </vt:variant>
      <vt:variant>
        <vt:i4>4194312</vt:i4>
      </vt:variant>
      <vt:variant>
        <vt:i4>252</vt:i4>
      </vt:variant>
      <vt:variant>
        <vt:i4>0</vt:i4>
      </vt:variant>
      <vt:variant>
        <vt:i4>5</vt:i4>
      </vt:variant>
      <vt:variant>
        <vt:lpwstr>http://www.computerwoche.de/soa-expertenrat/2006/10/19/bottom-up-oder-top-down-wege-zur-soa/</vt:lpwstr>
      </vt:variant>
      <vt:variant>
        <vt:lpwstr/>
      </vt:variant>
      <vt:variant>
        <vt:i4>4194312</vt:i4>
      </vt:variant>
      <vt:variant>
        <vt:i4>249</vt:i4>
      </vt:variant>
      <vt:variant>
        <vt:i4>0</vt:i4>
      </vt:variant>
      <vt:variant>
        <vt:i4>5</vt:i4>
      </vt:variant>
      <vt:variant>
        <vt:lpwstr>http://www.computerwoche.de/soa-expertenrat/2006/10/19/bottom-up-oder-top-down-wege-zur-soa/</vt:lpwstr>
      </vt:variant>
      <vt:variant>
        <vt:lpwstr/>
      </vt:variant>
      <vt:variant>
        <vt:i4>1048634</vt:i4>
      </vt:variant>
      <vt:variant>
        <vt:i4>194</vt:i4>
      </vt:variant>
      <vt:variant>
        <vt:i4>0</vt:i4>
      </vt:variant>
      <vt:variant>
        <vt:i4>5</vt:i4>
      </vt:variant>
      <vt:variant>
        <vt:lpwstr/>
      </vt:variant>
      <vt:variant>
        <vt:lpwstr>_Toc294086481</vt:lpwstr>
      </vt:variant>
      <vt:variant>
        <vt:i4>1048634</vt:i4>
      </vt:variant>
      <vt:variant>
        <vt:i4>188</vt:i4>
      </vt:variant>
      <vt:variant>
        <vt:i4>0</vt:i4>
      </vt:variant>
      <vt:variant>
        <vt:i4>5</vt:i4>
      </vt:variant>
      <vt:variant>
        <vt:lpwstr/>
      </vt:variant>
      <vt:variant>
        <vt:lpwstr>_Toc294086480</vt:lpwstr>
      </vt:variant>
      <vt:variant>
        <vt:i4>2031674</vt:i4>
      </vt:variant>
      <vt:variant>
        <vt:i4>182</vt:i4>
      </vt:variant>
      <vt:variant>
        <vt:i4>0</vt:i4>
      </vt:variant>
      <vt:variant>
        <vt:i4>5</vt:i4>
      </vt:variant>
      <vt:variant>
        <vt:lpwstr/>
      </vt:variant>
      <vt:variant>
        <vt:lpwstr>_Toc294086479</vt:lpwstr>
      </vt:variant>
      <vt:variant>
        <vt:i4>2031674</vt:i4>
      </vt:variant>
      <vt:variant>
        <vt:i4>176</vt:i4>
      </vt:variant>
      <vt:variant>
        <vt:i4>0</vt:i4>
      </vt:variant>
      <vt:variant>
        <vt:i4>5</vt:i4>
      </vt:variant>
      <vt:variant>
        <vt:lpwstr/>
      </vt:variant>
      <vt:variant>
        <vt:lpwstr>_Toc294086478</vt:lpwstr>
      </vt:variant>
      <vt:variant>
        <vt:i4>2031674</vt:i4>
      </vt:variant>
      <vt:variant>
        <vt:i4>170</vt:i4>
      </vt:variant>
      <vt:variant>
        <vt:i4>0</vt:i4>
      </vt:variant>
      <vt:variant>
        <vt:i4>5</vt:i4>
      </vt:variant>
      <vt:variant>
        <vt:lpwstr/>
      </vt:variant>
      <vt:variant>
        <vt:lpwstr>_Toc294086477</vt:lpwstr>
      </vt:variant>
      <vt:variant>
        <vt:i4>2031674</vt:i4>
      </vt:variant>
      <vt:variant>
        <vt:i4>164</vt:i4>
      </vt:variant>
      <vt:variant>
        <vt:i4>0</vt:i4>
      </vt:variant>
      <vt:variant>
        <vt:i4>5</vt:i4>
      </vt:variant>
      <vt:variant>
        <vt:lpwstr/>
      </vt:variant>
      <vt:variant>
        <vt:lpwstr>_Toc294086476</vt:lpwstr>
      </vt:variant>
      <vt:variant>
        <vt:i4>2031674</vt:i4>
      </vt:variant>
      <vt:variant>
        <vt:i4>158</vt:i4>
      </vt:variant>
      <vt:variant>
        <vt:i4>0</vt:i4>
      </vt:variant>
      <vt:variant>
        <vt:i4>5</vt:i4>
      </vt:variant>
      <vt:variant>
        <vt:lpwstr/>
      </vt:variant>
      <vt:variant>
        <vt:lpwstr>_Toc294086475</vt:lpwstr>
      </vt:variant>
      <vt:variant>
        <vt:i4>2031674</vt:i4>
      </vt:variant>
      <vt:variant>
        <vt:i4>152</vt:i4>
      </vt:variant>
      <vt:variant>
        <vt:i4>0</vt:i4>
      </vt:variant>
      <vt:variant>
        <vt:i4>5</vt:i4>
      </vt:variant>
      <vt:variant>
        <vt:lpwstr/>
      </vt:variant>
      <vt:variant>
        <vt:lpwstr>_Toc294086474</vt:lpwstr>
      </vt:variant>
      <vt:variant>
        <vt:i4>2031674</vt:i4>
      </vt:variant>
      <vt:variant>
        <vt:i4>146</vt:i4>
      </vt:variant>
      <vt:variant>
        <vt:i4>0</vt:i4>
      </vt:variant>
      <vt:variant>
        <vt:i4>5</vt:i4>
      </vt:variant>
      <vt:variant>
        <vt:lpwstr/>
      </vt:variant>
      <vt:variant>
        <vt:lpwstr>_Toc294086473</vt:lpwstr>
      </vt:variant>
      <vt:variant>
        <vt:i4>2031674</vt:i4>
      </vt:variant>
      <vt:variant>
        <vt:i4>140</vt:i4>
      </vt:variant>
      <vt:variant>
        <vt:i4>0</vt:i4>
      </vt:variant>
      <vt:variant>
        <vt:i4>5</vt:i4>
      </vt:variant>
      <vt:variant>
        <vt:lpwstr/>
      </vt:variant>
      <vt:variant>
        <vt:lpwstr>_Toc294086472</vt:lpwstr>
      </vt:variant>
      <vt:variant>
        <vt:i4>2031674</vt:i4>
      </vt:variant>
      <vt:variant>
        <vt:i4>134</vt:i4>
      </vt:variant>
      <vt:variant>
        <vt:i4>0</vt:i4>
      </vt:variant>
      <vt:variant>
        <vt:i4>5</vt:i4>
      </vt:variant>
      <vt:variant>
        <vt:lpwstr/>
      </vt:variant>
      <vt:variant>
        <vt:lpwstr>_Toc294086471</vt:lpwstr>
      </vt:variant>
      <vt:variant>
        <vt:i4>2031674</vt:i4>
      </vt:variant>
      <vt:variant>
        <vt:i4>128</vt:i4>
      </vt:variant>
      <vt:variant>
        <vt:i4>0</vt:i4>
      </vt:variant>
      <vt:variant>
        <vt:i4>5</vt:i4>
      </vt:variant>
      <vt:variant>
        <vt:lpwstr/>
      </vt:variant>
      <vt:variant>
        <vt:lpwstr>_Toc294086470</vt:lpwstr>
      </vt:variant>
      <vt:variant>
        <vt:i4>1966138</vt:i4>
      </vt:variant>
      <vt:variant>
        <vt:i4>122</vt:i4>
      </vt:variant>
      <vt:variant>
        <vt:i4>0</vt:i4>
      </vt:variant>
      <vt:variant>
        <vt:i4>5</vt:i4>
      </vt:variant>
      <vt:variant>
        <vt:lpwstr/>
      </vt:variant>
      <vt:variant>
        <vt:lpwstr>_Toc294086469</vt:lpwstr>
      </vt:variant>
      <vt:variant>
        <vt:i4>1966138</vt:i4>
      </vt:variant>
      <vt:variant>
        <vt:i4>116</vt:i4>
      </vt:variant>
      <vt:variant>
        <vt:i4>0</vt:i4>
      </vt:variant>
      <vt:variant>
        <vt:i4>5</vt:i4>
      </vt:variant>
      <vt:variant>
        <vt:lpwstr/>
      </vt:variant>
      <vt:variant>
        <vt:lpwstr>_Toc294086468</vt:lpwstr>
      </vt:variant>
      <vt:variant>
        <vt:i4>1966138</vt:i4>
      </vt:variant>
      <vt:variant>
        <vt:i4>110</vt:i4>
      </vt:variant>
      <vt:variant>
        <vt:i4>0</vt:i4>
      </vt:variant>
      <vt:variant>
        <vt:i4>5</vt:i4>
      </vt:variant>
      <vt:variant>
        <vt:lpwstr/>
      </vt:variant>
      <vt:variant>
        <vt:lpwstr>_Toc294086467</vt:lpwstr>
      </vt:variant>
      <vt:variant>
        <vt:i4>1966138</vt:i4>
      </vt:variant>
      <vt:variant>
        <vt:i4>104</vt:i4>
      </vt:variant>
      <vt:variant>
        <vt:i4>0</vt:i4>
      </vt:variant>
      <vt:variant>
        <vt:i4>5</vt:i4>
      </vt:variant>
      <vt:variant>
        <vt:lpwstr/>
      </vt:variant>
      <vt:variant>
        <vt:lpwstr>_Toc294086466</vt:lpwstr>
      </vt:variant>
      <vt:variant>
        <vt:i4>1966138</vt:i4>
      </vt:variant>
      <vt:variant>
        <vt:i4>98</vt:i4>
      </vt:variant>
      <vt:variant>
        <vt:i4>0</vt:i4>
      </vt:variant>
      <vt:variant>
        <vt:i4>5</vt:i4>
      </vt:variant>
      <vt:variant>
        <vt:lpwstr/>
      </vt:variant>
      <vt:variant>
        <vt:lpwstr>_Toc294086465</vt:lpwstr>
      </vt:variant>
      <vt:variant>
        <vt:i4>1966138</vt:i4>
      </vt:variant>
      <vt:variant>
        <vt:i4>92</vt:i4>
      </vt:variant>
      <vt:variant>
        <vt:i4>0</vt:i4>
      </vt:variant>
      <vt:variant>
        <vt:i4>5</vt:i4>
      </vt:variant>
      <vt:variant>
        <vt:lpwstr/>
      </vt:variant>
      <vt:variant>
        <vt:lpwstr>_Toc294086464</vt:lpwstr>
      </vt:variant>
      <vt:variant>
        <vt:i4>1966138</vt:i4>
      </vt:variant>
      <vt:variant>
        <vt:i4>86</vt:i4>
      </vt:variant>
      <vt:variant>
        <vt:i4>0</vt:i4>
      </vt:variant>
      <vt:variant>
        <vt:i4>5</vt:i4>
      </vt:variant>
      <vt:variant>
        <vt:lpwstr/>
      </vt:variant>
      <vt:variant>
        <vt:lpwstr>_Toc294086463</vt:lpwstr>
      </vt:variant>
      <vt:variant>
        <vt:i4>1966138</vt:i4>
      </vt:variant>
      <vt:variant>
        <vt:i4>80</vt:i4>
      </vt:variant>
      <vt:variant>
        <vt:i4>0</vt:i4>
      </vt:variant>
      <vt:variant>
        <vt:i4>5</vt:i4>
      </vt:variant>
      <vt:variant>
        <vt:lpwstr/>
      </vt:variant>
      <vt:variant>
        <vt:lpwstr>_Toc294086462</vt:lpwstr>
      </vt:variant>
      <vt:variant>
        <vt:i4>1966138</vt:i4>
      </vt:variant>
      <vt:variant>
        <vt:i4>74</vt:i4>
      </vt:variant>
      <vt:variant>
        <vt:i4>0</vt:i4>
      </vt:variant>
      <vt:variant>
        <vt:i4>5</vt:i4>
      </vt:variant>
      <vt:variant>
        <vt:lpwstr/>
      </vt:variant>
      <vt:variant>
        <vt:lpwstr>_Toc294086461</vt:lpwstr>
      </vt:variant>
      <vt:variant>
        <vt:i4>1966138</vt:i4>
      </vt:variant>
      <vt:variant>
        <vt:i4>68</vt:i4>
      </vt:variant>
      <vt:variant>
        <vt:i4>0</vt:i4>
      </vt:variant>
      <vt:variant>
        <vt:i4>5</vt:i4>
      </vt:variant>
      <vt:variant>
        <vt:lpwstr/>
      </vt:variant>
      <vt:variant>
        <vt:lpwstr>_Toc294086460</vt:lpwstr>
      </vt:variant>
      <vt:variant>
        <vt:i4>1900602</vt:i4>
      </vt:variant>
      <vt:variant>
        <vt:i4>62</vt:i4>
      </vt:variant>
      <vt:variant>
        <vt:i4>0</vt:i4>
      </vt:variant>
      <vt:variant>
        <vt:i4>5</vt:i4>
      </vt:variant>
      <vt:variant>
        <vt:lpwstr/>
      </vt:variant>
      <vt:variant>
        <vt:lpwstr>_Toc294086459</vt:lpwstr>
      </vt:variant>
      <vt:variant>
        <vt:i4>1900602</vt:i4>
      </vt:variant>
      <vt:variant>
        <vt:i4>56</vt:i4>
      </vt:variant>
      <vt:variant>
        <vt:i4>0</vt:i4>
      </vt:variant>
      <vt:variant>
        <vt:i4>5</vt:i4>
      </vt:variant>
      <vt:variant>
        <vt:lpwstr/>
      </vt:variant>
      <vt:variant>
        <vt:lpwstr>_Toc294086458</vt:lpwstr>
      </vt:variant>
      <vt:variant>
        <vt:i4>1900602</vt:i4>
      </vt:variant>
      <vt:variant>
        <vt:i4>50</vt:i4>
      </vt:variant>
      <vt:variant>
        <vt:i4>0</vt:i4>
      </vt:variant>
      <vt:variant>
        <vt:i4>5</vt:i4>
      </vt:variant>
      <vt:variant>
        <vt:lpwstr/>
      </vt:variant>
      <vt:variant>
        <vt:lpwstr>_Toc294086457</vt:lpwstr>
      </vt:variant>
      <vt:variant>
        <vt:i4>1900602</vt:i4>
      </vt:variant>
      <vt:variant>
        <vt:i4>44</vt:i4>
      </vt:variant>
      <vt:variant>
        <vt:i4>0</vt:i4>
      </vt:variant>
      <vt:variant>
        <vt:i4>5</vt:i4>
      </vt:variant>
      <vt:variant>
        <vt:lpwstr/>
      </vt:variant>
      <vt:variant>
        <vt:lpwstr>_Toc294086456</vt:lpwstr>
      </vt:variant>
      <vt:variant>
        <vt:i4>1900602</vt:i4>
      </vt:variant>
      <vt:variant>
        <vt:i4>38</vt:i4>
      </vt:variant>
      <vt:variant>
        <vt:i4>0</vt:i4>
      </vt:variant>
      <vt:variant>
        <vt:i4>5</vt:i4>
      </vt:variant>
      <vt:variant>
        <vt:lpwstr/>
      </vt:variant>
      <vt:variant>
        <vt:lpwstr>_Toc294086455</vt:lpwstr>
      </vt:variant>
      <vt:variant>
        <vt:i4>1900602</vt:i4>
      </vt:variant>
      <vt:variant>
        <vt:i4>32</vt:i4>
      </vt:variant>
      <vt:variant>
        <vt:i4>0</vt:i4>
      </vt:variant>
      <vt:variant>
        <vt:i4>5</vt:i4>
      </vt:variant>
      <vt:variant>
        <vt:lpwstr/>
      </vt:variant>
      <vt:variant>
        <vt:lpwstr>_Toc294086454</vt:lpwstr>
      </vt:variant>
      <vt:variant>
        <vt:i4>1900602</vt:i4>
      </vt:variant>
      <vt:variant>
        <vt:i4>26</vt:i4>
      </vt:variant>
      <vt:variant>
        <vt:i4>0</vt:i4>
      </vt:variant>
      <vt:variant>
        <vt:i4>5</vt:i4>
      </vt:variant>
      <vt:variant>
        <vt:lpwstr/>
      </vt:variant>
      <vt:variant>
        <vt:lpwstr>_Toc294086453</vt:lpwstr>
      </vt:variant>
      <vt:variant>
        <vt:i4>1900602</vt:i4>
      </vt:variant>
      <vt:variant>
        <vt:i4>20</vt:i4>
      </vt:variant>
      <vt:variant>
        <vt:i4>0</vt:i4>
      </vt:variant>
      <vt:variant>
        <vt:i4>5</vt:i4>
      </vt:variant>
      <vt:variant>
        <vt:lpwstr/>
      </vt:variant>
      <vt:variant>
        <vt:lpwstr>_Toc294086452</vt:lpwstr>
      </vt:variant>
      <vt:variant>
        <vt:i4>1900602</vt:i4>
      </vt:variant>
      <vt:variant>
        <vt:i4>14</vt:i4>
      </vt:variant>
      <vt:variant>
        <vt:i4>0</vt:i4>
      </vt:variant>
      <vt:variant>
        <vt:i4>5</vt:i4>
      </vt:variant>
      <vt:variant>
        <vt:lpwstr/>
      </vt:variant>
      <vt:variant>
        <vt:lpwstr>_Toc294086451</vt:lpwstr>
      </vt:variant>
      <vt:variant>
        <vt:i4>1900602</vt:i4>
      </vt:variant>
      <vt:variant>
        <vt:i4>8</vt:i4>
      </vt:variant>
      <vt:variant>
        <vt:i4>0</vt:i4>
      </vt:variant>
      <vt:variant>
        <vt:i4>5</vt:i4>
      </vt:variant>
      <vt:variant>
        <vt:lpwstr/>
      </vt:variant>
      <vt:variant>
        <vt:lpwstr>_Toc294086450</vt:lpwstr>
      </vt:variant>
      <vt:variant>
        <vt:i4>1835066</vt:i4>
      </vt:variant>
      <vt:variant>
        <vt:i4>2</vt:i4>
      </vt:variant>
      <vt:variant>
        <vt:i4>0</vt:i4>
      </vt:variant>
      <vt:variant>
        <vt:i4>5</vt:i4>
      </vt:variant>
      <vt:variant>
        <vt:lpwstr/>
      </vt:variant>
      <vt:variant>
        <vt:lpwstr>_Toc294086449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ESSEN</dc:title>
  <dc:creator>Julian Behler</dc:creator>
  <cp:lastModifiedBy>Julian Behler</cp:lastModifiedBy>
  <cp:revision>3</cp:revision>
  <cp:lastPrinted>2024-07-21T17:33:00Z</cp:lastPrinted>
  <dcterms:created xsi:type="dcterms:W3CDTF">2024-07-21T17:36:00Z</dcterms:created>
  <dcterms:modified xsi:type="dcterms:W3CDTF">2024-07-21T17:45:00Z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C:\Users\juliw\Documents\Citavi 6\Projects\Seminararbeit\Seminararbeit.ctv6</vt:lpwstr>
  </property>
  <property fmtid="{D5CDD505-2E9C-101B-9397-08002B2CF9AE}" pid="3" name="CitaviDocumentProperty_7">
    <vt:lpwstr>Seminararbeit</vt:lpwstr>
  </property>
  <property fmtid="{D5CDD505-2E9C-101B-9397-08002B2CF9AE}" pid="4" name="CitaviDocumentProperty_0">
    <vt:lpwstr>7bfce6cc-0fb0-465b-ab32-d4d5540eddc9</vt:lpwstr>
  </property>
  <property fmtid="{D5CDD505-2E9C-101B-9397-08002B2CF9AE}" pid="5" name="ContentTypeId">
    <vt:lpwstr>0x010100FA343ADFBB70A44FAA097E8DD2790398</vt:lpwstr>
  </property>
  <property fmtid="{D5CDD505-2E9C-101B-9397-08002B2CF9AE}" pid="6" name="CitaviDocumentProperty_1">
    <vt:lpwstr>6.19.0.0</vt:lpwstr>
  </property>
  <property fmtid="{D5CDD505-2E9C-101B-9397-08002B2CF9AE}" pid="7" name="CitaviDocumentProperty_6">
    <vt:lpwstr>False</vt:lpwstr>
  </property>
</Properties>
</file>